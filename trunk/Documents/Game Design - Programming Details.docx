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652D9B" w14:textId="3D73ED14" w:rsidR="00353322" w:rsidRDefault="00353322" w:rsidP="00353322">
      <w:pPr>
        <w:pStyle w:val="Heading1"/>
      </w:pPr>
      <w:r>
        <w:t>Overview</w:t>
      </w:r>
    </w:p>
    <w:p w14:paraId="7135EFA1" w14:textId="67D695AC" w:rsidR="004A35A9" w:rsidRDefault="004A35A9" w:rsidP="00353322">
      <w:r>
        <w:t xml:space="preserve">This document contains information on </w:t>
      </w:r>
      <w:r w:rsidR="00E03981">
        <w:t xml:space="preserve">the </w:t>
      </w:r>
      <w:r>
        <w:t>mechanics of the game such as infor</w:t>
      </w:r>
      <w:r w:rsidR="00E03981">
        <w:t>mation on how classes are setup and the initialization of the game.</w:t>
      </w:r>
    </w:p>
    <w:p w14:paraId="75AF89F0" w14:textId="6DCF2DAE" w:rsidR="003E3B9F" w:rsidRDefault="003E3B9F" w:rsidP="009740A3">
      <w:pPr>
        <w:pStyle w:val="Heading1"/>
      </w:pPr>
      <w:r>
        <w:t>How the Game Loads</w:t>
      </w:r>
    </w:p>
    <w:p w14:paraId="40186E36" w14:textId="48E7103D" w:rsidR="003E3B9F" w:rsidRDefault="003E3B9F" w:rsidP="003E3B9F">
      <w:pPr>
        <w:pStyle w:val="ListParagraph"/>
        <w:numPr>
          <w:ilvl w:val="0"/>
          <w:numId w:val="5"/>
        </w:numPr>
      </w:pPr>
      <w:r>
        <w:t>The main class creates a</w:t>
      </w:r>
      <w:r w:rsidR="008B438D">
        <w:t xml:space="preserve"> KGBOgreApplication which creates an instance of </w:t>
      </w:r>
      <w:r>
        <w:t>GameFramework and Message Dispatcher</w:t>
      </w:r>
    </w:p>
    <w:p w14:paraId="31BBE03E" w14:textId="48F4E9D6" w:rsidR="003E3B9F" w:rsidRDefault="003E3B9F" w:rsidP="003E3B9F">
      <w:pPr>
        <w:pStyle w:val="ListParagraph"/>
        <w:numPr>
          <w:ilvl w:val="0"/>
          <w:numId w:val="5"/>
        </w:numPr>
      </w:pPr>
      <w:r>
        <w:t>When GameFramework is initialized it creates the Window and OGRE is initialized.</w:t>
      </w:r>
    </w:p>
    <w:p w14:paraId="76BB7FB8" w14:textId="77777777" w:rsidR="003E3B9F" w:rsidRDefault="003E3B9F" w:rsidP="003E3B9F">
      <w:pPr>
        <w:pStyle w:val="ListParagraph"/>
        <w:numPr>
          <w:ilvl w:val="0"/>
          <w:numId w:val="5"/>
        </w:numPr>
      </w:pPr>
      <w:r>
        <w:t>The main class then creates the App State Manager.</w:t>
      </w:r>
    </w:p>
    <w:p w14:paraId="121FB2E7" w14:textId="76AA6B35" w:rsidR="003E3B9F" w:rsidRDefault="003E3B9F" w:rsidP="003E3B9F">
      <w:pPr>
        <w:pStyle w:val="ListParagraph"/>
        <w:numPr>
          <w:ilvl w:val="0"/>
          <w:numId w:val="5"/>
        </w:numPr>
      </w:pPr>
      <w:r>
        <w:t>The main class creates the states the App State Manager will use and are automatically added to the manager.</w:t>
      </w:r>
    </w:p>
    <w:p w14:paraId="2D56BF83" w14:textId="6AE7D690" w:rsidR="003E3B9F" w:rsidRPr="003E3B9F" w:rsidRDefault="003E3B9F" w:rsidP="003E3B9F">
      <w:pPr>
        <w:pStyle w:val="ListParagraph"/>
        <w:numPr>
          <w:ilvl w:val="0"/>
          <w:numId w:val="5"/>
        </w:numPr>
      </w:pPr>
      <w:r>
        <w:t>The App State Manager then loads the menu state and then goes into a loop of updating whatever the Manager</w:t>
      </w:r>
      <w:r w:rsidR="00B7609F">
        <w:t>’</w:t>
      </w:r>
      <w:r>
        <w:t>s current state is.</w:t>
      </w:r>
    </w:p>
    <w:p w14:paraId="0E62DB05" w14:textId="77777777" w:rsidR="00B962C1" w:rsidRDefault="00B962C1" w:rsidP="009740A3">
      <w:pPr>
        <w:pStyle w:val="Heading1"/>
      </w:pPr>
      <w:r>
        <w:t>App State Manager</w:t>
      </w:r>
    </w:p>
    <w:p w14:paraId="0179146E" w14:textId="3A5F82C1" w:rsidR="00B962C1" w:rsidRDefault="00B962C1" w:rsidP="00B962C1">
      <w:r>
        <w:t xml:space="preserve">This is the main driving object in the game and contains the game loop. The App State Manager has a current state, such as the level, </w:t>
      </w:r>
      <w:r w:rsidR="003E3B9F">
        <w:t xml:space="preserve">and </w:t>
      </w:r>
      <w:r>
        <w:t>will</w:t>
      </w:r>
      <w:r w:rsidR="003E3B9F">
        <w:t xml:space="preserve"> continuously</w:t>
      </w:r>
      <w:r w:rsidR="00ED2C1F">
        <w:t xml:space="preserve"> update it.</w:t>
      </w:r>
    </w:p>
    <w:p w14:paraId="41FB6B1A" w14:textId="19E49507" w:rsidR="00566E54" w:rsidRDefault="00566E54" w:rsidP="00B962C1">
      <w:r>
        <w:t xml:space="preserve">Different states make up different portions of the game. There are only two states that really do anything right now, the MenuState and PhysicsState. The MenuState is the first state loaded and really only allows you to load the PhysicsState. The PhysicsState creates </w:t>
      </w:r>
      <w:r w:rsidR="004A35A9">
        <w:t xml:space="preserve">an instance of the Box2D world </w:t>
      </w:r>
      <w:r>
        <w:t xml:space="preserve">and </w:t>
      </w:r>
      <w:r w:rsidR="004A35A9">
        <w:t>loads OGRE objects as well as GameObjects.</w:t>
      </w:r>
      <w:r>
        <w:t xml:space="preserve"> </w:t>
      </w:r>
    </w:p>
    <w:p w14:paraId="5F4140AD" w14:textId="77777777" w:rsidR="00566E54" w:rsidRDefault="00566E54" w:rsidP="00566E54">
      <w:pPr>
        <w:pStyle w:val="Heading1"/>
      </w:pPr>
      <w:r>
        <w:t>State</w:t>
      </w:r>
    </w:p>
    <w:p w14:paraId="655B033D" w14:textId="7319DB35" w:rsidR="00566E54" w:rsidRPr="00566E54" w:rsidRDefault="00566E54" w:rsidP="00566E54">
      <w:r>
        <w:t>An App State has a method to enter, exit, pause, resume and update itself. These are regularly called from the App State Manager.</w:t>
      </w:r>
    </w:p>
    <w:p w14:paraId="01531E4A" w14:textId="77777777" w:rsidR="003173C8" w:rsidRDefault="003173C8" w:rsidP="009740A3">
      <w:pPr>
        <w:pStyle w:val="Heading1"/>
      </w:pPr>
      <w:r>
        <w:t>Game Framework Object</w:t>
      </w:r>
    </w:p>
    <w:p w14:paraId="0FE57662" w14:textId="5A49801B" w:rsidR="003173C8" w:rsidRPr="003173C8" w:rsidRDefault="003173C8" w:rsidP="003173C8">
      <w:r>
        <w:t xml:space="preserve">The Game Framework starts up OGRE initially and creates the </w:t>
      </w:r>
      <w:r w:rsidR="004A35A9">
        <w:t>W</w:t>
      </w:r>
      <w:r>
        <w:t>indows process.</w:t>
      </w:r>
    </w:p>
    <w:p w14:paraId="6CBDA81D" w14:textId="5202F878" w:rsidR="003173C8" w:rsidRPr="003173C8" w:rsidRDefault="003173C8" w:rsidP="003173C8">
      <w:r>
        <w:t>The GameFramework object allows for global access to certain parts of the game, like the current scene manager and the current Box2D world. It also takes car</w:t>
      </w:r>
      <w:r w:rsidR="00566E54">
        <w:t>e of message and other global functions.</w:t>
      </w:r>
    </w:p>
    <w:p w14:paraId="55F8154F" w14:textId="77777777" w:rsidR="00E03981" w:rsidRDefault="00E03981">
      <w:pPr>
        <w:rPr>
          <w:rFonts w:eastAsiaTheme="majorEastAsia" w:cstheme="majorBidi"/>
          <w:b/>
          <w:bCs/>
          <w:color w:val="376092" w:themeColor="accent1" w:themeShade="BF"/>
          <w:sz w:val="32"/>
          <w:szCs w:val="28"/>
        </w:rPr>
      </w:pPr>
      <w:r>
        <w:br w:type="page"/>
      </w:r>
    </w:p>
    <w:p w14:paraId="512145D0" w14:textId="2E38D960" w:rsidR="009740A3" w:rsidRDefault="009740A3" w:rsidP="009740A3">
      <w:pPr>
        <w:pStyle w:val="Heading1"/>
      </w:pPr>
      <w:r>
        <w:lastRenderedPageBreak/>
        <w:t>Game Messaging System</w:t>
      </w:r>
    </w:p>
    <w:p w14:paraId="0ACE16BF" w14:textId="1F4B4D1E" w:rsidR="009740A3" w:rsidRPr="009740A3" w:rsidRDefault="009740A3" w:rsidP="009740A3">
      <w:r>
        <w:t>The game messaging system allows objects to send messages to each other using the dispatcher.</w:t>
      </w:r>
    </w:p>
    <w:p w14:paraId="4282EFCF" w14:textId="77777777" w:rsidR="009740A3" w:rsidRDefault="009740A3" w:rsidP="009740A3">
      <w:pPr>
        <w:pStyle w:val="Heading2"/>
      </w:pPr>
      <w:r>
        <w:t>Message Dispatcher</w:t>
      </w:r>
    </w:p>
    <w:p w14:paraId="3436B7F5" w14:textId="1C0AA82A" w:rsidR="009740A3" w:rsidRDefault="009740A3" w:rsidP="009740A3">
      <w:r>
        <w:t>Message Dispatcher is a class that has access to all Game Objects that exist. Ob</w:t>
      </w:r>
      <w:r w:rsidR="002D1198">
        <w:t>jects can call upon Message Dis</w:t>
      </w:r>
      <w:r>
        <w:t>p</w:t>
      </w:r>
      <w:r w:rsidR="002D1198">
        <w:t>a</w:t>
      </w:r>
      <w:r>
        <w:t>tcher to send Messages to other objects using their unique Id’s.</w:t>
      </w:r>
    </w:p>
    <w:p w14:paraId="323C1117" w14:textId="77777777" w:rsidR="009740A3" w:rsidRDefault="009740A3" w:rsidP="009740A3">
      <w:pPr>
        <w:pStyle w:val="Heading2"/>
      </w:pPr>
      <w:r>
        <w:t>Message</w:t>
      </w:r>
    </w:p>
    <w:p w14:paraId="45686616" w14:textId="77777777" w:rsidR="009740A3" w:rsidRPr="009740A3" w:rsidRDefault="009740A3" w:rsidP="009740A3">
      <w:r>
        <w:t>A Message contains a sender object, the intended receiver object, a message type, and a pointer to any sort information. The pointer to the information would be context sensitive to the message type so the receiving class would know what to do with it.</w:t>
      </w:r>
    </w:p>
    <w:p w14:paraId="14742344" w14:textId="77777777" w:rsidR="000C1874" w:rsidRDefault="000C1874">
      <w:pPr>
        <w:rPr>
          <w:rFonts w:eastAsiaTheme="majorEastAsia" w:cstheme="majorBidi"/>
          <w:b/>
          <w:bCs/>
          <w:color w:val="376092" w:themeColor="accent1" w:themeShade="BF"/>
          <w:sz w:val="32"/>
          <w:szCs w:val="28"/>
        </w:rPr>
      </w:pPr>
      <w:r>
        <w:br w:type="page"/>
      </w:r>
    </w:p>
    <w:p w14:paraId="37ABCFD6" w14:textId="44588F09" w:rsidR="008F5EDD" w:rsidRDefault="008F5EDD" w:rsidP="008F5EDD">
      <w:pPr>
        <w:pStyle w:val="Heading1"/>
      </w:pPr>
      <w:r>
        <w:lastRenderedPageBreak/>
        <w:t>Game Hierarchy</w:t>
      </w:r>
    </w:p>
    <w:p w14:paraId="0EB1909E" w14:textId="467996C2" w:rsidR="000B145B" w:rsidRDefault="00F954A1">
      <w:r>
        <w:t>This is the hierarchy for games objects</w:t>
      </w:r>
      <w:r w:rsidR="00B478E0">
        <w:t>.</w:t>
      </w:r>
      <w:r w:rsidR="0072749A">
        <w:rPr>
          <w:noProof/>
        </w:rPr>
        <w:drawing>
          <wp:inline distT="0" distB="0" distL="0" distR="0" wp14:editId="33257348">
            <wp:extent cx="6631388" cy="6440557"/>
            <wp:effectExtent l="57150" t="0" r="36112"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D650CCA" w14:textId="77777777" w:rsidR="008F5EDD" w:rsidRDefault="008F5EDD"/>
    <w:p w14:paraId="1CA316BB" w14:textId="77777777" w:rsidR="008F5EDD" w:rsidRDefault="008F5EDD">
      <w:pPr>
        <w:rPr>
          <w:rFonts w:eastAsiaTheme="majorEastAsia" w:cstheme="majorBidi"/>
          <w:b/>
          <w:bCs/>
          <w:color w:val="376092" w:themeColor="accent1" w:themeShade="BF"/>
          <w:sz w:val="32"/>
          <w:szCs w:val="28"/>
        </w:rPr>
      </w:pPr>
      <w:r>
        <w:br w:type="page"/>
      </w:r>
    </w:p>
    <w:p w14:paraId="7D0E634C" w14:textId="2560606C" w:rsidR="00155496" w:rsidRDefault="00C820DC" w:rsidP="00155496">
      <w:pPr>
        <w:pStyle w:val="Heading1"/>
      </w:pPr>
      <w:r>
        <w:lastRenderedPageBreak/>
        <w:t>Game Object Overview</w:t>
      </w:r>
    </w:p>
    <w:p w14:paraId="7D5FE5A0" w14:textId="5561893C" w:rsidR="00C820DC" w:rsidRDefault="00C820DC" w:rsidP="00C820DC">
      <w:r>
        <w:t>Each game object has a creator object that can be created from a game object factory. The factory has a list of the creator objects and chooses which object to create based upon the name passed to it. Each of the creator objects loads the configuration of a game object from XML.</w:t>
      </w:r>
    </w:p>
    <w:p w14:paraId="2E976898" w14:textId="019464F1" w:rsidR="00AD7639" w:rsidRDefault="00AD7639" w:rsidP="00C820DC">
      <w:r>
        <w:t>Each GameObject has its own GameObjectCreator, which all extend from the bass class for code reuse.</w:t>
      </w:r>
      <w:bookmarkStart w:id="0" w:name="_GoBack"/>
      <w:bookmarkEnd w:id="0"/>
    </w:p>
    <w:p w14:paraId="58B3C394" w14:textId="70F5B163" w:rsidR="008F5EDD" w:rsidRDefault="008F5EDD" w:rsidP="00155496">
      <w:pPr>
        <w:pStyle w:val="Heading2"/>
      </w:pPr>
      <w:r>
        <w:t>Game Object</w:t>
      </w:r>
    </w:p>
    <w:p w14:paraId="0362FBAE" w14:textId="77777777" w:rsidR="008F5EDD" w:rsidRDefault="008F5EDD" w:rsidP="008F5EDD">
      <w:r>
        <w:t>This is the lowest form of object in the game. It has several methods that all objects need to have to interact with other objects.</w:t>
      </w:r>
    </w:p>
    <w:p w14:paraId="075DFFCE" w14:textId="77777777" w:rsidR="008F5EDD" w:rsidRDefault="008F5EDD" w:rsidP="00155496">
      <w:pPr>
        <w:pStyle w:val="Heading3"/>
      </w:pPr>
      <w:r w:rsidRPr="00640F79">
        <w:t>Properties</w:t>
      </w:r>
    </w:p>
    <w:p w14:paraId="3C2B4127" w14:textId="77777777" w:rsidR="008F5EDD" w:rsidRDefault="008F5EDD" w:rsidP="00155496">
      <w:pPr>
        <w:pStyle w:val="Heading4"/>
      </w:pPr>
      <w:r>
        <w:t>Object ID</w:t>
      </w:r>
    </w:p>
    <w:p w14:paraId="626F3B4D" w14:textId="77777777" w:rsidR="008F5EDD" w:rsidRDefault="008F5EDD" w:rsidP="008F5EDD">
      <w:pPr>
        <w:ind w:firstLine="720"/>
      </w:pPr>
      <w:r>
        <w:t>This is a unique number to identify the object.</w:t>
      </w:r>
    </w:p>
    <w:p w14:paraId="6042D369" w14:textId="77777777" w:rsidR="008F5EDD" w:rsidRDefault="008F5EDD" w:rsidP="00155496">
      <w:pPr>
        <w:pStyle w:val="Heading4"/>
      </w:pPr>
      <w:r>
        <w:t>Object Name</w:t>
      </w:r>
    </w:p>
    <w:p w14:paraId="7EB54632" w14:textId="77777777" w:rsidR="008F5EDD" w:rsidRDefault="008F5EDD" w:rsidP="008F5EDD">
      <w:pPr>
        <w:ind w:firstLine="720"/>
      </w:pPr>
      <w:r>
        <w:t>This is a unique string to identify the object.</w:t>
      </w:r>
    </w:p>
    <w:p w14:paraId="0B52F151" w14:textId="77777777" w:rsidR="008F5EDD" w:rsidRDefault="008F5EDD" w:rsidP="00155496">
      <w:pPr>
        <w:pStyle w:val="Heading4"/>
      </w:pPr>
      <w:r>
        <w:t>Object Type</w:t>
      </w:r>
    </w:p>
    <w:p w14:paraId="08005B5D" w14:textId="77777777" w:rsidR="008F5EDD" w:rsidRDefault="008F5EDD" w:rsidP="008F5EDD">
      <w:pPr>
        <w:ind w:firstLine="720"/>
      </w:pPr>
      <w:r>
        <w:t>An integer that identifies what type of object the object is.</w:t>
      </w:r>
    </w:p>
    <w:p w14:paraId="10BDB556" w14:textId="77777777" w:rsidR="008F5EDD" w:rsidRDefault="008F5EDD" w:rsidP="00155496">
      <w:pPr>
        <w:pStyle w:val="Heading4"/>
      </w:pPr>
      <w:r>
        <w:t>Is Initialized</w:t>
      </w:r>
    </w:p>
    <w:p w14:paraId="58E260B5" w14:textId="77777777" w:rsidR="008F5EDD" w:rsidRDefault="008F5EDD" w:rsidP="008F5EDD">
      <w:pPr>
        <w:ind w:firstLine="720"/>
      </w:pPr>
      <w:r>
        <w:t>This is a Boolean to tell if the object has been initialized.</w:t>
      </w:r>
    </w:p>
    <w:p w14:paraId="7FA4EFFE" w14:textId="77777777" w:rsidR="008F5EDD" w:rsidRPr="00B478E0" w:rsidRDefault="008F5EDD" w:rsidP="00155496">
      <w:pPr>
        <w:pStyle w:val="Heading3"/>
      </w:pPr>
      <w:r>
        <w:t>Functions</w:t>
      </w:r>
    </w:p>
    <w:p w14:paraId="7597E738" w14:textId="77777777" w:rsidR="008F5EDD" w:rsidRDefault="008F5EDD" w:rsidP="00155496">
      <w:pPr>
        <w:pStyle w:val="Heading4"/>
      </w:pPr>
      <w:r w:rsidRPr="00B478E0">
        <w:t>Handle Message</w:t>
      </w:r>
      <w:r>
        <w:t xml:space="preserve"> Function</w:t>
      </w:r>
    </w:p>
    <w:p w14:paraId="5F8E4A99" w14:textId="77777777" w:rsidR="008F5EDD" w:rsidRDefault="008F5EDD" w:rsidP="008F5EDD">
      <w:r>
        <w:tab/>
        <w:t>Handle Message handles a message sent from the Message Dispatcher. This method is defined for the base object so that objects extended from the base object don’t have to create an implementation for this method if they intend to not respond to any messages.</w:t>
      </w:r>
    </w:p>
    <w:p w14:paraId="70D0C824" w14:textId="77777777" w:rsidR="008F5EDD" w:rsidRDefault="008F5EDD" w:rsidP="00155496">
      <w:pPr>
        <w:pStyle w:val="Heading4"/>
      </w:pPr>
      <w:r>
        <w:t>Update</w:t>
      </w:r>
    </w:p>
    <w:p w14:paraId="149AF0E3" w14:textId="77777777" w:rsidR="008F5EDD" w:rsidRDefault="008F5EDD" w:rsidP="008F5EDD">
      <w:r>
        <w:tab/>
        <w:t xml:space="preserve">This method is defined for the base object in case the object does not need to be updated. </w:t>
      </w:r>
    </w:p>
    <w:p w14:paraId="1717E5D8" w14:textId="77777777" w:rsidR="008F5EDD" w:rsidRDefault="008F5EDD" w:rsidP="00155496">
      <w:pPr>
        <w:pStyle w:val="Heading4"/>
      </w:pPr>
      <w:r>
        <w:t>Initialize</w:t>
      </w:r>
    </w:p>
    <w:p w14:paraId="0AD95DD9" w14:textId="77777777" w:rsidR="008F5EDD" w:rsidRDefault="008F5EDD" w:rsidP="008F5EDD">
      <w:r>
        <w:tab/>
        <w:t>This method should be called so that we know the object has been finished being loaded and is set up.</w:t>
      </w:r>
    </w:p>
    <w:p w14:paraId="12BBCC07" w14:textId="77777777" w:rsidR="00432F3A" w:rsidRDefault="00432F3A" w:rsidP="00432F3A">
      <w:pPr>
        <w:pStyle w:val="Heading3"/>
      </w:pPr>
      <w:r>
        <w:t>XML Load Scheme</w:t>
      </w:r>
    </w:p>
    <w:p w14:paraId="0E8A25C0" w14:textId="5DBDA25C" w:rsidR="00432F3A" w:rsidRDefault="00432F3A" w:rsidP="00432F3A">
      <w:r>
        <w:t>Game Object has only the one property, name.</w:t>
      </w:r>
    </w:p>
    <w:p w14:paraId="3D679C37" w14:textId="77777777" w:rsidR="00432F3A" w:rsidRDefault="00432F3A" w:rsidP="00432F3A">
      <w:pPr>
        <w:pStyle w:val="Heading4"/>
      </w:pPr>
      <w:r>
        <w:t>Name</w:t>
      </w:r>
    </w:p>
    <w:p w14:paraId="6CFD73BB" w14:textId="583BEEF4" w:rsidR="00432F3A" w:rsidRPr="00432F3A" w:rsidRDefault="00432F3A" w:rsidP="00432F3A">
      <w:r>
        <w:t>Name is the unique name of the object.</w:t>
      </w:r>
    </w:p>
    <w:p w14:paraId="4FF20128" w14:textId="77777777" w:rsidR="008F5EDD" w:rsidRDefault="008F5EDD" w:rsidP="00155496">
      <w:pPr>
        <w:pStyle w:val="Heading2"/>
      </w:pPr>
      <w:r>
        <w:lastRenderedPageBreak/>
        <w:t>Game Object Ogre</w:t>
      </w:r>
    </w:p>
    <w:p w14:paraId="122345A2" w14:textId="77777777" w:rsidR="008F5EDD" w:rsidRDefault="008F5EDD" w:rsidP="008F5EDD">
      <w:r>
        <w:t>This extends Game Object with some Ogre components.</w:t>
      </w:r>
    </w:p>
    <w:p w14:paraId="6E33131E" w14:textId="77777777" w:rsidR="008F5EDD" w:rsidRDefault="008F5EDD" w:rsidP="00155496">
      <w:pPr>
        <w:pStyle w:val="Heading3"/>
      </w:pPr>
      <w:r w:rsidRPr="00640F79">
        <w:t>Properties</w:t>
      </w:r>
    </w:p>
    <w:p w14:paraId="387159BD" w14:textId="77777777" w:rsidR="008F5EDD" w:rsidRDefault="008F5EDD" w:rsidP="00155496">
      <w:pPr>
        <w:pStyle w:val="Heading4"/>
      </w:pPr>
      <w:r>
        <w:t>Ogre SceneManager</w:t>
      </w:r>
    </w:p>
    <w:p w14:paraId="7B486911" w14:textId="0E4ADFF5" w:rsidR="008F5EDD" w:rsidRDefault="008F5EDD" w:rsidP="00432F3A">
      <w:pPr>
        <w:pStyle w:val="Heading4"/>
      </w:pPr>
      <w:r>
        <w:t>Ogre SceneNode</w:t>
      </w:r>
    </w:p>
    <w:p w14:paraId="23F3AC96" w14:textId="77777777" w:rsidR="008F5EDD" w:rsidRDefault="008F5EDD" w:rsidP="00155496">
      <w:pPr>
        <w:pStyle w:val="Heading4"/>
      </w:pPr>
      <w:r>
        <w:t>Ogre Entity</w:t>
      </w:r>
    </w:p>
    <w:p w14:paraId="5630B043" w14:textId="77777777" w:rsidR="008F5EDD" w:rsidRPr="00B478E0" w:rsidRDefault="008F5EDD" w:rsidP="00155496">
      <w:pPr>
        <w:pStyle w:val="Heading3"/>
      </w:pPr>
      <w:r>
        <w:t>Functions</w:t>
      </w:r>
    </w:p>
    <w:p w14:paraId="24E6D5E7" w14:textId="77777777" w:rsidR="008F5EDD" w:rsidRDefault="008F5EDD" w:rsidP="00155496">
      <w:pPr>
        <w:pStyle w:val="Heading4"/>
      </w:pPr>
      <w:r>
        <w:t>Update Graphics</w:t>
      </w:r>
    </w:p>
    <w:p w14:paraId="46A8D768" w14:textId="77777777" w:rsidR="008F5EDD" w:rsidRDefault="008F5EDD" w:rsidP="008F5EDD">
      <w:r>
        <w:tab/>
        <w:t>This method will update the graphics associated with this object. This should be called by update.</w:t>
      </w:r>
    </w:p>
    <w:p w14:paraId="6BE2FA67" w14:textId="77777777" w:rsidR="00432F3A" w:rsidRDefault="00432F3A" w:rsidP="00432F3A">
      <w:pPr>
        <w:pStyle w:val="Heading3"/>
      </w:pPr>
      <w:r>
        <w:t>XML Load Scheme</w:t>
      </w:r>
    </w:p>
    <w:p w14:paraId="7DAD44FD" w14:textId="43FA1540" w:rsidR="00432F3A" w:rsidRDefault="00FF42E6" w:rsidP="00432F3A">
      <w:r>
        <w:t>This scheme will be expanded to include several movable types in Ogre. This will include Particle Systems, Planes and Lights.</w:t>
      </w:r>
    </w:p>
    <w:p w14:paraId="7B3CA826" w14:textId="77777777" w:rsidR="00432F3A" w:rsidRDefault="00432F3A" w:rsidP="00432F3A">
      <w:pPr>
        <w:pStyle w:val="Heading4"/>
      </w:pPr>
      <w:r>
        <w:t>Mesh</w:t>
      </w:r>
    </w:p>
    <w:p w14:paraId="610BBEF3" w14:textId="77777777" w:rsidR="00432F3A" w:rsidRDefault="00432F3A" w:rsidP="00432F3A">
      <w:r>
        <w:t>This is the name of the mesh that will be loaded.</w:t>
      </w:r>
    </w:p>
    <w:p w14:paraId="1AA967F1" w14:textId="77777777" w:rsidR="00432F3A" w:rsidRDefault="00432F3A" w:rsidP="00432F3A">
      <w:pPr>
        <w:pStyle w:val="Heading4"/>
      </w:pPr>
      <w:r>
        <w:t>Position</w:t>
      </w:r>
    </w:p>
    <w:p w14:paraId="70053F19" w14:textId="77777777" w:rsidR="00432F3A" w:rsidRDefault="00432F3A" w:rsidP="00432F3A">
      <w:r>
        <w:t>3 Dimensional vector setting the scene node’s position.</w:t>
      </w:r>
    </w:p>
    <w:p w14:paraId="145284EA" w14:textId="77777777" w:rsidR="00432F3A" w:rsidRDefault="00432F3A" w:rsidP="00432F3A">
      <w:pPr>
        <w:pStyle w:val="Heading4"/>
      </w:pPr>
      <w:r>
        <w:t>Scale</w:t>
      </w:r>
    </w:p>
    <w:p w14:paraId="565C9E7A" w14:textId="32653618" w:rsidR="008F5EDD" w:rsidRDefault="00432F3A" w:rsidP="008F5EDD">
      <w:r>
        <w:t>3 Dimensional vector setting the scene node’s scale.</w:t>
      </w:r>
    </w:p>
    <w:p w14:paraId="3A38852A" w14:textId="77777777" w:rsidR="008F5EDD" w:rsidRDefault="008F5EDD" w:rsidP="00155496">
      <w:pPr>
        <w:pStyle w:val="Heading2"/>
      </w:pPr>
      <w:r>
        <w:t>Game Object Ogre Box2D</w:t>
      </w:r>
    </w:p>
    <w:p w14:paraId="255963BE" w14:textId="77777777" w:rsidR="008F5EDD" w:rsidRDefault="008F5EDD" w:rsidP="008F5EDD">
      <w:r>
        <w:t>This object extends Game Object Ogre and adds a Box2D component to it.</w:t>
      </w:r>
    </w:p>
    <w:p w14:paraId="71542E70" w14:textId="77777777" w:rsidR="008F5EDD" w:rsidRDefault="008F5EDD" w:rsidP="00155496">
      <w:pPr>
        <w:pStyle w:val="Heading3"/>
      </w:pPr>
      <w:r w:rsidRPr="00640F79">
        <w:t>Properties</w:t>
      </w:r>
    </w:p>
    <w:p w14:paraId="4586644A" w14:textId="77777777" w:rsidR="008F5EDD" w:rsidRDefault="008F5EDD" w:rsidP="00155496">
      <w:pPr>
        <w:pStyle w:val="Heading4"/>
      </w:pPr>
      <w:r>
        <w:t>Body</w:t>
      </w:r>
    </w:p>
    <w:p w14:paraId="4FC25069" w14:textId="77777777" w:rsidR="008F5EDD" w:rsidRDefault="008F5EDD" w:rsidP="008F5EDD">
      <w:r>
        <w:tab/>
        <w:t>This is the Box2D body.</w:t>
      </w:r>
    </w:p>
    <w:p w14:paraId="6C93AAB4" w14:textId="77777777" w:rsidR="008F5EDD" w:rsidRDefault="008F5EDD" w:rsidP="00155496">
      <w:pPr>
        <w:pStyle w:val="Heading4"/>
      </w:pPr>
      <w:r>
        <w:t>World</w:t>
      </w:r>
    </w:p>
    <w:p w14:paraId="78089E11" w14:textId="77777777" w:rsidR="008F5EDD" w:rsidRDefault="008F5EDD" w:rsidP="008F5EDD">
      <w:r>
        <w:tab/>
        <w:t>This is a reference to the Box2D world which creates all objects in Box2D.</w:t>
      </w:r>
    </w:p>
    <w:p w14:paraId="7DA4FAEB" w14:textId="77777777" w:rsidR="008F5EDD" w:rsidRDefault="008F5EDD" w:rsidP="00155496">
      <w:pPr>
        <w:pStyle w:val="Heading4"/>
      </w:pPr>
      <w:r>
        <w:t>Debug SceneNode</w:t>
      </w:r>
    </w:p>
    <w:p w14:paraId="3D3AF63E" w14:textId="77777777" w:rsidR="008F5EDD" w:rsidRDefault="008F5EDD" w:rsidP="008F5EDD">
      <w:r>
        <w:tab/>
        <w:t>This is the scenenode that per object debugging is attached to.</w:t>
      </w:r>
    </w:p>
    <w:p w14:paraId="1A057F85" w14:textId="77777777" w:rsidR="008F5EDD" w:rsidRDefault="008F5EDD" w:rsidP="00155496">
      <w:pPr>
        <w:pStyle w:val="Heading4"/>
      </w:pPr>
      <w:r>
        <w:t>Debug Draw On</w:t>
      </w:r>
    </w:p>
    <w:p w14:paraId="5FF9C05F" w14:textId="77777777" w:rsidR="008F5EDD" w:rsidRPr="005C5F89" w:rsidRDefault="008F5EDD" w:rsidP="008F5EDD">
      <w:r>
        <w:tab/>
        <w:t>This is a Boolean that says whether or not debug draw is enabled.</w:t>
      </w:r>
    </w:p>
    <w:p w14:paraId="0B55D90D" w14:textId="77777777" w:rsidR="008F5EDD" w:rsidRPr="00B478E0" w:rsidRDefault="008F5EDD" w:rsidP="00155496">
      <w:pPr>
        <w:pStyle w:val="Heading3"/>
      </w:pPr>
      <w:r>
        <w:lastRenderedPageBreak/>
        <w:t>Functions</w:t>
      </w:r>
    </w:p>
    <w:p w14:paraId="777487B5" w14:textId="77777777" w:rsidR="008F5EDD" w:rsidRDefault="008F5EDD" w:rsidP="00155496">
      <w:pPr>
        <w:pStyle w:val="Heading4"/>
      </w:pPr>
      <w:r>
        <w:t>Begin Contact</w:t>
      </w:r>
    </w:p>
    <w:p w14:paraId="4C872F9A" w14:textId="77777777" w:rsidR="008F5EDD" w:rsidRDefault="008F5EDD" w:rsidP="008F5EDD">
      <w:r>
        <w:tab/>
        <w:t>This method is called when something touches a shape on this objects body. It reports what touched it and some more information</w:t>
      </w:r>
    </w:p>
    <w:p w14:paraId="793A02BB" w14:textId="77777777" w:rsidR="008F5EDD" w:rsidRDefault="008F5EDD" w:rsidP="00155496">
      <w:pPr>
        <w:pStyle w:val="Heading4"/>
      </w:pPr>
      <w:r>
        <w:t>End Contact</w:t>
      </w:r>
    </w:p>
    <w:p w14:paraId="4187AD54" w14:textId="12412C89" w:rsidR="008F5EDD" w:rsidRDefault="008F5EDD" w:rsidP="008F5EDD">
      <w:r>
        <w:tab/>
        <w:t>This method is called when something touching a shape on this object</w:t>
      </w:r>
      <w:r w:rsidR="00432F3A">
        <w:t>’</w:t>
      </w:r>
      <w:r>
        <w:t>s body stops touching it. It reports what touched it and some more information</w:t>
      </w:r>
    </w:p>
    <w:p w14:paraId="0D1150DA" w14:textId="77777777" w:rsidR="008F5EDD" w:rsidRDefault="008F5EDD" w:rsidP="00155496">
      <w:pPr>
        <w:pStyle w:val="Heading4"/>
      </w:pPr>
      <w:r>
        <w:t>Redraw Debug</w:t>
      </w:r>
    </w:p>
    <w:p w14:paraId="6C576CCC" w14:textId="77777777" w:rsidR="008F5EDD" w:rsidRDefault="008F5EDD" w:rsidP="008F5EDD">
      <w:r>
        <w:tab/>
        <w:t>This updates the object that represents the debug information for the body of the object.</w:t>
      </w:r>
    </w:p>
    <w:p w14:paraId="19B8B2EE" w14:textId="77777777" w:rsidR="00432F3A" w:rsidRDefault="00432F3A" w:rsidP="00432F3A">
      <w:pPr>
        <w:pStyle w:val="Heading3"/>
      </w:pPr>
      <w:r>
        <w:t>XML Load Scheme</w:t>
      </w:r>
    </w:p>
    <w:p w14:paraId="0D0C98F8" w14:textId="375522AF" w:rsidR="004C3F67" w:rsidRPr="004C3F67" w:rsidRDefault="004C3F67" w:rsidP="004C3F67">
      <w:r>
        <w:t>Several fixtures can be added to a body by creating several Fixture elements. BodyDef is not necessary but will allow easy setting of positions and other properties of the body.</w:t>
      </w:r>
    </w:p>
    <w:p w14:paraId="697E8142" w14:textId="77777777" w:rsidR="00432F3A" w:rsidRDefault="00432F3A" w:rsidP="00432F3A">
      <w:pPr>
        <w:pStyle w:val="Heading4"/>
      </w:pPr>
      <w:r>
        <w:t>BodyDef</w:t>
      </w:r>
    </w:p>
    <w:p w14:paraId="26DF2241" w14:textId="679953E5" w:rsidR="00432F3A" w:rsidRDefault="00432F3A" w:rsidP="00432F3A">
      <w:r>
        <w:tab/>
        <w:t>This an element defining the b2BodyDef for the body. This is read using the Box2DXMLLoader.</w:t>
      </w:r>
    </w:p>
    <w:p w14:paraId="00346225" w14:textId="74A5D2C5" w:rsidR="00432F3A" w:rsidRDefault="00432F3A" w:rsidP="00432F3A">
      <w:pPr>
        <w:pStyle w:val="Heading4"/>
      </w:pPr>
      <w:r>
        <w:t>Fixtures</w:t>
      </w:r>
    </w:p>
    <w:p w14:paraId="1893CBA7" w14:textId="5D405DE0" w:rsidR="00432F3A" w:rsidRDefault="00432F3A" w:rsidP="00432F3A">
      <w:r>
        <w:tab/>
        <w:t>These are elements that define the shapes for the body. These are read using the Box2DXMLLoader.</w:t>
      </w:r>
      <w:r w:rsidR="00114AD4">
        <w:t xml:space="preserve"> There can be several Fixture elements.</w:t>
      </w:r>
    </w:p>
    <w:p w14:paraId="16EE96F3" w14:textId="77777777" w:rsidR="00EE41E8" w:rsidRDefault="00EE41E8" w:rsidP="00EE41E8">
      <w:pPr>
        <w:pStyle w:val="Heading2"/>
      </w:pPr>
      <w:r>
        <w:t>Game Object Sensor</w:t>
      </w:r>
    </w:p>
    <w:p w14:paraId="5A219622" w14:textId="77777777" w:rsidR="00EE41E8" w:rsidRDefault="00EE41E8" w:rsidP="00EE41E8">
      <w:r>
        <w:t>This object extends GameObjectOgreBox2D. It is meant for detecting when a physical object is contacting something and sending out messages based upon that contact.</w:t>
      </w:r>
    </w:p>
    <w:p w14:paraId="5589767C" w14:textId="77777777" w:rsidR="00EE41E8" w:rsidRDefault="00EE41E8" w:rsidP="00EE41E8">
      <w:pPr>
        <w:pStyle w:val="Heading3"/>
      </w:pPr>
      <w:r>
        <w:t>Properties</w:t>
      </w:r>
    </w:p>
    <w:p w14:paraId="15934E9D" w14:textId="77777777" w:rsidR="00EE41E8" w:rsidRDefault="00EE41E8" w:rsidP="00EE41E8">
      <w:pPr>
        <w:pStyle w:val="Heading4"/>
      </w:pPr>
      <w:r>
        <w:t>SensorMessage</w:t>
      </w:r>
    </w:p>
    <w:p w14:paraId="4F3B8F29" w14:textId="77777777" w:rsidR="00EE41E8" w:rsidRPr="00E0546B" w:rsidRDefault="00EE41E8" w:rsidP="00EE41E8">
      <w:r>
        <w:tab/>
        <w:t>This is an object that stores an on and off message. The on message is sent when something contacts the sensor and the off message is sent when contact has stopped.</w:t>
      </w:r>
    </w:p>
    <w:p w14:paraId="3AF00597" w14:textId="77777777" w:rsidR="00EE41E8" w:rsidRDefault="00EE41E8" w:rsidP="00EE41E8">
      <w:pPr>
        <w:pStyle w:val="Heading4"/>
      </w:pPr>
      <w:r>
        <w:t>MessageList</w:t>
      </w:r>
    </w:p>
    <w:p w14:paraId="251348B3" w14:textId="77777777" w:rsidR="00EE41E8" w:rsidRPr="00E0546B" w:rsidRDefault="00EE41E8" w:rsidP="00EE41E8">
      <w:r>
        <w:tab/>
        <w:t>This is a list of all the game objects that want to be notified when something contacts this sensor. This is stored as a list of sensor messages and game object ids. Each object added to the sensor can either set specific message it wants to be sent out when the sensor is contacted or get back the generic Sensor On and Sensor Off messages.</w:t>
      </w:r>
    </w:p>
    <w:p w14:paraId="10974995" w14:textId="77777777" w:rsidR="00EE41E8" w:rsidRDefault="00EE41E8" w:rsidP="00432F3A"/>
    <w:p w14:paraId="38ABE812" w14:textId="03B62512" w:rsidR="009A26D7" w:rsidRDefault="009A26D7" w:rsidP="009A26D7">
      <w:pPr>
        <w:pStyle w:val="Heading2"/>
      </w:pPr>
      <w:r>
        <w:lastRenderedPageBreak/>
        <w:t>Generic XML Loading Scheme</w:t>
      </w:r>
    </w:p>
    <w:p w14:paraId="7DB8C58E" w14:textId="35D06285" w:rsidR="009A26D7" w:rsidRDefault="009A26D7" w:rsidP="009A26D7">
      <w:r>
        <w:t>The scheme starts with an &lt;Object&gt; tag with an attribute describing what type of Object this is and then includes the specific Game Object tags. The example here shows a Game Object Ogre Box2D being created as a cube with a mesh.</w:t>
      </w:r>
    </w:p>
    <w:p w14:paraId="38FB33C7" w14:textId="4D7DAC0F" w:rsidR="009A26D7" w:rsidRPr="009A26D7" w:rsidRDefault="009A26D7" w:rsidP="009A26D7">
      <w:pPr>
        <w:pStyle w:val="NoSpacing"/>
      </w:pPr>
      <w:r w:rsidRPr="009A26D7">
        <w:t>&lt;Object type="OgreBox2D"&gt;</w:t>
      </w:r>
    </w:p>
    <w:p w14:paraId="17FE2918" w14:textId="52315C06" w:rsidR="009A26D7" w:rsidRPr="009A26D7" w:rsidRDefault="009A26D7" w:rsidP="009A26D7">
      <w:pPr>
        <w:pStyle w:val="NoSpacing"/>
        <w:ind w:firstLine="720"/>
      </w:pPr>
      <w:r w:rsidRPr="009A26D7">
        <w:t>&lt;GameObject name="OgreBox2D_Demo"/&gt;</w:t>
      </w:r>
    </w:p>
    <w:p w14:paraId="0C7B425B" w14:textId="4AA424FA" w:rsidR="009A26D7" w:rsidRPr="009A26D7" w:rsidRDefault="009A26D7" w:rsidP="009A26D7">
      <w:pPr>
        <w:pStyle w:val="NoSpacing"/>
        <w:ind w:firstLine="720"/>
      </w:pPr>
      <w:r w:rsidRPr="009A26D7">
        <w:t>&lt;OgreObject mesh="cube.1m.mesh" position="0 0 10" /&gt;</w:t>
      </w:r>
    </w:p>
    <w:p w14:paraId="6FAD5F38" w14:textId="1EA75B59" w:rsidR="009A26D7" w:rsidRPr="009A26D7" w:rsidRDefault="009A26D7" w:rsidP="009A26D7">
      <w:pPr>
        <w:pStyle w:val="NoSpacing"/>
        <w:ind w:firstLine="720"/>
      </w:pPr>
      <w:r w:rsidRPr="009A26D7">
        <w:t>&lt;Box2DObject&gt;</w:t>
      </w:r>
    </w:p>
    <w:p w14:paraId="692AD017" w14:textId="156816B6" w:rsidR="009A26D7" w:rsidRPr="009A26D7" w:rsidRDefault="009A26D7" w:rsidP="009A26D7">
      <w:pPr>
        <w:pStyle w:val="NoSpacing"/>
        <w:ind w:left="720" w:firstLine="720"/>
      </w:pPr>
      <w:r w:rsidRPr="009A26D7">
        <w:t>&lt;Body&gt;</w:t>
      </w:r>
    </w:p>
    <w:p w14:paraId="2A7E0029" w14:textId="553C127E" w:rsidR="009A26D7" w:rsidRPr="009A26D7" w:rsidRDefault="009A26D7" w:rsidP="009A26D7">
      <w:pPr>
        <w:pStyle w:val="NoSpacing"/>
        <w:ind w:left="1440" w:firstLine="720"/>
      </w:pPr>
      <w:r w:rsidRPr="009A26D7">
        <w:t>&lt;BodyDef bodyType="dynamicBody" position="0 10"/&gt;</w:t>
      </w:r>
    </w:p>
    <w:p w14:paraId="3ED8FDC3" w14:textId="7DAF5781" w:rsidR="009A26D7" w:rsidRPr="009A26D7" w:rsidRDefault="009A26D7" w:rsidP="009A26D7">
      <w:pPr>
        <w:pStyle w:val="NoSpacing"/>
        <w:ind w:left="1440"/>
      </w:pPr>
      <w:r w:rsidRPr="009A26D7">
        <w:t xml:space="preserve">       </w:t>
      </w:r>
      <w:r>
        <w:tab/>
      </w:r>
      <w:r w:rsidRPr="009A26D7">
        <w:t>&lt;Fixture shape="box" boxWidth="1" boxHeight="1" density="10"/&gt;</w:t>
      </w:r>
    </w:p>
    <w:p w14:paraId="6182F162" w14:textId="61E5E7ED" w:rsidR="009A26D7" w:rsidRDefault="009A26D7" w:rsidP="009A26D7">
      <w:pPr>
        <w:pStyle w:val="NoSpacing"/>
        <w:ind w:left="720"/>
      </w:pPr>
      <w:r w:rsidRPr="009A26D7">
        <w:t xml:space="preserve">     </w:t>
      </w:r>
      <w:r>
        <w:tab/>
      </w:r>
      <w:r w:rsidRPr="009A26D7">
        <w:t>&lt;/Body</w:t>
      </w:r>
      <w:r>
        <w:t>&gt;</w:t>
      </w:r>
    </w:p>
    <w:p w14:paraId="02F5F9E9" w14:textId="5E2C3891" w:rsidR="009A26D7" w:rsidRPr="009A26D7" w:rsidRDefault="009A26D7" w:rsidP="009A26D7">
      <w:pPr>
        <w:pStyle w:val="NoSpacing"/>
        <w:ind w:left="720"/>
      </w:pPr>
      <w:r w:rsidRPr="009A26D7">
        <w:t>&lt;/Box2DObject&gt;</w:t>
      </w:r>
    </w:p>
    <w:p w14:paraId="606F52E3" w14:textId="693E8B52" w:rsidR="009A26D7" w:rsidRPr="009A26D7" w:rsidRDefault="009A26D7" w:rsidP="009A26D7">
      <w:pPr>
        <w:pStyle w:val="NoSpacing"/>
      </w:pPr>
      <w:r w:rsidRPr="009A26D7">
        <w:t xml:space="preserve">  &lt;/Object&gt;</w:t>
      </w:r>
    </w:p>
    <w:p w14:paraId="7BBA3DA1" w14:textId="04C5C108" w:rsidR="00E0546B" w:rsidRDefault="00E0546B" w:rsidP="00E0546B">
      <w:pPr>
        <w:pStyle w:val="Heading1"/>
      </w:pPr>
      <w:r>
        <w:br w:type="page"/>
      </w:r>
    </w:p>
    <w:p w14:paraId="31AD2ACB" w14:textId="3B530A2D" w:rsidR="009844E5" w:rsidRDefault="009844E5" w:rsidP="009844E5">
      <w:pPr>
        <w:pStyle w:val="Heading1"/>
      </w:pPr>
      <w:r>
        <w:lastRenderedPageBreak/>
        <w:t>Generic State Machines</w:t>
      </w:r>
    </w:p>
    <w:p w14:paraId="5B4F7BE5" w14:textId="77777777" w:rsidR="009844E5" w:rsidRDefault="009844E5" w:rsidP="009844E5">
      <w:r>
        <w:tab/>
        <w:t xml:space="preserve">A Generic State Machine is a template class that can be added to a class so it can have a kind of modular behavior. A State Machine has an owner object. The owner object calls the state machine to update the owner object. </w:t>
      </w:r>
    </w:p>
    <w:p w14:paraId="1350EB58" w14:textId="77777777" w:rsidR="009844E5" w:rsidRDefault="009844E5" w:rsidP="009844E5">
      <w:r>
        <w:tab/>
        <w:t>The state machine has can two states: a global state and a current state. The global state is always updated and is not likely to change between updates. The current state is updated every update but is likely to change between updates.</w:t>
      </w:r>
    </w:p>
    <w:p w14:paraId="226138B5" w14:textId="77777777" w:rsidR="009844E5" w:rsidRDefault="009844E5" w:rsidP="009844E5">
      <w:pPr>
        <w:pStyle w:val="Heading2"/>
      </w:pPr>
      <w:r>
        <w:t>Generic State</w:t>
      </w:r>
    </w:p>
    <w:p w14:paraId="06C931E7" w14:textId="77777777" w:rsidR="009844E5" w:rsidRDefault="009844E5" w:rsidP="009844E5">
      <w:r>
        <w:t xml:space="preserve">A state has an </w:t>
      </w:r>
      <w:r w:rsidRPr="00D00197">
        <w:rPr>
          <w:b/>
        </w:rPr>
        <w:t>Enter</w:t>
      </w:r>
      <w:r>
        <w:t xml:space="preserve"> function which is called when it is entered, and </w:t>
      </w:r>
      <w:r w:rsidRPr="00D00197">
        <w:rPr>
          <w:b/>
        </w:rPr>
        <w:t>Update</w:t>
      </w:r>
      <w:r>
        <w:t xml:space="preserve"> function which is called when the owners objects is updated, and an </w:t>
      </w:r>
      <w:r w:rsidRPr="00D00197">
        <w:rPr>
          <w:b/>
        </w:rPr>
        <w:t>Exit</w:t>
      </w:r>
      <w:r>
        <w:t xml:space="preserve"> function wen the state is exited.</w:t>
      </w:r>
      <w:r w:rsidRPr="00CC3129">
        <w:t xml:space="preserve"> </w:t>
      </w:r>
      <w:r>
        <w:t>A state has an owner object that the state is a friend class of so that it can update the owner appropriately.</w:t>
      </w:r>
    </w:p>
    <w:p w14:paraId="6F8C1C98" w14:textId="77777777" w:rsidR="009844E5" w:rsidRPr="00D00197" w:rsidRDefault="009844E5" w:rsidP="009844E5">
      <w:r>
        <w:t>This is the diagram for a generic state.</w:t>
      </w:r>
    </w:p>
    <w:p w14:paraId="6D31DD77" w14:textId="77777777" w:rsidR="009844E5" w:rsidRDefault="009844E5" w:rsidP="009844E5">
      <w:pPr>
        <w:ind w:firstLine="720"/>
      </w:pPr>
      <w:r>
        <w:rPr>
          <w:noProof/>
        </w:rPr>
        <mc:AlternateContent>
          <mc:Choice Requires="wpg">
            <w:drawing>
              <wp:inline distT="0" distB="0" distL="0" distR="0" wp14:editId="728B0A43">
                <wp:extent cx="5111750" cy="634632"/>
                <wp:effectExtent l="57150" t="38100" r="50800" b="89268"/>
                <wp:docPr id="2" name="Group 2"/>
                <wp:cNvGraphicFramePr/>
                <a:graphic xmlns:a="http://schemas.openxmlformats.org/drawingml/2006/main">
                  <a:graphicData uri="http://schemas.microsoft.com/office/word/2010/wordprocessingGroup">
                    <wpg:wgp>
                      <wpg:cNvGrpSpPr/>
                      <wpg:grpSpPr>
                        <a:xfrm>
                          <a:off x="0" y="-1"/>
                          <a:ext cx="5111749" cy="634633"/>
                          <a:chOff x="0" y="0"/>
                          <a:chExt cx="5112109" cy="635359"/>
                        </a:xfrm>
                      </wpg:grpSpPr>
                      <wps:wsp>
                        <wps:cNvPr id="160" name="Rectangle 160"/>
                        <wps:cNvSpPr/>
                        <wps:spPr>
                          <a:xfrm>
                            <a:off x="0" y="389614"/>
                            <a:ext cx="1247140" cy="245745"/>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004111DA" w14:textId="77777777" w:rsidR="009844E5" w:rsidRDefault="009844E5" w:rsidP="009844E5">
                              <w:pPr>
                                <w:jc w:val="center"/>
                              </w:pPr>
                              <w:r>
                                <w:t>Enter State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Rectangle 163"/>
                        <wps:cNvSpPr/>
                        <wps:spPr>
                          <a:xfrm>
                            <a:off x="1932167" y="373712"/>
                            <a:ext cx="1247140" cy="245745"/>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5B5680CE" w14:textId="77777777" w:rsidR="009844E5" w:rsidRDefault="009844E5" w:rsidP="009844E5">
                              <w:pPr>
                                <w:jc w:val="center"/>
                              </w:pPr>
                              <w:r>
                                <w:t>Update State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Rectangle 165"/>
                        <wps:cNvSpPr/>
                        <wps:spPr>
                          <a:xfrm>
                            <a:off x="3864334" y="373712"/>
                            <a:ext cx="1247775" cy="24638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0D58472A" w14:textId="77777777" w:rsidR="009844E5" w:rsidRDefault="009844E5" w:rsidP="009844E5">
                              <w:pPr>
                                <w:jc w:val="center"/>
                              </w:pPr>
                              <w:r>
                                <w:t>Exit State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Straight Arrow Connector 166"/>
                        <wps:cNvCnPr/>
                        <wps:spPr>
                          <a:xfrm>
                            <a:off x="1248355" y="492981"/>
                            <a:ext cx="683942" cy="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s:wsp>
                        <wps:cNvPr id="169" name="Straight Arrow Connector 169"/>
                        <wps:cNvCnPr/>
                        <wps:spPr>
                          <a:xfrm>
                            <a:off x="3180522" y="516835"/>
                            <a:ext cx="683942" cy="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s:wsp>
                        <wps:cNvPr id="170" name="Freeform 170"/>
                        <wps:cNvSpPr/>
                        <wps:spPr>
                          <a:xfrm>
                            <a:off x="1892411" y="0"/>
                            <a:ext cx="1251915" cy="390273"/>
                          </a:xfrm>
                          <a:custGeom>
                            <a:avLst/>
                            <a:gdLst>
                              <a:gd name="connsiteX0" fmla="*/ 1073426 w 1073426"/>
                              <a:gd name="connsiteY0" fmla="*/ 692049 h 692049"/>
                              <a:gd name="connsiteX1" fmla="*/ 508883 w 1073426"/>
                              <a:gd name="connsiteY1" fmla="*/ 286 h 692049"/>
                              <a:gd name="connsiteX2" fmla="*/ 0 w 1073426"/>
                              <a:gd name="connsiteY2" fmla="*/ 604585 h 692049"/>
                              <a:gd name="connsiteX0" fmla="*/ 1073426 w 1073426"/>
                              <a:gd name="connsiteY0" fmla="*/ 691796 h 715364"/>
                              <a:gd name="connsiteX1" fmla="*/ 508883 w 1073426"/>
                              <a:gd name="connsiteY1" fmla="*/ 33 h 715364"/>
                              <a:gd name="connsiteX2" fmla="*/ 0 w 1073426"/>
                              <a:gd name="connsiteY2" fmla="*/ 715364 h 715364"/>
                              <a:gd name="connsiteX0" fmla="*/ 1073426 w 1073426"/>
                              <a:gd name="connsiteY0" fmla="*/ 691796 h 715364"/>
                              <a:gd name="connsiteX1" fmla="*/ 508883 w 1073426"/>
                              <a:gd name="connsiteY1" fmla="*/ 33 h 715364"/>
                              <a:gd name="connsiteX2" fmla="*/ 0 w 1073426"/>
                              <a:gd name="connsiteY2" fmla="*/ 715364 h 715364"/>
                              <a:gd name="connsiteX0" fmla="*/ 1158448 w 1158448"/>
                              <a:gd name="connsiteY0" fmla="*/ 691796 h 715364"/>
                              <a:gd name="connsiteX1" fmla="*/ 593905 w 1158448"/>
                              <a:gd name="connsiteY1" fmla="*/ 33 h 715364"/>
                              <a:gd name="connsiteX2" fmla="*/ 85022 w 1158448"/>
                              <a:gd name="connsiteY2" fmla="*/ 715364 h 715364"/>
                              <a:gd name="connsiteX0" fmla="*/ 1174632 w 1174632"/>
                              <a:gd name="connsiteY0" fmla="*/ 739499 h 763067"/>
                              <a:gd name="connsiteX1" fmla="*/ 466966 w 1174632"/>
                              <a:gd name="connsiteY1" fmla="*/ 28 h 763067"/>
                              <a:gd name="connsiteX2" fmla="*/ 101206 w 1174632"/>
                              <a:gd name="connsiteY2" fmla="*/ 763067 h 763067"/>
                              <a:gd name="connsiteX0" fmla="*/ 1251915 w 1251915"/>
                              <a:gd name="connsiteY0" fmla="*/ 740146 h 763714"/>
                              <a:gd name="connsiteX1" fmla="*/ 544249 w 1251915"/>
                              <a:gd name="connsiteY1" fmla="*/ 675 h 763714"/>
                              <a:gd name="connsiteX2" fmla="*/ 178489 w 1251915"/>
                              <a:gd name="connsiteY2" fmla="*/ 763714 h 763714"/>
                              <a:gd name="connsiteX0" fmla="*/ 1251915 w 1251915"/>
                              <a:gd name="connsiteY0" fmla="*/ 740416 h 763984"/>
                              <a:gd name="connsiteX1" fmla="*/ 544249 w 1251915"/>
                              <a:gd name="connsiteY1" fmla="*/ 945 h 763984"/>
                              <a:gd name="connsiteX2" fmla="*/ 178489 w 1251915"/>
                              <a:gd name="connsiteY2" fmla="*/ 763984 h 763984"/>
                            </a:gdLst>
                            <a:ahLst/>
                            <a:cxnLst>
                              <a:cxn ang="0">
                                <a:pos x="connsiteX0" y="connsiteY0"/>
                              </a:cxn>
                              <a:cxn ang="0">
                                <a:pos x="connsiteX1" y="connsiteY1"/>
                              </a:cxn>
                              <a:cxn ang="0">
                                <a:pos x="connsiteX2" y="connsiteY2"/>
                              </a:cxn>
                            </a:cxnLst>
                            <a:rect l="l" t="t" r="r" b="b"/>
                            <a:pathLst>
                              <a:path w="1251915" h="763984">
                                <a:moveTo>
                                  <a:pt x="1251915" y="740416"/>
                                </a:moveTo>
                                <a:cubicBezTo>
                                  <a:pt x="1241975" y="274602"/>
                                  <a:pt x="1136621" y="-18885"/>
                                  <a:pt x="544249" y="945"/>
                                </a:cubicBezTo>
                                <a:cubicBezTo>
                                  <a:pt x="-48123" y="20775"/>
                                  <a:pt x="-135588" y="555924"/>
                                  <a:pt x="178489" y="763984"/>
                                </a:cubicBezTo>
                              </a:path>
                            </a:pathLst>
                          </a:custGeom>
                          <a:ln>
                            <a:tailEnd type="triangle"/>
                          </a:ln>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2" o:spid="_x0000_s1026" style="width:402.5pt;height:49.95pt;mso-position-horizontal-relative:char;mso-position-vertical-relative:line" coordsize="51121,6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">
                <v:rect id="Rectangle 160" o:spid="_x0000_s1027" style="position:absolute;top:3896;width:12471;height:2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WqRcQA&#10;AADcAAAADwAAAGRycy9kb3ducmV2LnhtbESPT2sCMRDF74V+hzAFbzWpoNitUdpCQerJP5fehs24&#10;WbqZbJOo22/vHARvM7w37/1msRpCp86UchvZwsvYgCKuo2u5sXDYfz3PQeWC7LCLTBb+KcNq+fiw&#10;wMrFC2/pvCuNkhDOFVrwpfSV1rn2FDCPY08s2jGmgEXW1GiX8CLhodMTY2Y6YMvS4LGnT0/17+4U&#10;LJTXzeTDn44/aUpx86fXxm2/jbWjp+H9DVShodzNt+u1E/yZ4MszMoFe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FqkXEAAAA3AAAAA8AAAAAAAAAAAAAAAAAmAIAAGRycy9k&#10;b3ducmV2LnhtbFBLBQYAAAAABAAEAPUAAACJAwAAAAA=&#10;" fillcolor="#9bbb59 [3206]" strokecolor="#9bbb59 [3206]">
                  <v:fill color2="#9bbb59 [3206]" rotate="t" angle="180" colors="0 #769535;52429f #9bc348;1 #9cc746" focus="100%" type="gradient">
                    <o:fill v:ext="view" type="gradientUnscaled"/>
                  </v:fill>
                  <v:shadow on="t" color="black" opacity="22937f" origin=",.5" offset="0,.63889mm"/>
                  <v:textbox>
                    <w:txbxContent>
                      <w:p w14:paraId="004111DA" w14:textId="77777777" w:rsidR="009844E5" w:rsidRDefault="009844E5" w:rsidP="009844E5">
                        <w:pPr>
                          <w:jc w:val="center"/>
                        </w:pPr>
                        <w:r>
                          <w:t>Enter State ()</w:t>
                        </w:r>
                      </w:p>
                    </w:txbxContent>
                  </v:textbox>
                </v:rect>
                <v:rect id="Rectangle 163" o:spid="_x0000_s1028" style="position:absolute;left:19321;top:3737;width:12472;height:2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c0MsAA&#10;AADcAAAADwAAAGRycy9kb3ducmV2LnhtbERPTWsCMRC9F/wPYYTealJF0dUobUEQPam99DZsxs3S&#10;zWSbRN3+eyMI3ubxPmex6lwjLhRi7VnD+0CBIC69qbnS8H1cv01BxIRssPFMGv4pwmrZe1lgYfyV&#10;93Q5pErkEI4FarAptYWUsbTkMA58S5y5kw8OU4ahkibgNYe7Rg6VmkiHNecGiy19WSp/D2enIc12&#10;w097Pv2EMfndn9wos98qrV/73cccRKIuPcUP98bk+ZMR3J/JF8jl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Fc0MsAAAADcAAAADwAAAAAAAAAAAAAAAACYAgAAZHJzL2Rvd25y&#10;ZXYueG1sUEsFBgAAAAAEAAQA9QAAAIUDAAAAAA==&#10;" fillcolor="#9bbb59 [3206]" strokecolor="#9bbb59 [3206]">
                  <v:fill color2="#9bbb59 [3206]" rotate="t" angle="180" colors="0 #769535;52429f #9bc348;1 #9cc746" focus="100%" type="gradient">
                    <o:fill v:ext="view" type="gradientUnscaled"/>
                  </v:fill>
                  <v:shadow on="t" color="black" opacity="22937f" origin=",.5" offset="0,.63889mm"/>
                  <v:textbox>
                    <w:txbxContent>
                      <w:p w14:paraId="5B5680CE" w14:textId="77777777" w:rsidR="009844E5" w:rsidRDefault="009844E5" w:rsidP="009844E5">
                        <w:pPr>
                          <w:jc w:val="center"/>
                        </w:pPr>
                        <w:r>
                          <w:t>Update State ()</w:t>
                        </w:r>
                      </w:p>
                    </w:txbxContent>
                  </v:textbox>
                </v:rect>
                <v:rect id="Rectangle 165" o:spid="_x0000_s1029" style="position:absolute;left:38643;top:3737;width:12478;height:24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IJ3cEA&#10;AADcAAAADwAAAGRycy9kb3ducmV2LnhtbERPTWsCMRC9C/6HMEJvmlRQ2nWz0hYKoidtL70Nm3Gz&#10;uJlsk6xu/70pFHqbx/uccju6TlwpxNazhseFAkFce9Nyo+Hz433+BCImZIOdZ9LwQxG21XRSYmH8&#10;jY90PaVG5BCOBWqwKfWFlLG25DAufE+cubMPDlOGoZEm4C2Hu04ulVpLhy3nBos9vVmqL6fBaUjP&#10;h+WrHc5fYUX+8C13yhz3SuuH2fiyAZFoTP/iP/fO5PnrFfw+ky+Q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TyCd3BAAAA3AAAAA8AAAAAAAAAAAAAAAAAmAIAAGRycy9kb3du&#10;cmV2LnhtbFBLBQYAAAAABAAEAPUAAACGAwAAAAA=&#10;" fillcolor="#9bbb59 [3206]" strokecolor="#9bbb59 [3206]">
                  <v:fill color2="#9bbb59 [3206]" rotate="t" angle="180" colors="0 #769535;52429f #9bc348;1 #9cc746" focus="100%" type="gradient">
                    <o:fill v:ext="view" type="gradientUnscaled"/>
                  </v:fill>
                  <v:shadow on="t" color="black" opacity="22937f" origin=",.5" offset="0,.63889mm"/>
                  <v:textbox>
                    <w:txbxContent>
                      <w:p w14:paraId="0D58472A" w14:textId="77777777" w:rsidR="009844E5" w:rsidRDefault="009844E5" w:rsidP="009844E5">
                        <w:pPr>
                          <w:jc w:val="center"/>
                        </w:pPr>
                        <w:r>
                          <w:t>Exit State ()</w:t>
                        </w:r>
                      </w:p>
                    </w:txbxContent>
                  </v:textbox>
                </v:rect>
                <v:shapetype id="_x0000_t32" coordsize="21600,21600" o:spt="32" o:oned="t" path="m,l21600,21600e" filled="f">
                  <v:path arrowok="t" fillok="f" o:connecttype="none"/>
                  <o:lock v:ext="edit" shapetype="t"/>
                </v:shapetype>
                <v:shape id="Straight Arrow Connector 166" o:spid="_x0000_s1030" type="#_x0000_t32" style="position:absolute;left:12483;top:4929;width:68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p6+MMAAADcAAAADwAAAGRycy9kb3ducmV2LnhtbERPS2uDQBC+F/Iflgn0UuqaUqQY1xAC&#10;CT1qHrTHwZ2orTsr7sbY/vpuIZDbfHzPyVaT6cRIg2stK1hEMQjiyuqWawXHw/b5DYTzyBo7y6Tg&#10;hxys8tlDhqm2Vy5p3PtahBB2KSpovO9TKV3VkEEX2Z44cGc7GPQBDrXUA15DuOnkSxwn0mDLoaHB&#10;njYNVd/7i1HwUepiQcfX3Skei6/q9/MySfmk1ON8Wi9BeJr8XXxzv+swP0ng/5lwgc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6evjDAAAA3AAAAA8AAAAAAAAAAAAA&#10;AAAAoQIAAGRycy9kb3ducmV2LnhtbFBLBQYAAAAABAAEAPkAAACRAwAAAAA=&#10;" strokecolor="#4f81bd [3204]" strokeweight="3pt">
                  <v:stroke endarrow="open"/>
                  <v:shadow on="t" color="black" opacity="22937f" origin=",.5" offset="0,.63889mm"/>
                </v:shape>
                <v:shape id="Straight Arrow Connector 169" o:spid="_x0000_s1031" type="#_x0000_t32" style="position:absolute;left:31805;top:5168;width:68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XuisEAAADcAAAADwAAAGRycy9kb3ducmV2LnhtbERPS4vCMBC+L/gfwgheRFNlEa1GEUHZ&#10;o0/0ODRjW20mpYm1u7/eCMLe5uN7zmzRmELUVLncsoJBPwJBnFidc6rgeFj3xiCcR9ZYWCYFv+Rg&#10;MW99zTDW9sk7qvc+FSGEXYwKMu/LWEqXZGTQ9W1JHLirrQz6AKtU6gqfIdwUchhFI2kw59CQYUmr&#10;jJL7/mEUnHd6O6Dj9+YU1dtb8nd5NFJ2leq0m+UUhKfG/4s/7h8d5o8m8H4mXCD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pe6KwQAAANwAAAAPAAAAAAAAAAAAAAAA&#10;AKECAABkcnMvZG93bnJldi54bWxQSwUGAAAAAAQABAD5AAAAjwMAAAAA&#10;" strokecolor="#4f81bd [3204]" strokeweight="3pt">
                  <v:stroke endarrow="open"/>
                  <v:shadow on="t" color="black" opacity="22937f" origin=",.5" offset="0,.63889mm"/>
                </v:shape>
                <v:shape id="Freeform 170" o:spid="_x0000_s1032" style="position:absolute;left:18924;width:12519;height:3902;visibility:visible;mso-wrap-style:square;v-text-anchor:middle" coordsize="1251915,763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qCVMcA&#10;AADcAAAADwAAAGRycy9kb3ducmV2LnhtbESPQU/DMAyF70j8h8iTuLF0aKOsLJumSRW9gMTYgd2s&#10;xrSFxqmSbCv/Hh+QdrP1nt/7vNqMrldnCrHzbGA2zUAR19523Bg4fJT3T6BiQrbYeyYDvxRhs769&#10;WWFh/YXf6bxPjZIQjgUaaFMaCq1j3ZLDOPUDsWhfPjhMsoZG24AXCXe9fsiyR+2wY2locaBdS/XP&#10;/uQMlHm+DG+Lb3esyuqweN3Os9PLpzF3k3H7DCrRmK7m/+vKCn4u+PKMTK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J6glTHAAAA3AAAAA8AAAAAAAAAAAAAAAAAmAIAAGRy&#10;cy9kb3ducmV2LnhtbFBLBQYAAAAABAAEAPUAAACMAwAAAAA=&#10;" path="m1251915,740416c1241975,274602,1136621,-18885,544249,945,-48123,20775,-135588,555924,178489,763984e" filled="f" strokecolor="#4f81bd [3204]" strokeweight="3pt">
                  <v:stroke endarrow="block"/>
                  <v:shadow on="t" color="black" opacity="22937f" origin=",.5" offset="0,.63889mm"/>
                  <v:path arrowok="t" o:connecttype="custom" o:connectlocs="1251915,378234;544249,483;178489,390273" o:connectangles="0,0,0"/>
                </v:shape>
                <w10:anchorlock/>
              </v:group>
            </w:pict>
          </mc:Fallback>
        </mc:AlternateContent>
      </w:r>
    </w:p>
    <w:p w14:paraId="2D0A0DCD" w14:textId="77777777" w:rsidR="009844E5" w:rsidRDefault="009844E5" w:rsidP="009844E5">
      <w:pPr>
        <w:rPr>
          <w:rFonts w:eastAsiaTheme="majorEastAsia" w:cstheme="majorBidi"/>
          <w:b/>
          <w:bCs/>
          <w:color w:val="376092" w:themeColor="accent1" w:themeShade="BF"/>
          <w:sz w:val="28"/>
          <w:szCs w:val="28"/>
        </w:rPr>
      </w:pPr>
      <w:r>
        <w:br w:type="page"/>
      </w:r>
    </w:p>
    <w:p w14:paraId="75C036C7" w14:textId="77777777" w:rsidR="009844E5" w:rsidRDefault="009844E5" w:rsidP="009844E5">
      <w:pPr>
        <w:pStyle w:val="Heading1"/>
      </w:pPr>
      <w:r>
        <w:lastRenderedPageBreak/>
        <w:t>Parker’s State Machine States</w:t>
      </w:r>
    </w:p>
    <w:p w14:paraId="6A02712B" w14:textId="77777777" w:rsidR="009844E5" w:rsidRDefault="009844E5" w:rsidP="009844E5">
      <w:r>
        <w:tab/>
        <w:t>Parker has three states currently which define all of his motion. The states are defined after the diagram.</w:t>
      </w:r>
    </w:p>
    <w:p w14:paraId="7ABC68A4" w14:textId="77777777" w:rsidR="009844E5" w:rsidRDefault="009844E5" w:rsidP="009844E5">
      <w:r>
        <w:rPr>
          <w:noProof/>
        </w:rPr>
        <mc:AlternateContent>
          <mc:Choice Requires="wpg">
            <w:drawing>
              <wp:inline distT="0" distB="0" distL="0" distR="0" wp14:editId="5B15AE74">
                <wp:extent cx="5144135" cy="4150360"/>
                <wp:effectExtent l="0" t="19050" r="56515" b="0"/>
                <wp:docPr id="4" name="Group 4"/>
                <wp:cNvGraphicFramePr/>
                <a:graphic xmlns:a="http://schemas.openxmlformats.org/drawingml/2006/main">
                  <a:graphicData uri="http://schemas.microsoft.com/office/word/2010/wordprocessingGroup">
                    <wpg:wgp>
                      <wpg:cNvGrpSpPr/>
                      <wpg:grpSpPr>
                        <a:xfrm>
                          <a:off x="-1" y="0"/>
                          <a:ext cx="5144131" cy="4150356"/>
                          <a:chOff x="0" y="0"/>
                          <a:chExt cx="5144491" cy="4150582"/>
                        </a:xfrm>
                      </wpg:grpSpPr>
                      <wps:wsp>
                        <wps:cNvPr id="176" name="Rectangle 176"/>
                        <wps:cNvSpPr/>
                        <wps:spPr>
                          <a:xfrm>
                            <a:off x="1598212" y="0"/>
                            <a:ext cx="2202511" cy="294214"/>
                          </a:xfrm>
                          <a:prstGeom prst="rect">
                            <a:avLst/>
                          </a:prstGeom>
                          <a:ln w="19050">
                            <a:solidFill>
                              <a:schemeClr val="tx1">
                                <a:lumMod val="95000"/>
                                <a:lumOff val="5000"/>
                              </a:schemeClr>
                            </a:solidFill>
                          </a:ln>
                        </wps:spPr>
                        <wps:style>
                          <a:lnRef idx="1">
                            <a:schemeClr val="accent6"/>
                          </a:lnRef>
                          <a:fillRef idx="3">
                            <a:schemeClr val="accent6"/>
                          </a:fillRef>
                          <a:effectRef idx="2">
                            <a:schemeClr val="accent6"/>
                          </a:effectRef>
                          <a:fontRef idx="minor">
                            <a:schemeClr val="lt1"/>
                          </a:fontRef>
                        </wps:style>
                        <wps:txbx>
                          <w:txbxContent>
                            <w:p w14:paraId="6363F89F" w14:textId="77777777" w:rsidR="009844E5" w:rsidRDefault="009844E5" w:rsidP="009844E5">
                              <w:pPr>
                                <w:jc w:val="center"/>
                              </w:pPr>
                              <w:r>
                                <w:t>Parker State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7" name="Group 177"/>
                        <wpg:cNvGrpSpPr/>
                        <wpg:grpSpPr>
                          <a:xfrm>
                            <a:off x="0" y="604299"/>
                            <a:ext cx="5144491" cy="3546283"/>
                            <a:chOff x="0" y="0"/>
                            <a:chExt cx="5143642" cy="3541716"/>
                          </a:xfrm>
                        </wpg:grpSpPr>
                        <wps:wsp>
                          <wps:cNvPr id="178" name="Text Box 178"/>
                          <wps:cNvSpPr txBox="1">
                            <a:spLocks noChangeArrowheads="1"/>
                          </wps:cNvSpPr>
                          <wps:spPr bwMode="auto">
                            <a:xfrm>
                              <a:off x="1836751" y="1216550"/>
                              <a:ext cx="1064895" cy="619760"/>
                            </a:xfrm>
                            <a:prstGeom prst="rect">
                              <a:avLst/>
                            </a:prstGeom>
                            <a:noFill/>
                            <a:ln w="9525">
                              <a:noFill/>
                              <a:miter lim="800000"/>
                              <a:headEnd/>
                              <a:tailEnd/>
                            </a:ln>
                          </wps:spPr>
                          <wps:txbx>
                            <w:txbxContent>
                              <w:p w14:paraId="4AFF1C7E" w14:textId="77777777" w:rsidR="009844E5" w:rsidRPr="00243BF6" w:rsidRDefault="009844E5" w:rsidP="009844E5">
                                <w:r>
                                  <w:t>Feet Sensor Has</w:t>
                                </w:r>
                                <w:r w:rsidRPr="00243BF6">
                                  <w:t xml:space="preserve"> Contacts</w:t>
                                </w:r>
                              </w:p>
                            </w:txbxContent>
                          </wps:txbx>
                          <wps:bodyPr rot="0" vert="horz" wrap="square" lIns="91440" tIns="45720" rIns="91440" bIns="45720" anchor="t" anchorCtr="0" upright="1">
                            <a:spAutoFit/>
                          </wps:bodyPr>
                        </wps:wsp>
                        <wpg:grpSp>
                          <wpg:cNvPr id="179" name="Group 179"/>
                          <wpg:cNvGrpSpPr/>
                          <wpg:grpSpPr>
                            <a:xfrm>
                              <a:off x="0" y="0"/>
                              <a:ext cx="5143642" cy="3541716"/>
                              <a:chOff x="0" y="0"/>
                              <a:chExt cx="5144218" cy="3541743"/>
                            </a:xfrm>
                          </wpg:grpSpPr>
                          <wps:wsp>
                            <wps:cNvPr id="180" name="Rectangle 180"/>
                            <wps:cNvSpPr/>
                            <wps:spPr>
                              <a:xfrm>
                                <a:off x="1152939" y="914400"/>
                                <a:ext cx="1247775" cy="24638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4B0FB091" w14:textId="77777777" w:rsidR="009844E5" w:rsidRDefault="009844E5" w:rsidP="009844E5">
                                  <w:pPr>
                                    <w:jc w:val="center"/>
                                  </w:pPr>
                                  <w:r>
                                    <w:t>In Air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Rectangle 181"/>
                            <wps:cNvSpPr/>
                            <wps:spPr>
                              <a:xfrm>
                                <a:off x="1144356" y="1836324"/>
                                <a:ext cx="1247755" cy="246683"/>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6D6DC7AC" w14:textId="77777777" w:rsidR="009844E5" w:rsidRDefault="009844E5" w:rsidP="009844E5">
                                  <w:pPr>
                                    <w:jc w:val="center"/>
                                  </w:pPr>
                                  <w:r>
                                    <w:t>On Ground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Straight Arrow Connector 182"/>
                            <wps:cNvCnPr/>
                            <wps:spPr>
                              <a:xfrm>
                                <a:off x="1789044" y="1160890"/>
                                <a:ext cx="0" cy="667385"/>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s:wsp>
                            <wps:cNvPr id="183" name="Text Box 183"/>
                            <wps:cNvSpPr txBox="1">
                              <a:spLocks noChangeArrowheads="1"/>
                            </wps:cNvSpPr>
                            <wps:spPr bwMode="auto">
                              <a:xfrm>
                                <a:off x="0" y="1129085"/>
                                <a:ext cx="1064895" cy="815975"/>
                              </a:xfrm>
                              <a:prstGeom prst="rect">
                                <a:avLst/>
                              </a:prstGeom>
                              <a:noFill/>
                              <a:ln w="9525">
                                <a:noFill/>
                                <a:miter lim="800000"/>
                                <a:headEnd/>
                                <a:tailEnd/>
                              </a:ln>
                            </wps:spPr>
                            <wps:txbx>
                              <w:txbxContent>
                                <w:p w14:paraId="2A025B95" w14:textId="77777777" w:rsidR="009844E5" w:rsidRPr="00243BF6" w:rsidRDefault="009844E5" w:rsidP="009844E5">
                                  <w:r w:rsidRPr="00243BF6">
                                    <w:t>Feet Sensor Has</w:t>
                                  </w:r>
                                  <w:r>
                                    <w:t xml:space="preserve"> No</w:t>
                                  </w:r>
                                  <w:r w:rsidRPr="00243BF6">
                                    <w:t xml:space="preserve"> Contacts</w:t>
                                  </w:r>
                                </w:p>
                              </w:txbxContent>
                            </wps:txbx>
                            <wps:bodyPr rot="0" vert="horz" wrap="square" lIns="91440" tIns="45720" rIns="91440" bIns="45720" anchor="t" anchorCtr="0" upright="1">
                              <a:spAutoFit/>
                            </wps:bodyPr>
                          </wps:wsp>
                          <wps:wsp>
                            <wps:cNvPr id="184" name="Freeform 184"/>
                            <wps:cNvSpPr/>
                            <wps:spPr>
                              <a:xfrm>
                                <a:off x="803082" y="1025718"/>
                                <a:ext cx="373814" cy="922351"/>
                              </a:xfrm>
                              <a:custGeom>
                                <a:avLst/>
                                <a:gdLst>
                                  <a:gd name="connsiteX0" fmla="*/ 755409 w 755409"/>
                                  <a:gd name="connsiteY0" fmla="*/ 922351 h 922351"/>
                                  <a:gd name="connsiteX1" fmla="*/ 35 w 755409"/>
                                  <a:gd name="connsiteY1" fmla="*/ 373711 h 922351"/>
                                  <a:gd name="connsiteX2" fmla="*/ 723604 w 755409"/>
                                  <a:gd name="connsiteY2" fmla="*/ 0 h 922351"/>
                                  <a:gd name="connsiteX0" fmla="*/ 477147 w 477147"/>
                                  <a:gd name="connsiteY0" fmla="*/ 922351 h 922351"/>
                                  <a:gd name="connsiteX1" fmla="*/ 68 w 477147"/>
                                  <a:gd name="connsiteY1" fmla="*/ 397565 h 922351"/>
                                  <a:gd name="connsiteX2" fmla="*/ 445342 w 477147"/>
                                  <a:gd name="connsiteY2" fmla="*/ 0 h 922351"/>
                                  <a:gd name="connsiteX0" fmla="*/ 373814 w 373814"/>
                                  <a:gd name="connsiteY0" fmla="*/ 922351 h 922351"/>
                                  <a:gd name="connsiteX1" fmla="*/ 102 w 373814"/>
                                  <a:gd name="connsiteY1" fmla="*/ 397565 h 922351"/>
                                  <a:gd name="connsiteX2" fmla="*/ 342009 w 373814"/>
                                  <a:gd name="connsiteY2" fmla="*/ 0 h 922351"/>
                                </a:gdLst>
                                <a:ahLst/>
                                <a:cxnLst>
                                  <a:cxn ang="0">
                                    <a:pos x="connsiteX0" y="connsiteY0"/>
                                  </a:cxn>
                                  <a:cxn ang="0">
                                    <a:pos x="connsiteX1" y="connsiteY1"/>
                                  </a:cxn>
                                  <a:cxn ang="0">
                                    <a:pos x="connsiteX2" y="connsiteY2"/>
                                  </a:cxn>
                                </a:cxnLst>
                                <a:rect l="l" t="t" r="r" b="b"/>
                                <a:pathLst>
                                  <a:path w="373814" h="922351">
                                    <a:moveTo>
                                      <a:pt x="373814" y="922351"/>
                                    </a:moveTo>
                                    <a:cubicBezTo>
                                      <a:pt x="-1223" y="724893"/>
                                      <a:pt x="5403" y="551290"/>
                                      <a:pt x="102" y="397565"/>
                                    </a:cubicBezTo>
                                    <a:cubicBezTo>
                                      <a:pt x="-5199" y="243840"/>
                                      <a:pt x="198885" y="70237"/>
                                      <a:pt x="342009" y="0"/>
                                    </a:cubicBezTo>
                                  </a:path>
                                </a:pathLst>
                              </a:custGeom>
                              <a:ln>
                                <a:tailEnd type="triangle"/>
                              </a:ln>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Rectangle 185"/>
                            <wps:cNvSpPr/>
                            <wps:spPr>
                              <a:xfrm>
                                <a:off x="3888188" y="1820848"/>
                                <a:ext cx="1256030" cy="24638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4B5702CB" w14:textId="77777777" w:rsidR="009844E5" w:rsidRDefault="009844E5" w:rsidP="009844E5">
                                  <w:pPr>
                                    <w:jc w:val="center"/>
                                  </w:pPr>
                                  <w:r>
                                    <w:t>Ledge Grab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Straight Arrow Connector 186"/>
                            <wps:cNvCnPr/>
                            <wps:spPr>
                              <a:xfrm>
                                <a:off x="2401294" y="1025718"/>
                                <a:ext cx="1487170" cy="92202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s:wsp>
                            <wps:cNvPr id="187" name="Freeform 187"/>
                            <wps:cNvSpPr/>
                            <wps:spPr>
                              <a:xfrm rot="16200000">
                                <a:off x="2790908" y="1439186"/>
                                <a:ext cx="795020" cy="2059305"/>
                              </a:xfrm>
                              <a:custGeom>
                                <a:avLst/>
                                <a:gdLst>
                                  <a:gd name="connsiteX0" fmla="*/ 755409 w 755409"/>
                                  <a:gd name="connsiteY0" fmla="*/ 922351 h 922351"/>
                                  <a:gd name="connsiteX1" fmla="*/ 35 w 755409"/>
                                  <a:gd name="connsiteY1" fmla="*/ 373711 h 922351"/>
                                  <a:gd name="connsiteX2" fmla="*/ 723604 w 755409"/>
                                  <a:gd name="connsiteY2" fmla="*/ 0 h 922351"/>
                                  <a:gd name="connsiteX0" fmla="*/ 477147 w 477147"/>
                                  <a:gd name="connsiteY0" fmla="*/ 922351 h 922351"/>
                                  <a:gd name="connsiteX1" fmla="*/ 68 w 477147"/>
                                  <a:gd name="connsiteY1" fmla="*/ 397565 h 922351"/>
                                  <a:gd name="connsiteX2" fmla="*/ 445342 w 477147"/>
                                  <a:gd name="connsiteY2" fmla="*/ 0 h 922351"/>
                                  <a:gd name="connsiteX0" fmla="*/ 373814 w 373814"/>
                                  <a:gd name="connsiteY0" fmla="*/ 922351 h 922351"/>
                                  <a:gd name="connsiteX1" fmla="*/ 102 w 373814"/>
                                  <a:gd name="connsiteY1" fmla="*/ 397565 h 922351"/>
                                  <a:gd name="connsiteX2" fmla="*/ 342009 w 373814"/>
                                  <a:gd name="connsiteY2" fmla="*/ 0 h 922351"/>
                                </a:gdLst>
                                <a:ahLst/>
                                <a:cxnLst>
                                  <a:cxn ang="0">
                                    <a:pos x="connsiteX0" y="connsiteY0"/>
                                  </a:cxn>
                                  <a:cxn ang="0">
                                    <a:pos x="connsiteX1" y="connsiteY1"/>
                                  </a:cxn>
                                  <a:cxn ang="0">
                                    <a:pos x="connsiteX2" y="connsiteY2"/>
                                  </a:cxn>
                                </a:cxnLst>
                                <a:rect l="l" t="t" r="r" b="b"/>
                                <a:pathLst>
                                  <a:path w="373814" h="922351">
                                    <a:moveTo>
                                      <a:pt x="373814" y="922351"/>
                                    </a:moveTo>
                                    <a:cubicBezTo>
                                      <a:pt x="-1223" y="724893"/>
                                      <a:pt x="5403" y="551290"/>
                                      <a:pt x="102" y="397565"/>
                                    </a:cubicBezTo>
                                    <a:cubicBezTo>
                                      <a:pt x="-5199" y="243840"/>
                                      <a:pt x="198885" y="70237"/>
                                      <a:pt x="342009" y="0"/>
                                    </a:cubicBezTo>
                                  </a:path>
                                </a:pathLst>
                              </a:custGeom>
                              <a:ln>
                                <a:tailEnd type="triangle"/>
                              </a:ln>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Freeform 188"/>
                            <wps:cNvSpPr/>
                            <wps:spPr>
                              <a:xfrm>
                                <a:off x="2130950" y="437321"/>
                                <a:ext cx="2409245" cy="1380957"/>
                              </a:xfrm>
                              <a:custGeom>
                                <a:avLst/>
                                <a:gdLst>
                                  <a:gd name="connsiteX0" fmla="*/ 2409245 w 2409245"/>
                                  <a:gd name="connsiteY0" fmla="*/ 1380957 h 1380957"/>
                                  <a:gd name="connsiteX1" fmla="*/ 1622066 w 2409245"/>
                                  <a:gd name="connsiteY1" fmla="*/ 29235 h 1380957"/>
                                  <a:gd name="connsiteX2" fmla="*/ 0 w 2409245"/>
                                  <a:gd name="connsiteY2" fmla="*/ 442703 h 1380957"/>
                                </a:gdLst>
                                <a:ahLst/>
                                <a:cxnLst>
                                  <a:cxn ang="0">
                                    <a:pos x="connsiteX0" y="connsiteY0"/>
                                  </a:cxn>
                                  <a:cxn ang="0">
                                    <a:pos x="connsiteX1" y="connsiteY1"/>
                                  </a:cxn>
                                  <a:cxn ang="0">
                                    <a:pos x="connsiteX2" y="connsiteY2"/>
                                  </a:cxn>
                                </a:cxnLst>
                                <a:rect l="l" t="t" r="r" b="b"/>
                                <a:pathLst>
                                  <a:path w="2409245" h="1380957">
                                    <a:moveTo>
                                      <a:pt x="2409245" y="1380957"/>
                                    </a:moveTo>
                                    <a:cubicBezTo>
                                      <a:pt x="2216426" y="783284"/>
                                      <a:pt x="2023607" y="185611"/>
                                      <a:pt x="1622066" y="29235"/>
                                    </a:cubicBezTo>
                                    <a:cubicBezTo>
                                      <a:pt x="1220525" y="-127141"/>
                                      <a:pt x="267694" y="392345"/>
                                      <a:pt x="0" y="442703"/>
                                    </a:cubicBezTo>
                                  </a:path>
                                </a:pathLst>
                              </a:custGeom>
                              <a:ln>
                                <a:tailEnd type="triangle"/>
                              </a:ln>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Rectangle 189"/>
                            <wps:cNvSpPr/>
                            <wps:spPr>
                              <a:xfrm>
                                <a:off x="1152680" y="0"/>
                                <a:ext cx="1247495" cy="246376"/>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4A6AB211" w14:textId="77777777" w:rsidR="009844E5" w:rsidRDefault="009844E5" w:rsidP="009844E5">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Straight Arrow Connector 190"/>
                            <wps:cNvCnPr/>
                            <wps:spPr>
                              <a:xfrm>
                                <a:off x="1789044" y="246490"/>
                                <a:ext cx="0" cy="667385"/>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s:wsp>
                            <wps:cNvPr id="191" name="Text Box 191"/>
                            <wps:cNvSpPr txBox="1">
                              <a:spLocks noChangeArrowheads="1"/>
                            </wps:cNvSpPr>
                            <wps:spPr bwMode="auto">
                              <a:xfrm>
                                <a:off x="2910177" y="779227"/>
                                <a:ext cx="1256030" cy="815975"/>
                              </a:xfrm>
                              <a:prstGeom prst="rect">
                                <a:avLst/>
                              </a:prstGeom>
                              <a:noFill/>
                              <a:ln w="9525">
                                <a:noFill/>
                                <a:miter lim="800000"/>
                                <a:headEnd/>
                                <a:tailEnd/>
                              </a:ln>
                            </wps:spPr>
                            <wps:txbx>
                              <w:txbxContent>
                                <w:p w14:paraId="38EDE727" w14:textId="77777777" w:rsidR="009844E5" w:rsidRDefault="009844E5" w:rsidP="009844E5">
                                  <w:r>
                                    <w:t>Contact Ledge Sensor Action Pressed</w:t>
                                  </w:r>
                                </w:p>
                              </w:txbxContent>
                            </wps:txbx>
                            <wps:bodyPr rot="0" vert="horz" wrap="square" lIns="91440" tIns="45720" rIns="91440" bIns="45720" anchor="t" anchorCtr="0" upright="1">
                              <a:spAutoFit/>
                            </wps:bodyPr>
                          </wps:wsp>
                          <wps:wsp>
                            <wps:cNvPr id="64" name="Text Box 64"/>
                            <wps:cNvSpPr txBox="1">
                              <a:spLocks noChangeArrowheads="1"/>
                            </wps:cNvSpPr>
                            <wps:spPr bwMode="auto">
                              <a:xfrm>
                                <a:off x="4166484" y="596347"/>
                                <a:ext cx="906449" cy="423545"/>
                              </a:xfrm>
                              <a:prstGeom prst="rect">
                                <a:avLst/>
                              </a:prstGeom>
                              <a:noFill/>
                              <a:ln w="9525">
                                <a:noFill/>
                                <a:miter lim="800000"/>
                                <a:headEnd/>
                                <a:tailEnd/>
                              </a:ln>
                            </wps:spPr>
                            <wps:txbx>
                              <w:txbxContent>
                                <w:p w14:paraId="667C68B1" w14:textId="77777777" w:rsidR="009844E5" w:rsidRDefault="009844E5" w:rsidP="009844E5">
                                  <w:r>
                                    <w:t>Jumped</w:t>
                                  </w:r>
                                </w:p>
                              </w:txbxContent>
                            </wps:txbx>
                            <wps:bodyPr rot="0" vert="horz" wrap="square" lIns="91440" tIns="45720" rIns="91440" bIns="45720" anchor="t" anchorCtr="0" upright="1">
                              <a:spAutoFit/>
                            </wps:bodyPr>
                          </wps:wsp>
                          <wps:wsp>
                            <wps:cNvPr id="65" name="Text Box 65"/>
                            <wps:cNvSpPr txBox="1">
                              <a:spLocks noChangeArrowheads="1"/>
                            </wps:cNvSpPr>
                            <wps:spPr bwMode="auto">
                              <a:xfrm>
                                <a:off x="2639699" y="2921983"/>
                                <a:ext cx="1343025" cy="619760"/>
                              </a:xfrm>
                              <a:prstGeom prst="rect">
                                <a:avLst/>
                              </a:prstGeom>
                              <a:noFill/>
                              <a:ln w="9525">
                                <a:noFill/>
                                <a:miter lim="800000"/>
                                <a:headEnd/>
                                <a:tailEnd/>
                              </a:ln>
                            </wps:spPr>
                            <wps:txbx>
                              <w:txbxContent>
                                <w:p w14:paraId="3971BA9D" w14:textId="77777777" w:rsidR="009844E5" w:rsidRDefault="009844E5" w:rsidP="009844E5">
                                  <w:r>
                                    <w:t>Action Pressed –</w:t>
                                  </w:r>
                                  <w:r>
                                    <w:br/>
                                    <w:t>Climbed</w:t>
                                  </w:r>
                                </w:p>
                              </w:txbxContent>
                            </wps:txbx>
                            <wps:bodyPr rot="0" vert="horz" wrap="square" lIns="91440" tIns="45720" rIns="91440" bIns="45720" anchor="t" anchorCtr="0" upright="1">
                              <a:spAutoFit/>
                            </wps:bodyPr>
                          </wps:wsp>
                        </wpg:grpSp>
                      </wpg:grpSp>
                    </wpg:wgp>
                  </a:graphicData>
                </a:graphic>
              </wp:inline>
            </w:drawing>
          </mc:Choice>
          <mc:Fallback>
            <w:pict>
              <v:group id="Group 4" o:spid="_x0000_s1033" style="width:405.05pt;height:326.8pt;mso-position-horizontal-relative:char;mso-position-vertical-relative:line" coordsize="51444,41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">
                <v:rect id="Rectangle 176" o:spid="_x0000_s1034" style="position:absolute;left:15982;width:22025;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pbCMIA&#10;AADcAAAADwAAAGRycy9kb3ducmV2LnhtbERPTWvCQBC9F/oflil4002lpDZ1lWKrCJ600fOQnWaD&#10;2dmQ3SbRX+8WhN7m8T5nvhxsLTpqfeVYwfMkAUFcOF1xqSD/Xo9nIHxA1lg7JgUX8rBcPD7MMdOu&#10;5z11h1CKGMI+QwUmhCaT0heGLPqJa4gj9+NaiyHCtpS6xT6G21pOkySVFiuODQYbWhkqzodfq8Cf&#10;rmZ7/NpVL7u3PNh+c/4sba7U6Gn4eAcRaAj/4rt7q+P81xT+nokX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alsIwgAAANwAAAAPAAAAAAAAAAAAAAAAAJgCAABkcnMvZG93&#10;bnJldi54bWxQSwUGAAAAAAQABAD1AAAAhwMAAAAA&#10;" fillcolor="#f79646 [3209]" strokecolor="#0d0d0d [3069]" strokeweight="1.5pt">
                  <v:fill color2="#f79646 [3209]" rotate="t" angle="180" colors="0 #cb6c1d;52429f #ff8f2a;1 #ff8f26" focus="100%" type="gradient">
                    <o:fill v:ext="view" type="gradientUnscaled"/>
                  </v:fill>
                  <v:shadow on="t" color="black" opacity="22937f" origin=",.5" offset="0,.63889mm"/>
                  <v:textbox>
                    <w:txbxContent>
                      <w:p w14:paraId="6363F89F" w14:textId="77777777" w:rsidR="009844E5" w:rsidRDefault="009844E5" w:rsidP="009844E5">
                        <w:pPr>
                          <w:jc w:val="center"/>
                        </w:pPr>
                        <w:r>
                          <w:t>Parker State Diagram</w:t>
                        </w:r>
                      </w:p>
                    </w:txbxContent>
                  </v:textbox>
                </v:rect>
                <v:group id="Group 177" o:spid="_x0000_s1035" style="position:absolute;top:6042;width:51444;height:35463" coordsize="51436,354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shapetype id="_x0000_t202" coordsize="21600,21600" o:spt="202" path="m,l,21600r21600,l21600,xe">
                    <v:stroke joinstyle="miter"/>
                    <v:path gradientshapeok="t" o:connecttype="rect"/>
                  </v:shapetype>
                  <v:shape id="Text Box 178" o:spid="_x0000_s1036" type="#_x0000_t202" style="position:absolute;left:18367;top:12165;width:10649;height:6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TNgsMA&#10;AADcAAAADwAAAGRycy9kb3ducmV2LnhtbESPQU/DMAyF70j7D5EncWPpkICpLJumAdIOXNi6u9WY&#10;plrjVI1Zu3+PD0jcbL3n9z6vt1PszJWG3CZ2sFwUYIjr5FtuHFSnj4cVmCzIHrvE5OBGGbab2d0a&#10;S59G/qLrURqjIZxLdBBE+tLaXAeKmBepJ1btOw0RRdehsX7AUcNjZx+L4tlGbFkbAva0D1Rfjj/R&#10;gYjfLW/Ve8yH8/T5NoaifsLKufv5tHsFIzTJv/nv+uAV/0Vp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TNgsMAAADcAAAADwAAAAAAAAAAAAAAAACYAgAAZHJzL2Rv&#10;d25yZXYueG1sUEsFBgAAAAAEAAQA9QAAAIgDAAAAAA==&#10;" filled="f" stroked="f">
                    <v:textbox style="mso-fit-shape-to-text:t">
                      <w:txbxContent>
                        <w:p w14:paraId="4AFF1C7E" w14:textId="77777777" w:rsidR="009844E5" w:rsidRPr="00243BF6" w:rsidRDefault="009844E5" w:rsidP="009844E5">
                          <w:r>
                            <w:t>Feet Sensor Has</w:t>
                          </w:r>
                          <w:r w:rsidRPr="00243BF6">
                            <w:t xml:space="preserve"> Contacts</w:t>
                          </w:r>
                        </w:p>
                      </w:txbxContent>
                    </v:textbox>
                  </v:shape>
                  <v:group id="Group 179" o:spid="_x0000_s1037" style="position:absolute;width:51436;height:35417" coordsize="51442,354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hAvMQAAADcAAAADwAAAGRycy9kb3ducmV2LnhtbERPS2vCQBC+F/wPywi9&#10;1U0srRqziogtPYjgA8TbkJ08MDsbstsk/vtuodDbfHzPSdeDqUVHrassK4gnEQjizOqKCwWX88fL&#10;HITzyBpry6TgQQ7Wq9FTiom2PR+pO/lChBB2CSoovW8SKV1WkkE3sQ1x4HLbGvQBtoXULfYh3NRy&#10;GkXv0mDFoaHEhrYlZffTt1Hw2WO/eY133f6ebx+389vhuo9JqefxsFmC8DT4f/Gf+0uH+bM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vhAvMQAAADcAAAA&#10;DwAAAAAAAAAAAAAAAACqAgAAZHJzL2Rvd25yZXYueG1sUEsFBgAAAAAEAAQA+gAAAJsDAAAAAA==&#10;">
                    <v:rect id="Rectangle 180" o:spid="_x0000_s1038" style="position:absolute;left:11529;top:9144;width:12478;height:24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lMv8QA&#10;AADcAAAADwAAAGRycy9kb3ducmV2LnhtbESPT2sCMRDF70K/Q5iCN00qWOzWKG2hIPXkn0tvw2bc&#10;LN1MtknU7bfvHARvM7w37/1muR5Cpy6UchvZwtPUgCKuo2u5sXA8fE4WoHJBdthFJgt/lGG9ehgt&#10;sXLxyju67EujJIRzhRZ8KX2lda49BczT2BOLdoopYJE1NdolvEp46PTMmGcdsGVp8NjTh6f6Z38O&#10;FsrLdvbuz6fvNKe4/dUb43Zfxtrx4/D2CqrQUO7m2/XGCf5C8OUZmUC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JTL/EAAAA3AAAAA8AAAAAAAAAAAAAAAAAmAIAAGRycy9k&#10;b3ducmV2LnhtbFBLBQYAAAAABAAEAPUAAACJAwAAAAA=&#10;" fillcolor="#9bbb59 [3206]" strokecolor="#9bbb59 [3206]">
                      <v:fill color2="#9bbb59 [3206]" rotate="t" angle="180" colors="0 #769535;52429f #9bc348;1 #9cc746" focus="100%" type="gradient">
                        <o:fill v:ext="view" type="gradientUnscaled"/>
                      </v:fill>
                      <v:shadow on="t" color="black" opacity="22937f" origin=",.5" offset="0,.63889mm"/>
                      <v:textbox>
                        <w:txbxContent>
                          <w:p w14:paraId="4B0FB091" w14:textId="77777777" w:rsidR="009844E5" w:rsidRDefault="009844E5" w:rsidP="009844E5">
                            <w:pPr>
                              <w:jc w:val="center"/>
                            </w:pPr>
                            <w:r>
                              <w:t>In Air State</w:t>
                            </w:r>
                          </w:p>
                        </w:txbxContent>
                      </v:textbox>
                    </v:rect>
                    <v:rect id="Rectangle 181" o:spid="_x0000_s1039" style="position:absolute;left:11443;top:18363;width:12478;height:2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XpJMAA&#10;AADcAAAADwAAAGRycy9kb3ducmV2LnhtbERPS2sCMRC+C/0PYQreNFFQ7NYobUEQPfm49DZsxs3S&#10;zWSbRF3/vREEb/PxPWe+7FwjLhRi7VnDaKhAEJfe1FxpOB5WgxmImJANNp5Jw40iLBdvvTkWxl95&#10;R5d9qkQO4VigBptSW0gZS0sO49C3xJk7+eAwZRgqaQJec7hr5FipqXRYc26w2NKPpfJvf3Ya0sd2&#10;/G3Pp98wIb/9l2tldhuldf+9+/oEkahLL/HTvTZ5/mwEj2fyB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8XpJMAAAADcAAAADwAAAAAAAAAAAAAAAACYAgAAZHJzL2Rvd25y&#10;ZXYueG1sUEsFBgAAAAAEAAQA9QAAAIUDAAAAAA==&#10;" fillcolor="#9bbb59 [3206]" strokecolor="#9bbb59 [3206]">
                      <v:fill color2="#9bbb59 [3206]" rotate="t" angle="180" colors="0 #769535;52429f #9bc348;1 #9cc746" focus="100%" type="gradient">
                        <o:fill v:ext="view" type="gradientUnscaled"/>
                      </v:fill>
                      <v:shadow on="t" color="black" opacity="22937f" origin=",.5" offset="0,.63889mm"/>
                      <v:textbox>
                        <w:txbxContent>
                          <w:p w14:paraId="6D6DC7AC" w14:textId="77777777" w:rsidR="009844E5" w:rsidRDefault="009844E5" w:rsidP="009844E5">
                            <w:pPr>
                              <w:jc w:val="center"/>
                            </w:pPr>
                            <w:r>
                              <w:t>On Ground State</w:t>
                            </w:r>
                          </w:p>
                        </w:txbxContent>
                      </v:textbox>
                    </v:rect>
                    <v:shape id="Straight Arrow Connector 182" o:spid="_x0000_s1040" type="#_x0000_t32" style="position:absolute;left:17890;top:11608;width:0;height:66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2aAcAAAADcAAAADwAAAGRycy9kb3ducmV2LnhtbERPTYvCMBC9C/6HMIIX0VSRRapRRNjF&#10;o7qKHodmbKvNpDSxVn+9EQRv83ifM1s0phA1VS63rGA4iEAQJ1bnnCrY///2JyCcR9ZYWCYFD3Kw&#10;mLdbM4y1vfOW6p1PRQhhF6OCzPsyltIlGRl0A1sSB+5sK4M+wCqVusJ7CDeFHEXRjzSYc2jIsKRV&#10;Rsl1dzMKjlu9GdJ+/HeI6s0leZ5ujZQ9pbqdZjkF4anxX/HHvdZh/mQE72fCBXL+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gNmgHAAAAA3AAAAA8AAAAAAAAAAAAAAAAA&#10;oQIAAGRycy9kb3ducmV2LnhtbFBLBQYAAAAABAAEAPkAAACOAwAAAAA=&#10;" strokecolor="#4f81bd [3204]" strokeweight="3pt">
                      <v:stroke endarrow="open"/>
                      <v:shadow on="t" color="black" opacity="22937f" origin=",.5" offset="0,.63889mm"/>
                    </v:shape>
                    <v:shape id="Text Box 183" o:spid="_x0000_s1041" type="#_x0000_t202" style="position:absolute;top:11290;width:10648;height:8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Uv1MAA&#10;AADcAAAADwAAAGRycy9kb3ducmV2LnhtbERPTWvCQBC9C/0PyxR6040tFomuIWgLHrxU433ITrOh&#10;2dmQnZr477uFQm/zeJ+zLSbfqRsNsQ1sYLnIQBHXwbbcGKgu7/M1qCjIFrvAZOBOEYrdw2yLuQ0j&#10;f9DtLI1KIRxzNOBE+lzrWDvyGBehJ07cZxg8SoJDo+2AYwr3nX7OslftseXU4LCnvaP66/ztDYjY&#10;cnmv3nw8XqfTYXRZvcLKmKfHqdyAEprkX/znPto0f/0Cv8+kC/Tu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9Uv1MAAAADcAAAADwAAAAAAAAAAAAAAAACYAgAAZHJzL2Rvd25y&#10;ZXYueG1sUEsFBgAAAAAEAAQA9QAAAIUDAAAAAA==&#10;" filled="f" stroked="f">
                      <v:textbox style="mso-fit-shape-to-text:t">
                        <w:txbxContent>
                          <w:p w14:paraId="2A025B95" w14:textId="77777777" w:rsidR="009844E5" w:rsidRPr="00243BF6" w:rsidRDefault="009844E5" w:rsidP="009844E5">
                            <w:r w:rsidRPr="00243BF6">
                              <w:t>Feet Sensor Has</w:t>
                            </w:r>
                            <w:r>
                              <w:t xml:space="preserve"> No</w:t>
                            </w:r>
                            <w:r w:rsidRPr="00243BF6">
                              <w:t xml:space="preserve"> Contacts</w:t>
                            </w:r>
                          </w:p>
                        </w:txbxContent>
                      </v:textbox>
                    </v:shape>
                    <v:shape id="Freeform 184" o:spid="_x0000_s1042" style="position:absolute;left:8030;top:10257;width:3738;height:9223;visibility:visible;mso-wrap-style:square;v-text-anchor:middle" coordsize="373814,9223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2IWcUA&#10;AADcAAAADwAAAGRycy9kb3ducmV2LnhtbESPQWvCQBCF7wX/wzJCb80mpZUQXYMWhF5KqYp4HLJj&#10;EpKdXbNbTfvruwXB2wzvvW/eLMrR9OJCg28tK8iSFARxZXXLtYL9bvOUg/ABWWNvmRT8kIdyOXlY&#10;YKHtlb/osg21iBD2BSpoQnCFlL5qyKBPrCOO2skOBkNch1rqAa8Rbnr5nKYzabDleKFBR28NVd32&#10;20RK9vFrz/lmd/hcH23IutfaZU6px+m4moMINIa7+ZZ+17F+/gL/z8QJ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TYhZxQAAANwAAAAPAAAAAAAAAAAAAAAAAJgCAABkcnMv&#10;ZG93bnJldi54bWxQSwUGAAAAAAQABAD1AAAAigMAAAAA&#10;" path="m373814,922351c-1223,724893,5403,551290,102,397565,-5199,243840,198885,70237,342009,e" filled="f" strokecolor="#4f81bd [3204]" strokeweight="3pt">
                      <v:stroke endarrow="block"/>
                      <v:shadow on="t" color="black" opacity="22937f" origin=",.5" offset="0,.63889mm"/>
                      <v:path arrowok="t" o:connecttype="custom" o:connectlocs="373814,922351;102,397565;342009,0" o:connectangles="0,0,0"/>
                    </v:shape>
                    <v:rect id="Rectangle 185" o:spid="_x0000_s1043" style="position:absolute;left:38881;top:18208;width:12561;height:2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7vJ8EA&#10;AADcAAAADwAAAGRycy9kb3ducmV2LnhtbERPTWsCMRC9C/6HMEJvmlSw2HWz0hYKoidtL70Nm3Gz&#10;uJlsk6xu/70pFHqbx/uccju6TlwpxNazhseFAkFce9Nyo+Hz432+BhETssHOM2n4oQjbajopsTD+&#10;xke6nlIjcgjHAjXYlPpCylhbchgXvifO3NkHhynD0EgT8JbDXSeXSj1Jhy3nBos9vVmqL6fBaUjP&#10;h+WrHc5fYUX+8C13yhz3SuuH2fiyAZFoTP/iP/fO5PnrFfw+ky+Q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7yfBAAAA3AAAAA8AAAAAAAAAAAAAAAAAmAIAAGRycy9kb3du&#10;cmV2LnhtbFBLBQYAAAAABAAEAPUAAACGAwAAAAA=&#10;" fillcolor="#9bbb59 [3206]" strokecolor="#9bbb59 [3206]">
                      <v:fill color2="#9bbb59 [3206]" rotate="t" angle="180" colors="0 #769535;52429f #9bc348;1 #9cc746" focus="100%" type="gradient">
                        <o:fill v:ext="view" type="gradientUnscaled"/>
                      </v:fill>
                      <v:shadow on="t" color="black" opacity="22937f" origin=",.5" offset="0,.63889mm"/>
                      <v:textbox>
                        <w:txbxContent>
                          <w:p w14:paraId="4B5702CB" w14:textId="77777777" w:rsidR="009844E5" w:rsidRDefault="009844E5" w:rsidP="009844E5">
                            <w:pPr>
                              <w:jc w:val="center"/>
                            </w:pPr>
                            <w:r>
                              <w:t>Ledge Grab State</w:t>
                            </w:r>
                          </w:p>
                        </w:txbxContent>
                      </v:textbox>
                    </v:rect>
                    <v:shape id="Straight Arrow Connector 186" o:spid="_x0000_s1044" type="#_x0000_t32" style="position:absolute;left:24012;top:10257;width:14872;height:92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acAsIAAADcAAAADwAAAGRycy9kb3ducmV2LnhtbERPTWvCQBC9C/6HZYRepNkoIiG6iggt&#10;HhOr2OOQHZO02dmQXWPqr+8WCt7m8T5nvR1MI3rqXG1ZwSyKQRAXVtdcKjh9vL0mIJxH1thYJgU/&#10;5GC7GY/WmGp755z6oy9FCGGXooLK+zaV0hUVGXSRbYkDd7WdQR9gV0rd4T2Em0bO43gpDdYcGips&#10;aV9R8X28GQWXXGczOi3ez3GffRWPz9sg5VSpl8mwW4HwNPin+N990GF+soS/Z8IFcvM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zacAsIAAADcAAAADwAAAAAAAAAAAAAA&#10;AAChAgAAZHJzL2Rvd25yZXYueG1sUEsFBgAAAAAEAAQA+QAAAJADAAAAAA==&#10;" strokecolor="#4f81bd [3204]" strokeweight="3pt">
                      <v:stroke endarrow="open"/>
                      <v:shadow on="t" color="black" opacity="22937f" origin=",.5" offset="0,.63889mm"/>
                    </v:shape>
                    <v:shape id="Freeform 187" o:spid="_x0000_s1045" style="position:absolute;left:27909;top:14391;width:7950;height:20593;rotation:-90;visibility:visible;mso-wrap-style:square;v-text-anchor:middle" coordsize="373814,9223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JswMQA&#10;AADcAAAADwAAAGRycy9kb3ducmV2LnhtbERPS2vCQBC+F/wPywi91Y2KD2I2IoWWUujB2Afexuzk&#10;gdnZkN3G9N+7BcHbfHzPSbaDaURPnastK5hOIhDEudU1lwo+Dy9PaxDOI2tsLJOCP3KwTUcPCcba&#10;XnhPfeZLEULYxaig8r6NpXR5RQbdxLbEgStsZ9AH2JVSd3gJ4aaRsyhaSoM1h4YKW3quKD9nv0bB&#10;Ym/a4+KQf/98zeav81Pm+b34UOpxPOw2IDwN/i6+ud90mL9ewf8z4QKZ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SbMDEAAAA3AAAAA8AAAAAAAAAAAAAAAAAmAIAAGRycy9k&#10;b3ducmV2LnhtbFBLBQYAAAAABAAEAPUAAACJAwAAAAA=&#10;" path="m373814,922351c-1223,724893,5403,551290,102,397565,-5199,243840,198885,70237,342009,e" filled="f" strokecolor="#4f81bd [3204]" strokeweight="3pt">
                      <v:stroke endarrow="block"/>
                      <v:shadow on="t" color="black" opacity="22937f" origin=",.5" offset="0,.63889mm"/>
                      <v:path arrowok="t" o:connecttype="custom" o:connectlocs="795020,2059305;217,887631;727378,0" o:connectangles="0,0,0"/>
                    </v:shape>
                    <v:shape id="Freeform 188" o:spid="_x0000_s1046" style="position:absolute;left:21309;top:4373;width:24092;height:13809;visibility:visible;mso-wrap-style:square;v-text-anchor:middle" coordsize="2409245,1380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lTBMYA&#10;AADcAAAADwAAAGRycy9kb3ducmV2LnhtbESPP08DMQzFdyS+Q2SkLogmZUCno2lVVa3EAEP/DIzW&#10;xVyiXpzrJbRXPj0ekNhsvef3fp4vx9ipCw05JLYwmxpQxE1ygVsLx8P2qQKVC7LDLjFZuFGG5eL+&#10;bo61S1fe0WVfWiUhnGu04Evpa61z4ylinqaeWLSvNEQssg6tdgNeJTx2+tmYFx0xsDR47GntqTnt&#10;v6OF94P7+Pwx6yadz9vN6KvwuDPB2snDuHoFVWgs/+a/6zcn+JXQyjMygV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zlTBMYAAADcAAAADwAAAAAAAAAAAAAAAACYAgAAZHJz&#10;L2Rvd25yZXYueG1sUEsFBgAAAAAEAAQA9QAAAIsDAAAAAA==&#10;" path="m2409245,1380957c2216426,783284,2023607,185611,1622066,29235,1220525,-127141,267694,392345,,442703e" filled="f" strokecolor="#4f81bd [3204]" strokeweight="3pt">
                      <v:stroke endarrow="block"/>
                      <v:shadow on="t" color="black" opacity="22937f" origin=",.5" offset="0,.63889mm"/>
                      <v:path arrowok="t" o:connecttype="custom" o:connectlocs="2409245,1380957;1622066,29235;0,442703" o:connectangles="0,0,0"/>
                    </v:shape>
                    <v:rect id="Rectangle 189" o:spid="_x0000_s1047" style="position:absolute;left:11526;width:12475;height:24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PlIsAA&#10;AADcAAAADwAAAGRycy9kb3ducmV2LnhtbERPS2sCMRC+C/6HMIXeNKmg6NYobUEQPfm49DZsxs3S&#10;zWRNom7/vREEb/PxPWe+7FwjrhRi7VnDx1CBIC69qbnScDysBlMQMSEbbDyThn+KsFz0e3MsjL/x&#10;jq77VIkcwrFADTaltpAylpYcxqFviTN38sFhyjBU0gS85XDXyJFSE+mw5txgsaUfS+Xf/uI0pNl2&#10;9G0vp98wJr89y7Uyu43S+v2t+/oEkahLL/HTvTZ5/nQGj2fyB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bPlIsAAAADcAAAADwAAAAAAAAAAAAAAAACYAgAAZHJzL2Rvd25y&#10;ZXYueG1sUEsFBgAAAAAEAAQA9QAAAIUDAAAAAA==&#10;" fillcolor="#9bbb59 [3206]" strokecolor="#9bbb59 [3206]">
                      <v:fill color2="#9bbb59 [3206]" rotate="t" angle="180" colors="0 #769535;52429f #9bc348;1 #9cc746" focus="100%" type="gradient">
                        <o:fill v:ext="view" type="gradientUnscaled"/>
                      </v:fill>
                      <v:shadow on="t" color="black" opacity="22937f" origin=",.5" offset="0,.63889mm"/>
                      <v:textbox>
                        <w:txbxContent>
                          <w:p w14:paraId="4A6AB211" w14:textId="77777777" w:rsidR="009844E5" w:rsidRDefault="009844E5" w:rsidP="009844E5">
                            <w:pPr>
                              <w:jc w:val="center"/>
                            </w:pPr>
                            <w:r>
                              <w:t>Start</w:t>
                            </w:r>
                          </w:p>
                        </w:txbxContent>
                      </v:textbox>
                    </v:rect>
                    <v:shape id="Straight Arrow Connector 190" o:spid="_x0000_s1048" type="#_x0000_t32" style="position:absolute;left:17890;top:2464;width:0;height:66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o3MMYAAADcAAAADwAAAGRycy9kb3ducmV2LnhtbESPT2vCQBDF70K/wzKFXkQ3liI1zUZK&#10;ocWj/4oeh+w0SZudDdk1xn565yB4m+G9ee832XJwjeqpC7VnA7NpAoq48Lbm0sB+9zl5BRUissXG&#10;Mxm4UIBl/jDKMLX+zBvqt7FUEsIhRQNVjG2qdSgqchimviUW7cd3DqOsXalth2cJd41+TpK5dliz&#10;NFTY0kdFxd/25AwcNnY9o/3L13fSr3+L/+Np0HpszNPj8P4GKtIQ7+bb9coK/kLw5RmZQO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KNzDGAAAA3AAAAA8AAAAAAAAA&#10;AAAAAAAAoQIAAGRycy9kb3ducmV2LnhtbFBLBQYAAAAABAAEAPkAAACUAwAAAAA=&#10;" strokecolor="#4f81bd [3204]" strokeweight="3pt">
                      <v:stroke endarrow="open"/>
                      <v:shadow on="t" color="black" opacity="22937f" origin=",.5" offset="0,.63889mm"/>
                    </v:shape>
                    <v:shape id="Text Box 191" o:spid="_x0000_s1049" type="#_x0000_t202" style="position:absolute;left:29101;top:7792;width:12561;height:8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KC5cAA&#10;AADcAAAADwAAAGRycy9kb3ducmV2LnhtbERPS2vCQBC+F/oflin0VjcRWmx0FfEBHnrRxvuQnWZD&#10;s7MhO5r4712h0Nt8fM9ZrEbfqiv1sQlsIJ9koIirYBuuDZTf+7cZqCjIFtvAZOBGEVbL56cFFjYM&#10;fKTrSWqVQjgWaMCJdIXWsXLkMU5CR5y4n9B7lAT7WtsehxTuWz3Nsg/tseHU4LCjjaPq93TxBkTs&#10;Or+VOx8P5/FrO7isesfSmNeXcT0HJTTKv/jPfbBp/mcOj2fSBXp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ZKC5cAAAADcAAAADwAAAAAAAAAAAAAAAACYAgAAZHJzL2Rvd25y&#10;ZXYueG1sUEsFBgAAAAAEAAQA9QAAAIUDAAAAAA==&#10;" filled="f" stroked="f">
                      <v:textbox style="mso-fit-shape-to-text:t">
                        <w:txbxContent>
                          <w:p w14:paraId="38EDE727" w14:textId="77777777" w:rsidR="009844E5" w:rsidRDefault="009844E5" w:rsidP="009844E5">
                            <w:r>
                              <w:t>Contact Ledge Sensor Action Pressed</w:t>
                            </w:r>
                          </w:p>
                        </w:txbxContent>
                      </v:textbox>
                    </v:shape>
                    <v:shape id="Text Box 64" o:spid="_x0000_s1050" type="#_x0000_t202" style="position:absolute;left:41664;top:5963;width:9065;height:4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4SRsIA&#10;AADbAAAADwAAAGRycy9kb3ducmV2LnhtbESPzWrDMBCE74W+g9hAbo2c0obgRDahP5BDL02c+2Jt&#10;LBNrZaxt7Lx9VCj0OMzMN8y2nHynrjTENrCB5SIDRVwH23JjoDp+Pq1BRUG22AUmAzeKUBaPD1vM&#10;bRj5m64HaVSCcMzRgBPpc61j7chjXISeOHnnMHiUJIdG2wHHBPedfs6ylfbYclpw2NObo/py+PEG&#10;ROxueas+fNyfpq/30WX1K1bGzGfTbgNKaJL/8F97bw2sXu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vhJGwgAAANsAAAAPAAAAAAAAAAAAAAAAAJgCAABkcnMvZG93&#10;bnJldi54bWxQSwUGAAAAAAQABAD1AAAAhwMAAAAA&#10;" filled="f" stroked="f">
                      <v:textbox style="mso-fit-shape-to-text:t">
                        <w:txbxContent>
                          <w:p w14:paraId="667C68B1" w14:textId="77777777" w:rsidR="009844E5" w:rsidRDefault="009844E5" w:rsidP="009844E5">
                            <w:r>
                              <w:t>Jumped</w:t>
                            </w:r>
                          </w:p>
                        </w:txbxContent>
                      </v:textbox>
                    </v:shape>
                    <v:shape id="Text Box 65" o:spid="_x0000_s1051" type="#_x0000_t202" style="position:absolute;left:26396;top:29219;width:13431;height:6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K33cEA&#10;AADbAAAADwAAAGRycy9kb3ducmV2LnhtbESPQWvCQBSE70L/w/IK3nRjQSnRVaRW8OBFG++P7DMb&#10;mn0bsk8T/71bKHgcZuYbZrUZfKPu1MU6sIHZNANFXAZbc2Wg+NlPPkFFQbbYBCYDD4qwWb+NVpjb&#10;0POJ7mepVIJwzNGAE2lzrWPpyGOchpY4edfQeZQku0rbDvsE943+yLKF9lhzWnDY0pej8vd88wZE&#10;7Hb2KL59PFyG4653WTnHwpjx+7BdghIa5BX+bx+sgcUc/r6kH6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yt93BAAAA2wAAAA8AAAAAAAAAAAAAAAAAmAIAAGRycy9kb3du&#10;cmV2LnhtbFBLBQYAAAAABAAEAPUAAACGAwAAAAA=&#10;" filled="f" stroked="f">
                      <v:textbox style="mso-fit-shape-to-text:t">
                        <w:txbxContent>
                          <w:p w14:paraId="3971BA9D" w14:textId="77777777" w:rsidR="009844E5" w:rsidRDefault="009844E5" w:rsidP="009844E5">
                            <w:r>
                              <w:t>Action Pressed –</w:t>
                            </w:r>
                            <w:r>
                              <w:br/>
                              <w:t>Climbed</w:t>
                            </w:r>
                          </w:p>
                        </w:txbxContent>
                      </v:textbox>
                    </v:shape>
                  </v:group>
                </v:group>
                <w10:anchorlock/>
              </v:group>
            </w:pict>
          </mc:Fallback>
        </mc:AlternateContent>
      </w:r>
    </w:p>
    <w:p w14:paraId="29075C9B" w14:textId="77777777" w:rsidR="009844E5" w:rsidRPr="00B96BB9" w:rsidRDefault="009844E5" w:rsidP="009844E5">
      <w:pPr>
        <w:pStyle w:val="Heading2"/>
        <w:rPr>
          <w:rStyle w:val="Heading2Char"/>
          <w:b/>
        </w:rPr>
      </w:pPr>
      <w:r w:rsidRPr="00B96BB9">
        <w:rPr>
          <w:rStyle w:val="Heading2Char"/>
          <w:b/>
        </w:rPr>
        <w:t>In Air State</w:t>
      </w:r>
    </w:p>
    <w:p w14:paraId="1A7877E8" w14:textId="77777777" w:rsidR="009844E5" w:rsidRDefault="009844E5" w:rsidP="009844E5">
      <w:pPr>
        <w:ind w:firstLine="720"/>
      </w:pPr>
      <w:r>
        <w:t>The In Air State is when parker is completely air born and not touching any objects.</w:t>
      </w:r>
    </w:p>
    <w:p w14:paraId="1A9CD1B4" w14:textId="77777777" w:rsidR="009844E5" w:rsidRPr="00FC42BF" w:rsidRDefault="009844E5" w:rsidP="009844E5">
      <w:pPr>
        <w:pStyle w:val="Heading3"/>
      </w:pPr>
      <w:r w:rsidRPr="00FC42BF">
        <w:t>Jump Button</w:t>
      </w:r>
    </w:p>
    <w:p w14:paraId="0D25B8BE" w14:textId="77777777" w:rsidR="009844E5" w:rsidRDefault="009844E5" w:rsidP="009844E5">
      <w:pPr>
        <w:ind w:firstLine="360"/>
      </w:pPr>
      <w:r>
        <w:t xml:space="preserve"> In this state pressing the jump button will do one of three different things. </w:t>
      </w:r>
    </w:p>
    <w:p w14:paraId="7B2CF609" w14:textId="77777777" w:rsidR="009844E5" w:rsidRDefault="009844E5" w:rsidP="009844E5">
      <w:pPr>
        <w:pStyle w:val="ListParagraph"/>
        <w:numPr>
          <w:ilvl w:val="0"/>
          <w:numId w:val="4"/>
        </w:numPr>
      </w:pPr>
      <w:r>
        <w:t>Holding in jump after you’ve just jumped from the On Ground state will have you jump higher than if you did not hold in the jump button.</w:t>
      </w:r>
    </w:p>
    <w:p w14:paraId="06E7AD23" w14:textId="77777777" w:rsidR="009844E5" w:rsidRDefault="009844E5" w:rsidP="009844E5">
      <w:pPr>
        <w:pStyle w:val="ListParagraph"/>
        <w:numPr>
          <w:ilvl w:val="0"/>
          <w:numId w:val="4"/>
        </w:numPr>
      </w:pPr>
      <w:r>
        <w:t>Press the jump button</w:t>
      </w:r>
      <w:r w:rsidRPr="00B96BB9">
        <w:t xml:space="preserve"> </w:t>
      </w:r>
      <w:r>
        <w:t>while the wall jump sensors are hitting something you will do a wall jump off of whatever object you are touching.</w:t>
      </w:r>
    </w:p>
    <w:p w14:paraId="00E9C08E" w14:textId="77777777" w:rsidR="009844E5" w:rsidRDefault="009844E5" w:rsidP="009844E5">
      <w:pPr>
        <w:pStyle w:val="ListParagraph"/>
        <w:numPr>
          <w:ilvl w:val="0"/>
          <w:numId w:val="4"/>
        </w:numPr>
      </w:pPr>
      <w:r>
        <w:t>If you have the grappling hook attached to something and you press jump, you will jump with some force up.</w:t>
      </w:r>
    </w:p>
    <w:p w14:paraId="228CBAD7" w14:textId="77777777" w:rsidR="009844E5" w:rsidRDefault="009844E5" w:rsidP="009844E5">
      <w:pPr>
        <w:pStyle w:val="Heading3"/>
      </w:pPr>
      <w:r>
        <w:t>Move Left Button</w:t>
      </w:r>
    </w:p>
    <w:p w14:paraId="6FE5A9E6" w14:textId="0BE886E1" w:rsidR="008F5EDD" w:rsidRDefault="009844E5" w:rsidP="009844E5">
      <w:r>
        <w:tab/>
        <w:t>The move left button will add a small force to the left.</w:t>
      </w:r>
    </w:p>
    <w:p w14:paraId="083CAF8E" w14:textId="77777777" w:rsidR="00ED2C1F" w:rsidRDefault="00ED2C1F" w:rsidP="00ED2C1F">
      <w:pPr>
        <w:pStyle w:val="Heading3"/>
      </w:pPr>
      <w:r>
        <w:lastRenderedPageBreak/>
        <w:t>Move Right Button</w:t>
      </w:r>
    </w:p>
    <w:p w14:paraId="1B277E8E" w14:textId="77777777" w:rsidR="00ED2C1F" w:rsidRDefault="00ED2C1F" w:rsidP="00ED2C1F">
      <w:r>
        <w:tab/>
        <w:t>The move right button will add a small force to the right.</w:t>
      </w:r>
    </w:p>
    <w:p w14:paraId="552EC841" w14:textId="77777777" w:rsidR="00ED2C1F" w:rsidRDefault="00ED2C1F" w:rsidP="00ED2C1F">
      <w:pPr>
        <w:pStyle w:val="Heading3"/>
      </w:pPr>
      <w:r>
        <w:t>Move Down Button</w:t>
      </w:r>
    </w:p>
    <w:p w14:paraId="7EC54811" w14:textId="77777777" w:rsidR="00ED2C1F" w:rsidRDefault="00ED2C1F" w:rsidP="00ED2C1F">
      <w:r>
        <w:tab/>
        <w:t>The move down button will have you drop from the grappling hook if you are attached to it.</w:t>
      </w:r>
    </w:p>
    <w:p w14:paraId="716AA7F0" w14:textId="77777777" w:rsidR="00ED2C1F" w:rsidRDefault="00ED2C1F" w:rsidP="00ED2C1F">
      <w:pPr>
        <w:pStyle w:val="Heading3"/>
      </w:pPr>
      <w:r>
        <w:t>Action Button</w:t>
      </w:r>
    </w:p>
    <w:p w14:paraId="23B99475" w14:textId="77777777" w:rsidR="00ED2C1F" w:rsidRDefault="00ED2C1F" w:rsidP="00ED2C1F">
      <w:r>
        <w:tab/>
        <w:t>The action button makes Parker grab a ledge if he’s touching a ledge sensor.</w:t>
      </w:r>
    </w:p>
    <w:p w14:paraId="21810022" w14:textId="77777777" w:rsidR="00ED2C1F" w:rsidRPr="00B96BB9" w:rsidRDefault="00ED2C1F" w:rsidP="00ED2C1F">
      <w:pPr>
        <w:pStyle w:val="Heading2"/>
        <w:rPr>
          <w:rStyle w:val="Heading2Char"/>
          <w:b/>
        </w:rPr>
      </w:pPr>
      <w:r>
        <w:rPr>
          <w:rStyle w:val="Heading2Char"/>
          <w:b/>
        </w:rPr>
        <w:t>On Ground</w:t>
      </w:r>
      <w:r w:rsidRPr="00B96BB9">
        <w:rPr>
          <w:rStyle w:val="Heading2Char"/>
          <w:b/>
        </w:rPr>
        <w:t xml:space="preserve"> State</w:t>
      </w:r>
    </w:p>
    <w:p w14:paraId="6CEED198" w14:textId="77777777" w:rsidR="00ED2C1F" w:rsidRDefault="00ED2C1F" w:rsidP="00ED2C1F">
      <w:pPr>
        <w:ind w:firstLine="720"/>
      </w:pPr>
      <w:r>
        <w:t>The On Ground State is when Parker’s feet sensors are touching something.</w:t>
      </w:r>
    </w:p>
    <w:p w14:paraId="20EBABBB" w14:textId="77777777" w:rsidR="00ED2C1F" w:rsidRPr="00FC42BF" w:rsidRDefault="00ED2C1F" w:rsidP="00ED2C1F">
      <w:pPr>
        <w:pStyle w:val="Heading3"/>
      </w:pPr>
      <w:r w:rsidRPr="00FC42BF">
        <w:t>Jump Button</w:t>
      </w:r>
    </w:p>
    <w:p w14:paraId="0C27F3FD" w14:textId="77777777" w:rsidR="00ED2C1F" w:rsidRDefault="00ED2C1F" w:rsidP="00ED2C1F">
      <w:pPr>
        <w:ind w:firstLine="360"/>
      </w:pPr>
      <w:r>
        <w:t xml:space="preserve"> Parker will jump.</w:t>
      </w:r>
    </w:p>
    <w:p w14:paraId="73C7D639" w14:textId="77777777" w:rsidR="00ED2C1F" w:rsidRDefault="00ED2C1F" w:rsidP="00ED2C1F">
      <w:pPr>
        <w:pStyle w:val="Heading3"/>
      </w:pPr>
      <w:r>
        <w:t>Move Left Button</w:t>
      </w:r>
    </w:p>
    <w:p w14:paraId="54723414" w14:textId="77777777" w:rsidR="00ED2C1F" w:rsidRDefault="00ED2C1F" w:rsidP="00ED2C1F">
      <w:r>
        <w:tab/>
        <w:t>The move left button will add a force to the left.</w:t>
      </w:r>
    </w:p>
    <w:p w14:paraId="3C44C858" w14:textId="77777777" w:rsidR="00ED2C1F" w:rsidRDefault="00ED2C1F" w:rsidP="00ED2C1F">
      <w:pPr>
        <w:pStyle w:val="Heading3"/>
      </w:pPr>
      <w:r>
        <w:t>Move Right Button</w:t>
      </w:r>
    </w:p>
    <w:p w14:paraId="35C6B315" w14:textId="77777777" w:rsidR="00ED2C1F" w:rsidRDefault="00ED2C1F" w:rsidP="00ED2C1F">
      <w:r>
        <w:tab/>
        <w:t>The move right button will add a force to the right.</w:t>
      </w:r>
    </w:p>
    <w:p w14:paraId="22D101AD" w14:textId="77777777" w:rsidR="00ED2C1F" w:rsidRDefault="00ED2C1F" w:rsidP="00ED2C1F">
      <w:pPr>
        <w:pStyle w:val="Heading3"/>
      </w:pPr>
      <w:r>
        <w:t>Move Down Button</w:t>
      </w:r>
    </w:p>
    <w:p w14:paraId="473A038B" w14:textId="77777777" w:rsidR="00ED2C1F" w:rsidRDefault="00ED2C1F" w:rsidP="00ED2C1F">
      <w:r>
        <w:tab/>
        <w:t>The move down button will make Parker will crouch.</w:t>
      </w:r>
    </w:p>
    <w:p w14:paraId="17A6C018" w14:textId="77777777" w:rsidR="00ED2C1F" w:rsidRDefault="00ED2C1F" w:rsidP="00ED2C1F">
      <w:pPr>
        <w:pStyle w:val="Heading3"/>
      </w:pPr>
      <w:r>
        <w:t>Action Button</w:t>
      </w:r>
    </w:p>
    <w:p w14:paraId="73240EF7" w14:textId="77777777" w:rsidR="00ED2C1F" w:rsidRDefault="00ED2C1F" w:rsidP="00ED2C1F">
      <w:r>
        <w:tab/>
        <w:t>The action button will do several things.</w:t>
      </w:r>
    </w:p>
    <w:p w14:paraId="495F070D" w14:textId="77777777" w:rsidR="00ED2C1F" w:rsidRDefault="00ED2C1F" w:rsidP="00ED2C1F">
      <w:pPr>
        <w:pStyle w:val="ListParagraph"/>
        <w:numPr>
          <w:ilvl w:val="0"/>
          <w:numId w:val="6"/>
        </w:numPr>
      </w:pPr>
      <w:r>
        <w:t>Activate switches</w:t>
      </w:r>
    </w:p>
    <w:p w14:paraId="5D9E5829" w14:textId="77777777" w:rsidR="00ED2C1F" w:rsidRDefault="00ED2C1F" w:rsidP="00ED2C1F">
      <w:pPr>
        <w:pStyle w:val="ListParagraph"/>
        <w:numPr>
          <w:ilvl w:val="0"/>
          <w:numId w:val="6"/>
        </w:numPr>
      </w:pPr>
      <w:r>
        <w:t>Go through doors</w:t>
      </w:r>
    </w:p>
    <w:p w14:paraId="1EA8FFF4" w14:textId="77777777" w:rsidR="00ED2C1F" w:rsidRPr="00B96BB9" w:rsidRDefault="00ED2C1F" w:rsidP="00ED2C1F">
      <w:pPr>
        <w:pStyle w:val="Heading2"/>
        <w:rPr>
          <w:rStyle w:val="Heading2Char"/>
          <w:b/>
        </w:rPr>
      </w:pPr>
      <w:r>
        <w:rPr>
          <w:rStyle w:val="Heading2Char"/>
          <w:b/>
        </w:rPr>
        <w:t>Ledge Grab</w:t>
      </w:r>
      <w:r w:rsidRPr="00B96BB9">
        <w:rPr>
          <w:rStyle w:val="Heading2Char"/>
          <w:b/>
        </w:rPr>
        <w:t xml:space="preserve"> State</w:t>
      </w:r>
    </w:p>
    <w:p w14:paraId="546FEC10" w14:textId="77777777" w:rsidR="00ED2C1F" w:rsidRDefault="00ED2C1F" w:rsidP="00ED2C1F">
      <w:pPr>
        <w:ind w:firstLine="720"/>
      </w:pPr>
      <w:r>
        <w:t>The Ledge Grab State is s only entered from the In Air State.</w:t>
      </w:r>
    </w:p>
    <w:p w14:paraId="64BFF308" w14:textId="77777777" w:rsidR="00ED2C1F" w:rsidRPr="00FC42BF" w:rsidRDefault="00ED2C1F" w:rsidP="00ED2C1F">
      <w:pPr>
        <w:pStyle w:val="Heading3"/>
      </w:pPr>
      <w:r w:rsidRPr="00FC42BF">
        <w:t>Jump Button</w:t>
      </w:r>
    </w:p>
    <w:p w14:paraId="32DB7637" w14:textId="77777777" w:rsidR="00ED2C1F" w:rsidRDefault="00ED2C1F" w:rsidP="00ED2C1F">
      <w:pPr>
        <w:ind w:firstLine="360"/>
      </w:pPr>
      <w:r>
        <w:t xml:space="preserve"> Parker will jump backwards off the ledge</w:t>
      </w:r>
    </w:p>
    <w:p w14:paraId="2852DC92" w14:textId="77777777" w:rsidR="00ED2C1F" w:rsidRDefault="00ED2C1F" w:rsidP="00ED2C1F">
      <w:pPr>
        <w:pStyle w:val="Heading3"/>
      </w:pPr>
      <w:r>
        <w:t>Move Left Button</w:t>
      </w:r>
    </w:p>
    <w:p w14:paraId="0DE4968C" w14:textId="77777777" w:rsidR="00ED2C1F" w:rsidRDefault="00ED2C1F" w:rsidP="00ED2C1F">
      <w:r>
        <w:tab/>
        <w:t>The move left does nothing.</w:t>
      </w:r>
    </w:p>
    <w:p w14:paraId="1570339B" w14:textId="77777777" w:rsidR="00ED2C1F" w:rsidRDefault="00ED2C1F" w:rsidP="00ED2C1F">
      <w:pPr>
        <w:pStyle w:val="Heading3"/>
      </w:pPr>
      <w:r>
        <w:t>Move Right Button</w:t>
      </w:r>
    </w:p>
    <w:p w14:paraId="0C78845F" w14:textId="77777777" w:rsidR="00ED2C1F" w:rsidRDefault="00ED2C1F" w:rsidP="00ED2C1F">
      <w:r>
        <w:tab/>
        <w:t>The move right button does nothing.</w:t>
      </w:r>
    </w:p>
    <w:p w14:paraId="067AF9CC" w14:textId="77777777" w:rsidR="00ED2C1F" w:rsidRDefault="00ED2C1F" w:rsidP="00ED2C1F">
      <w:pPr>
        <w:pStyle w:val="Heading3"/>
      </w:pPr>
      <w:r>
        <w:t>Move Down Button</w:t>
      </w:r>
    </w:p>
    <w:p w14:paraId="36CDACF3" w14:textId="77777777" w:rsidR="00ED2C1F" w:rsidRDefault="00ED2C1F" w:rsidP="00ED2C1F">
      <w:r>
        <w:tab/>
        <w:t>The move down button will make Parker drop down from the ledge.</w:t>
      </w:r>
    </w:p>
    <w:p w14:paraId="0B70B5B4" w14:textId="77777777" w:rsidR="00ED2C1F" w:rsidRDefault="00ED2C1F" w:rsidP="00ED2C1F">
      <w:pPr>
        <w:pStyle w:val="Heading3"/>
      </w:pPr>
      <w:r>
        <w:lastRenderedPageBreak/>
        <w:t>Action Button</w:t>
      </w:r>
    </w:p>
    <w:p w14:paraId="2B2D69B3" w14:textId="6B2741CD" w:rsidR="004D38D8" w:rsidRDefault="00ED2C1F" w:rsidP="00ED2C1F">
      <w:r>
        <w:tab/>
        <w:t>The action button will make Parker climb over the ledge.</w:t>
      </w:r>
    </w:p>
    <w:p w14:paraId="5C143C1F" w14:textId="77777777" w:rsidR="004D38D8" w:rsidRDefault="004D38D8">
      <w:r>
        <w:br w:type="page"/>
      </w:r>
    </w:p>
    <w:p w14:paraId="0C1A61D1" w14:textId="77777777" w:rsidR="00ED2C1F" w:rsidRDefault="004D38D8" w:rsidP="004D38D8">
      <w:pPr>
        <w:pStyle w:val="Heading1"/>
      </w:pPr>
      <w:r>
        <w:lastRenderedPageBreak/>
        <w:t>Box2D XML Loader</w:t>
      </w:r>
    </w:p>
    <w:p w14:paraId="71E09B83" w14:textId="384B4ECE" w:rsidR="004D38D8" w:rsidRDefault="004D38D8" w:rsidP="004D38D8">
      <w:r>
        <w:t>This class returns Fixtures, Bodys, and Joints from XML files describing their properties.</w:t>
      </w:r>
    </w:p>
    <w:p w14:paraId="25ACE812" w14:textId="754FBFB2" w:rsidR="005A09F5" w:rsidRDefault="005A09F5" w:rsidP="005A09F5">
      <w:pPr>
        <w:pStyle w:val="Heading2"/>
      </w:pPr>
      <w:r>
        <w:t>Fixture</w:t>
      </w:r>
    </w:p>
    <w:p w14:paraId="0F7A029B" w14:textId="77777777" w:rsidR="005A09F5" w:rsidRDefault="005A09F5" w:rsidP="005A09F5">
      <w:pPr>
        <w:pStyle w:val="Heading3"/>
      </w:pPr>
      <w:r>
        <w:t>Properties</w:t>
      </w:r>
    </w:p>
    <w:p w14:paraId="4901982E" w14:textId="75C39310" w:rsidR="005A09F5" w:rsidRDefault="005A09F5" w:rsidP="005A09F5">
      <w:pPr>
        <w:pStyle w:val="Heading4"/>
      </w:pPr>
      <w:r>
        <w:t>Shape - String</w:t>
      </w:r>
    </w:p>
    <w:p w14:paraId="4C603529" w14:textId="2A314409" w:rsidR="005A09F5" w:rsidRPr="005A09F5" w:rsidRDefault="005A09F5" w:rsidP="005A09F5">
      <w:r>
        <w:t>This can be set to circle, polygon, edge or box for easy creation of boxes.</w:t>
      </w:r>
    </w:p>
    <w:p w14:paraId="5D37E5D7" w14:textId="1F2BFE32" w:rsidR="005A09F5" w:rsidRDefault="005A09F5" w:rsidP="005A09F5">
      <w:pPr>
        <w:pStyle w:val="Heading4"/>
      </w:pPr>
      <w:r>
        <w:t xml:space="preserve">boxWidth – float </w:t>
      </w:r>
    </w:p>
    <w:p w14:paraId="611B31D1" w14:textId="6B5310BD" w:rsidR="005A09F5" w:rsidRPr="005A09F5" w:rsidRDefault="005A09F5" w:rsidP="005A09F5">
      <w:r>
        <w:t>This is the width of the box if the shape type is box.</w:t>
      </w:r>
    </w:p>
    <w:p w14:paraId="44794DBC" w14:textId="6C53B6FE" w:rsidR="005A09F5" w:rsidRDefault="005A09F5" w:rsidP="005A09F5">
      <w:pPr>
        <w:pStyle w:val="Heading4"/>
      </w:pPr>
      <w:r>
        <w:t>boxHeight - float</w:t>
      </w:r>
    </w:p>
    <w:p w14:paraId="1A1B3822" w14:textId="7388960E" w:rsidR="005A09F5" w:rsidRPr="005A09F5" w:rsidRDefault="005A09F5" w:rsidP="005A09F5">
      <w:r>
        <w:t>This is the height of the box if the shape type is box.</w:t>
      </w:r>
    </w:p>
    <w:p w14:paraId="7CA7FCF6" w14:textId="6A196C11" w:rsidR="005A09F5" w:rsidRDefault="005A09F5" w:rsidP="005A09F5">
      <w:pPr>
        <w:pStyle w:val="Heading4"/>
      </w:pPr>
      <w:r>
        <w:t xml:space="preserve">Angle – float </w:t>
      </w:r>
    </w:p>
    <w:p w14:paraId="24B5DEAA" w14:textId="49C907FC" w:rsidR="005A09F5" w:rsidRPr="005A09F5" w:rsidRDefault="005A09F5" w:rsidP="005A09F5">
      <w:r>
        <w:t>This is the angle the shape is put at relative to the body.</w:t>
      </w:r>
    </w:p>
    <w:p w14:paraId="53A05723" w14:textId="539B201A" w:rsidR="005A09F5" w:rsidRDefault="005A09F5" w:rsidP="005A09F5">
      <w:pPr>
        <w:pStyle w:val="Heading4"/>
      </w:pPr>
      <w:r>
        <w:t xml:space="preserve">Friction – float </w:t>
      </w:r>
    </w:p>
    <w:p w14:paraId="612FA64B" w14:textId="77777777" w:rsidR="005A09F5" w:rsidRDefault="005A09F5" w:rsidP="005A09F5">
      <w:r>
        <w:t>This is the friction on the fixture</w:t>
      </w:r>
    </w:p>
    <w:p w14:paraId="7C0B732B" w14:textId="0917A3F2" w:rsidR="005A09F5" w:rsidRDefault="005A09F5" w:rsidP="005A09F5">
      <w:pPr>
        <w:pStyle w:val="Heading4"/>
      </w:pPr>
      <w:r>
        <w:t xml:space="preserve">Restitution – float </w:t>
      </w:r>
    </w:p>
    <w:p w14:paraId="70A45F08" w14:textId="6CDEB20F" w:rsidR="005A09F5" w:rsidRPr="005A09F5" w:rsidRDefault="005A09F5" w:rsidP="005A09F5">
      <w:r>
        <w:t>This is how bouncy the fixture is</w:t>
      </w:r>
    </w:p>
    <w:p w14:paraId="1408C2CA" w14:textId="1E132A11" w:rsidR="005A09F5" w:rsidRDefault="005A09F5" w:rsidP="005A09F5">
      <w:pPr>
        <w:pStyle w:val="Heading4"/>
      </w:pPr>
      <w:r>
        <w:t>Density - float</w:t>
      </w:r>
    </w:p>
    <w:p w14:paraId="6530BEB5" w14:textId="5CAA278D" w:rsidR="005A09F5" w:rsidRPr="005A09F5" w:rsidRDefault="005A09F5" w:rsidP="005A09F5">
      <w:r>
        <w:t>Density of fixture</w:t>
      </w:r>
    </w:p>
    <w:p w14:paraId="6495D846" w14:textId="064B9EAE" w:rsidR="005A09F5" w:rsidRDefault="005A09F5" w:rsidP="005A09F5">
      <w:pPr>
        <w:pStyle w:val="Heading4"/>
      </w:pPr>
      <w:r>
        <w:t>Category - String</w:t>
      </w:r>
    </w:p>
    <w:p w14:paraId="41DE61A3" w14:textId="5F34C3E2" w:rsidR="005A09F5" w:rsidRPr="005A09F5" w:rsidRDefault="005A09F5" w:rsidP="005A09F5">
      <w:r>
        <w:t>This sets the shape to a certain collision category.</w:t>
      </w:r>
    </w:p>
    <w:p w14:paraId="08A6B192" w14:textId="05637917" w:rsidR="005A09F5" w:rsidRDefault="005A09F5" w:rsidP="005A09F5">
      <w:pPr>
        <w:pStyle w:val="Heading4"/>
      </w:pPr>
      <w:r>
        <w:t>Group - String</w:t>
      </w:r>
    </w:p>
    <w:p w14:paraId="7DF6F66B" w14:textId="45AFA94E" w:rsidR="005A09F5" w:rsidRPr="005A09F5" w:rsidRDefault="005A09F5" w:rsidP="005A09F5">
      <w:r>
        <w:t>This sets the shape to a certain collision group.</w:t>
      </w:r>
    </w:p>
    <w:p w14:paraId="17F71612" w14:textId="7CCF86FA" w:rsidR="005A09F5" w:rsidRDefault="005A09F5" w:rsidP="005A09F5">
      <w:pPr>
        <w:pStyle w:val="Heading4"/>
      </w:pPr>
      <w:r>
        <w:t>isSensor – bool</w:t>
      </w:r>
    </w:p>
    <w:p w14:paraId="2609D542" w14:textId="77777777" w:rsidR="005A09F5" w:rsidRDefault="005A09F5" w:rsidP="005A09F5">
      <w:r>
        <w:t>The shape is a sensor.</w:t>
      </w:r>
    </w:p>
    <w:p w14:paraId="1E0CF9D0" w14:textId="0E30F462" w:rsidR="005A09F5" w:rsidRDefault="005A09F5" w:rsidP="005A09F5">
      <w:pPr>
        <w:pStyle w:val="Heading4"/>
      </w:pPr>
      <w:r>
        <w:t>Radius – float</w:t>
      </w:r>
    </w:p>
    <w:p w14:paraId="207CB105" w14:textId="77777777" w:rsidR="005A09F5" w:rsidRDefault="005A09F5" w:rsidP="005A09F5">
      <w:r>
        <w:t>Radius of the circle if it a circle shape.</w:t>
      </w:r>
    </w:p>
    <w:p w14:paraId="1287BD09" w14:textId="77777777" w:rsidR="005A09F5" w:rsidRDefault="005A09F5" w:rsidP="005A09F5">
      <w:pPr>
        <w:pStyle w:val="Heading4"/>
      </w:pPr>
      <w:r>
        <w:t>Center – 2D Vector</w:t>
      </w:r>
    </w:p>
    <w:p w14:paraId="7C6BAEC6" w14:textId="0F9BB535" w:rsidR="005A09F5" w:rsidRDefault="005A09F5" w:rsidP="005A09F5">
      <w:r>
        <w:t>This is the center of the fixture</w:t>
      </w:r>
    </w:p>
    <w:p w14:paraId="63837CCE" w14:textId="4657E0C6" w:rsidR="005A09F5" w:rsidRDefault="005A09F5" w:rsidP="005A09F5">
      <w:pPr>
        <w:pStyle w:val="Heading4"/>
      </w:pPr>
      <w:r>
        <w:t>PointCount</w:t>
      </w:r>
    </w:p>
    <w:p w14:paraId="3456E206" w14:textId="77777777" w:rsidR="005A09F5" w:rsidRDefault="005A09F5" w:rsidP="005A09F5">
      <w:r>
        <w:t>This is how many points are in a polygon</w:t>
      </w:r>
    </w:p>
    <w:p w14:paraId="0429CEB5" w14:textId="3C690B69" w:rsidR="005A09F5" w:rsidRDefault="005A09F5" w:rsidP="005A09F5">
      <w:pPr>
        <w:pStyle w:val="Heading4"/>
      </w:pPr>
      <w:r>
        <w:lastRenderedPageBreak/>
        <w:t>Point[x]</w:t>
      </w:r>
    </w:p>
    <w:p w14:paraId="24E79B6E" w14:textId="7E7BC799" w:rsidR="005A09F5" w:rsidRPr="005A09F5" w:rsidRDefault="005A09F5" w:rsidP="005A09F5">
      <w:r>
        <w:t>These would be the points of the polygon. Used like point0=”1 3” point1=”3 5”.</w:t>
      </w:r>
    </w:p>
    <w:sectPr w:rsidR="005A09F5" w:rsidRPr="005A0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87CBD"/>
    <w:multiLevelType w:val="hybridMultilevel"/>
    <w:tmpl w:val="784A3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9A7404"/>
    <w:multiLevelType w:val="hybridMultilevel"/>
    <w:tmpl w:val="044C4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345066"/>
    <w:multiLevelType w:val="hybridMultilevel"/>
    <w:tmpl w:val="3A94A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3361FE"/>
    <w:multiLevelType w:val="hybridMultilevel"/>
    <w:tmpl w:val="3D3204A0"/>
    <w:lvl w:ilvl="0" w:tplc="E278B6F4">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F05C54"/>
    <w:multiLevelType w:val="hybridMultilevel"/>
    <w:tmpl w:val="AC48D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CB66ED"/>
    <w:multiLevelType w:val="hybridMultilevel"/>
    <w:tmpl w:val="C2E8F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723"/>
    <w:rsid w:val="000B145B"/>
    <w:rsid w:val="000C1874"/>
    <w:rsid w:val="00114AD4"/>
    <w:rsid w:val="00141CD4"/>
    <w:rsid w:val="00155496"/>
    <w:rsid w:val="00222F55"/>
    <w:rsid w:val="002B73C2"/>
    <w:rsid w:val="002D1198"/>
    <w:rsid w:val="003173C8"/>
    <w:rsid w:val="0034098B"/>
    <w:rsid w:val="00353322"/>
    <w:rsid w:val="003E3B9F"/>
    <w:rsid w:val="00432F3A"/>
    <w:rsid w:val="004A35A9"/>
    <w:rsid w:val="004C3F67"/>
    <w:rsid w:val="004D38D8"/>
    <w:rsid w:val="00564374"/>
    <w:rsid w:val="00566E54"/>
    <w:rsid w:val="00583912"/>
    <w:rsid w:val="005A09F5"/>
    <w:rsid w:val="005C5F89"/>
    <w:rsid w:val="005C6BCC"/>
    <w:rsid w:val="005D3B08"/>
    <w:rsid w:val="005E0C8C"/>
    <w:rsid w:val="00640F79"/>
    <w:rsid w:val="00656FFA"/>
    <w:rsid w:val="0072749A"/>
    <w:rsid w:val="007A3010"/>
    <w:rsid w:val="008A3723"/>
    <w:rsid w:val="008B438D"/>
    <w:rsid w:val="008F5EDD"/>
    <w:rsid w:val="009740A3"/>
    <w:rsid w:val="009844E5"/>
    <w:rsid w:val="009A26D7"/>
    <w:rsid w:val="00A2311B"/>
    <w:rsid w:val="00AD7639"/>
    <w:rsid w:val="00AF250C"/>
    <w:rsid w:val="00B478E0"/>
    <w:rsid w:val="00B60C24"/>
    <w:rsid w:val="00B7609F"/>
    <w:rsid w:val="00B77297"/>
    <w:rsid w:val="00B81009"/>
    <w:rsid w:val="00B962C1"/>
    <w:rsid w:val="00BB6043"/>
    <w:rsid w:val="00C615BD"/>
    <w:rsid w:val="00C820DC"/>
    <w:rsid w:val="00C94BD3"/>
    <w:rsid w:val="00C95345"/>
    <w:rsid w:val="00D10F97"/>
    <w:rsid w:val="00E03981"/>
    <w:rsid w:val="00E0546B"/>
    <w:rsid w:val="00ED04BD"/>
    <w:rsid w:val="00ED2C1F"/>
    <w:rsid w:val="00EE41E8"/>
    <w:rsid w:val="00F954A1"/>
    <w:rsid w:val="00FF4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5D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3C2"/>
  </w:style>
  <w:style w:type="paragraph" w:styleId="Heading1">
    <w:name w:val="heading 1"/>
    <w:basedOn w:val="Normal"/>
    <w:next w:val="Normal"/>
    <w:link w:val="Heading1Char"/>
    <w:autoRedefine/>
    <w:uiPriority w:val="9"/>
    <w:qFormat/>
    <w:rsid w:val="00222F55"/>
    <w:pPr>
      <w:keepNext/>
      <w:keepLines/>
      <w:spacing w:before="480" w:after="0"/>
      <w:outlineLvl w:val="0"/>
    </w:pPr>
    <w:rPr>
      <w:rFonts w:eastAsiaTheme="majorEastAsia" w:cstheme="majorBidi"/>
      <w:b/>
      <w:bCs/>
      <w:color w:val="376092" w:themeColor="accent1" w:themeShade="BF"/>
      <w:sz w:val="32"/>
      <w:szCs w:val="28"/>
    </w:rPr>
  </w:style>
  <w:style w:type="paragraph" w:styleId="Heading2">
    <w:name w:val="heading 2"/>
    <w:basedOn w:val="Normal"/>
    <w:next w:val="Normal"/>
    <w:link w:val="Heading2Char"/>
    <w:autoRedefine/>
    <w:uiPriority w:val="9"/>
    <w:unhideWhenUsed/>
    <w:qFormat/>
    <w:rsid w:val="00640F79"/>
    <w:pPr>
      <w:keepNext/>
      <w:keepLines/>
      <w:spacing w:before="200" w:after="0"/>
      <w:outlineLvl w:val="1"/>
    </w:pPr>
    <w:rPr>
      <w:rFonts w:eastAsiaTheme="majorEastAsia" w:cstheme="majorBidi"/>
      <w:b/>
      <w:bCs/>
      <w:color w:val="4BACC6" w:themeColor="accent5"/>
      <w:sz w:val="28"/>
      <w:szCs w:val="26"/>
    </w:rPr>
  </w:style>
  <w:style w:type="paragraph" w:styleId="Heading3">
    <w:name w:val="heading 3"/>
    <w:basedOn w:val="Normal"/>
    <w:next w:val="Normal"/>
    <w:link w:val="Heading3Char"/>
    <w:autoRedefine/>
    <w:uiPriority w:val="9"/>
    <w:unhideWhenUsed/>
    <w:qFormat/>
    <w:rsid w:val="00640F79"/>
    <w:pPr>
      <w:keepNext/>
      <w:keepLines/>
      <w:spacing w:before="200" w:after="0"/>
      <w:outlineLvl w:val="2"/>
    </w:pPr>
    <w:rPr>
      <w:rFonts w:eastAsiaTheme="majorEastAsia" w:cstheme="majorBidi"/>
      <w:b/>
      <w:bCs/>
      <w:color w:val="C0504D" w:themeColor="accent2"/>
    </w:rPr>
  </w:style>
  <w:style w:type="paragraph" w:styleId="Heading4">
    <w:name w:val="heading 4"/>
    <w:basedOn w:val="Normal"/>
    <w:next w:val="Normal"/>
    <w:link w:val="Heading4Char"/>
    <w:autoRedefine/>
    <w:uiPriority w:val="9"/>
    <w:unhideWhenUsed/>
    <w:qFormat/>
    <w:rsid w:val="00B81009"/>
    <w:pPr>
      <w:keepNext/>
      <w:keepLines/>
      <w:spacing w:before="200" w:after="0"/>
      <w:outlineLvl w:val="3"/>
    </w:pPr>
    <w:rPr>
      <w:rFonts w:eastAsiaTheme="majorEastAsia" w:cstheme="majorBidi"/>
      <w:bCs/>
      <w:iCs/>
      <w:color w:val="4F81BD" w:themeColor="accent1"/>
    </w:rPr>
  </w:style>
  <w:style w:type="paragraph" w:styleId="Heading5">
    <w:name w:val="heading 5"/>
    <w:basedOn w:val="Normal"/>
    <w:next w:val="Normal"/>
    <w:link w:val="Heading5Char"/>
    <w:uiPriority w:val="9"/>
    <w:semiHidden/>
    <w:unhideWhenUsed/>
    <w:qFormat/>
    <w:rsid w:val="002B73C2"/>
    <w:pPr>
      <w:keepNext/>
      <w:keepLines/>
      <w:spacing w:before="200" w:after="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2B73C2"/>
    <w:pPr>
      <w:keepNext/>
      <w:keepLines/>
      <w:spacing w:before="200" w:after="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2B73C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73C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B73C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3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723"/>
    <w:rPr>
      <w:rFonts w:ascii="Tahoma" w:hAnsi="Tahoma" w:cs="Tahoma"/>
      <w:sz w:val="16"/>
      <w:szCs w:val="16"/>
    </w:rPr>
  </w:style>
  <w:style w:type="paragraph" w:styleId="ListParagraph">
    <w:name w:val="List Paragraph"/>
    <w:basedOn w:val="Normal"/>
    <w:uiPriority w:val="34"/>
    <w:qFormat/>
    <w:rsid w:val="002B73C2"/>
    <w:pPr>
      <w:ind w:left="720"/>
      <w:contextualSpacing/>
    </w:pPr>
  </w:style>
  <w:style w:type="character" w:customStyle="1" w:styleId="Heading1Char">
    <w:name w:val="Heading 1 Char"/>
    <w:basedOn w:val="DefaultParagraphFont"/>
    <w:link w:val="Heading1"/>
    <w:uiPriority w:val="9"/>
    <w:rsid w:val="00222F55"/>
    <w:rPr>
      <w:rFonts w:eastAsiaTheme="majorEastAsia" w:cstheme="majorBidi"/>
      <w:b/>
      <w:bCs/>
      <w:color w:val="376092" w:themeColor="accent1" w:themeShade="BF"/>
      <w:sz w:val="32"/>
      <w:szCs w:val="28"/>
    </w:rPr>
  </w:style>
  <w:style w:type="character" w:customStyle="1" w:styleId="Heading2Char">
    <w:name w:val="Heading 2 Char"/>
    <w:basedOn w:val="DefaultParagraphFont"/>
    <w:link w:val="Heading2"/>
    <w:uiPriority w:val="9"/>
    <w:rsid w:val="00640F79"/>
    <w:rPr>
      <w:rFonts w:eastAsiaTheme="majorEastAsia" w:cstheme="majorBidi"/>
      <w:b/>
      <w:bCs/>
      <w:color w:val="4BACC6" w:themeColor="accent5"/>
      <w:sz w:val="28"/>
      <w:szCs w:val="26"/>
    </w:rPr>
  </w:style>
  <w:style w:type="character" w:customStyle="1" w:styleId="Heading3Char">
    <w:name w:val="Heading 3 Char"/>
    <w:basedOn w:val="DefaultParagraphFont"/>
    <w:link w:val="Heading3"/>
    <w:uiPriority w:val="9"/>
    <w:rsid w:val="00640F79"/>
    <w:rPr>
      <w:rFonts w:eastAsiaTheme="majorEastAsia" w:cstheme="majorBidi"/>
      <w:b/>
      <w:bCs/>
      <w:color w:val="C0504D" w:themeColor="accent2"/>
    </w:rPr>
  </w:style>
  <w:style w:type="character" w:customStyle="1" w:styleId="Heading4Char">
    <w:name w:val="Heading 4 Char"/>
    <w:basedOn w:val="DefaultParagraphFont"/>
    <w:link w:val="Heading4"/>
    <w:uiPriority w:val="9"/>
    <w:rsid w:val="00B81009"/>
    <w:rPr>
      <w:rFonts w:eastAsiaTheme="majorEastAsia" w:cstheme="majorBidi"/>
      <w:bCs/>
      <w:iCs/>
      <w:color w:val="4F81BD" w:themeColor="accent1"/>
    </w:rPr>
  </w:style>
  <w:style w:type="character" w:customStyle="1" w:styleId="Heading5Char">
    <w:name w:val="Heading 5 Char"/>
    <w:basedOn w:val="DefaultParagraphFont"/>
    <w:link w:val="Heading5"/>
    <w:uiPriority w:val="9"/>
    <w:semiHidden/>
    <w:rsid w:val="002B73C2"/>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2B73C2"/>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2B73C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73C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B73C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B73C2"/>
    <w:pPr>
      <w:spacing w:line="240" w:lineRule="auto"/>
    </w:pPr>
    <w:rPr>
      <w:b/>
      <w:bCs/>
      <w:color w:val="4F81BD" w:themeColor="accent1"/>
      <w:sz w:val="18"/>
      <w:szCs w:val="18"/>
    </w:rPr>
  </w:style>
  <w:style w:type="paragraph" w:styleId="Title">
    <w:name w:val="Title"/>
    <w:basedOn w:val="Normal"/>
    <w:next w:val="Normal"/>
    <w:link w:val="TitleChar"/>
    <w:uiPriority w:val="10"/>
    <w:qFormat/>
    <w:rsid w:val="002B73C2"/>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2B73C2"/>
    <w:rPr>
      <w:rFonts w:asciiTheme="majorHAnsi" w:eastAsiaTheme="majorEastAsia" w:hAnsiTheme="majorHAnsi" w:cstheme="majorBidi"/>
      <w:color w:val="17375E" w:themeColor="text2" w:themeShade="BF"/>
      <w:spacing w:val="5"/>
      <w:kern w:val="28"/>
      <w:sz w:val="52"/>
      <w:szCs w:val="52"/>
    </w:rPr>
  </w:style>
  <w:style w:type="paragraph" w:styleId="Subtitle">
    <w:name w:val="Subtitle"/>
    <w:basedOn w:val="Normal"/>
    <w:next w:val="Normal"/>
    <w:link w:val="SubtitleChar"/>
    <w:uiPriority w:val="11"/>
    <w:qFormat/>
    <w:rsid w:val="002B73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B73C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B73C2"/>
    <w:rPr>
      <w:b/>
      <w:bCs/>
    </w:rPr>
  </w:style>
  <w:style w:type="character" w:styleId="Emphasis">
    <w:name w:val="Emphasis"/>
    <w:basedOn w:val="DefaultParagraphFont"/>
    <w:uiPriority w:val="20"/>
    <w:qFormat/>
    <w:rsid w:val="002B73C2"/>
    <w:rPr>
      <w:i/>
      <w:iCs/>
    </w:rPr>
  </w:style>
  <w:style w:type="paragraph" w:styleId="NoSpacing">
    <w:name w:val="No Spacing"/>
    <w:link w:val="NoSpacingChar"/>
    <w:uiPriority w:val="1"/>
    <w:qFormat/>
    <w:rsid w:val="002B73C2"/>
    <w:pPr>
      <w:spacing w:after="0" w:line="240" w:lineRule="auto"/>
    </w:pPr>
  </w:style>
  <w:style w:type="character" w:customStyle="1" w:styleId="NoSpacingChar">
    <w:name w:val="No Spacing Char"/>
    <w:basedOn w:val="DefaultParagraphFont"/>
    <w:link w:val="NoSpacing"/>
    <w:uiPriority w:val="1"/>
    <w:rsid w:val="002B73C2"/>
  </w:style>
  <w:style w:type="paragraph" w:styleId="Quote">
    <w:name w:val="Quote"/>
    <w:basedOn w:val="Normal"/>
    <w:next w:val="Normal"/>
    <w:link w:val="QuoteChar"/>
    <w:uiPriority w:val="29"/>
    <w:qFormat/>
    <w:rsid w:val="002B73C2"/>
    <w:rPr>
      <w:i/>
      <w:iCs/>
      <w:color w:val="000000" w:themeColor="text1"/>
    </w:rPr>
  </w:style>
  <w:style w:type="character" w:customStyle="1" w:styleId="QuoteChar">
    <w:name w:val="Quote Char"/>
    <w:basedOn w:val="DefaultParagraphFont"/>
    <w:link w:val="Quote"/>
    <w:uiPriority w:val="29"/>
    <w:rsid w:val="002B73C2"/>
    <w:rPr>
      <w:i/>
      <w:iCs/>
      <w:color w:val="000000" w:themeColor="text1"/>
    </w:rPr>
  </w:style>
  <w:style w:type="paragraph" w:styleId="IntenseQuote">
    <w:name w:val="Intense Quote"/>
    <w:basedOn w:val="Normal"/>
    <w:next w:val="Normal"/>
    <w:link w:val="IntenseQuoteChar"/>
    <w:uiPriority w:val="30"/>
    <w:qFormat/>
    <w:rsid w:val="002B73C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B73C2"/>
    <w:rPr>
      <w:b/>
      <w:bCs/>
      <w:i/>
      <w:iCs/>
      <w:color w:val="4F81BD" w:themeColor="accent1"/>
    </w:rPr>
  </w:style>
  <w:style w:type="character" w:styleId="SubtleEmphasis">
    <w:name w:val="Subtle Emphasis"/>
    <w:basedOn w:val="DefaultParagraphFont"/>
    <w:uiPriority w:val="19"/>
    <w:qFormat/>
    <w:rsid w:val="002B73C2"/>
    <w:rPr>
      <w:i/>
      <w:iCs/>
      <w:color w:val="808080" w:themeColor="text1" w:themeTint="7F"/>
    </w:rPr>
  </w:style>
  <w:style w:type="character" w:styleId="IntenseEmphasis">
    <w:name w:val="Intense Emphasis"/>
    <w:basedOn w:val="DefaultParagraphFont"/>
    <w:uiPriority w:val="21"/>
    <w:qFormat/>
    <w:rsid w:val="002B73C2"/>
    <w:rPr>
      <w:b/>
      <w:bCs/>
      <w:i/>
      <w:iCs/>
      <w:color w:val="4F81BD" w:themeColor="accent1"/>
    </w:rPr>
  </w:style>
  <w:style w:type="character" w:styleId="SubtleReference">
    <w:name w:val="Subtle Reference"/>
    <w:basedOn w:val="DefaultParagraphFont"/>
    <w:uiPriority w:val="31"/>
    <w:qFormat/>
    <w:rsid w:val="002B73C2"/>
    <w:rPr>
      <w:smallCaps/>
      <w:color w:val="C0504D" w:themeColor="accent2"/>
      <w:u w:val="single"/>
    </w:rPr>
  </w:style>
  <w:style w:type="character" w:styleId="IntenseReference">
    <w:name w:val="Intense Reference"/>
    <w:basedOn w:val="DefaultParagraphFont"/>
    <w:uiPriority w:val="32"/>
    <w:qFormat/>
    <w:rsid w:val="002B73C2"/>
    <w:rPr>
      <w:b/>
      <w:bCs/>
      <w:smallCaps/>
      <w:color w:val="C0504D" w:themeColor="accent2"/>
      <w:spacing w:val="5"/>
      <w:u w:val="single"/>
    </w:rPr>
  </w:style>
  <w:style w:type="character" w:styleId="BookTitle">
    <w:name w:val="Book Title"/>
    <w:basedOn w:val="DefaultParagraphFont"/>
    <w:uiPriority w:val="33"/>
    <w:qFormat/>
    <w:rsid w:val="002B73C2"/>
    <w:rPr>
      <w:b/>
      <w:bCs/>
      <w:smallCaps/>
      <w:spacing w:val="5"/>
    </w:rPr>
  </w:style>
  <w:style w:type="paragraph" w:styleId="TOCHeading">
    <w:name w:val="TOC Heading"/>
    <w:basedOn w:val="Heading1"/>
    <w:next w:val="Normal"/>
    <w:uiPriority w:val="39"/>
    <w:semiHidden/>
    <w:unhideWhenUsed/>
    <w:qFormat/>
    <w:rsid w:val="002B73C2"/>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3C2"/>
  </w:style>
  <w:style w:type="paragraph" w:styleId="Heading1">
    <w:name w:val="heading 1"/>
    <w:basedOn w:val="Normal"/>
    <w:next w:val="Normal"/>
    <w:link w:val="Heading1Char"/>
    <w:autoRedefine/>
    <w:uiPriority w:val="9"/>
    <w:qFormat/>
    <w:rsid w:val="00222F55"/>
    <w:pPr>
      <w:keepNext/>
      <w:keepLines/>
      <w:spacing w:before="480" w:after="0"/>
      <w:outlineLvl w:val="0"/>
    </w:pPr>
    <w:rPr>
      <w:rFonts w:eastAsiaTheme="majorEastAsia" w:cstheme="majorBidi"/>
      <w:b/>
      <w:bCs/>
      <w:color w:val="376092" w:themeColor="accent1" w:themeShade="BF"/>
      <w:sz w:val="32"/>
      <w:szCs w:val="28"/>
    </w:rPr>
  </w:style>
  <w:style w:type="paragraph" w:styleId="Heading2">
    <w:name w:val="heading 2"/>
    <w:basedOn w:val="Normal"/>
    <w:next w:val="Normal"/>
    <w:link w:val="Heading2Char"/>
    <w:autoRedefine/>
    <w:uiPriority w:val="9"/>
    <w:unhideWhenUsed/>
    <w:qFormat/>
    <w:rsid w:val="00640F79"/>
    <w:pPr>
      <w:keepNext/>
      <w:keepLines/>
      <w:spacing w:before="200" w:after="0"/>
      <w:outlineLvl w:val="1"/>
    </w:pPr>
    <w:rPr>
      <w:rFonts w:eastAsiaTheme="majorEastAsia" w:cstheme="majorBidi"/>
      <w:b/>
      <w:bCs/>
      <w:color w:val="4BACC6" w:themeColor="accent5"/>
      <w:sz w:val="28"/>
      <w:szCs w:val="26"/>
    </w:rPr>
  </w:style>
  <w:style w:type="paragraph" w:styleId="Heading3">
    <w:name w:val="heading 3"/>
    <w:basedOn w:val="Normal"/>
    <w:next w:val="Normal"/>
    <w:link w:val="Heading3Char"/>
    <w:autoRedefine/>
    <w:uiPriority w:val="9"/>
    <w:unhideWhenUsed/>
    <w:qFormat/>
    <w:rsid w:val="00640F79"/>
    <w:pPr>
      <w:keepNext/>
      <w:keepLines/>
      <w:spacing w:before="200" w:after="0"/>
      <w:outlineLvl w:val="2"/>
    </w:pPr>
    <w:rPr>
      <w:rFonts w:eastAsiaTheme="majorEastAsia" w:cstheme="majorBidi"/>
      <w:b/>
      <w:bCs/>
      <w:color w:val="C0504D" w:themeColor="accent2"/>
    </w:rPr>
  </w:style>
  <w:style w:type="paragraph" w:styleId="Heading4">
    <w:name w:val="heading 4"/>
    <w:basedOn w:val="Normal"/>
    <w:next w:val="Normal"/>
    <w:link w:val="Heading4Char"/>
    <w:autoRedefine/>
    <w:uiPriority w:val="9"/>
    <w:unhideWhenUsed/>
    <w:qFormat/>
    <w:rsid w:val="00B81009"/>
    <w:pPr>
      <w:keepNext/>
      <w:keepLines/>
      <w:spacing w:before="200" w:after="0"/>
      <w:outlineLvl w:val="3"/>
    </w:pPr>
    <w:rPr>
      <w:rFonts w:eastAsiaTheme="majorEastAsia" w:cstheme="majorBidi"/>
      <w:bCs/>
      <w:iCs/>
      <w:color w:val="4F81BD" w:themeColor="accent1"/>
    </w:rPr>
  </w:style>
  <w:style w:type="paragraph" w:styleId="Heading5">
    <w:name w:val="heading 5"/>
    <w:basedOn w:val="Normal"/>
    <w:next w:val="Normal"/>
    <w:link w:val="Heading5Char"/>
    <w:uiPriority w:val="9"/>
    <w:semiHidden/>
    <w:unhideWhenUsed/>
    <w:qFormat/>
    <w:rsid w:val="002B73C2"/>
    <w:pPr>
      <w:keepNext/>
      <w:keepLines/>
      <w:spacing w:before="200" w:after="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2B73C2"/>
    <w:pPr>
      <w:keepNext/>
      <w:keepLines/>
      <w:spacing w:before="200" w:after="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2B73C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73C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B73C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3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723"/>
    <w:rPr>
      <w:rFonts w:ascii="Tahoma" w:hAnsi="Tahoma" w:cs="Tahoma"/>
      <w:sz w:val="16"/>
      <w:szCs w:val="16"/>
    </w:rPr>
  </w:style>
  <w:style w:type="paragraph" w:styleId="ListParagraph">
    <w:name w:val="List Paragraph"/>
    <w:basedOn w:val="Normal"/>
    <w:uiPriority w:val="34"/>
    <w:qFormat/>
    <w:rsid w:val="002B73C2"/>
    <w:pPr>
      <w:ind w:left="720"/>
      <w:contextualSpacing/>
    </w:pPr>
  </w:style>
  <w:style w:type="character" w:customStyle="1" w:styleId="Heading1Char">
    <w:name w:val="Heading 1 Char"/>
    <w:basedOn w:val="DefaultParagraphFont"/>
    <w:link w:val="Heading1"/>
    <w:uiPriority w:val="9"/>
    <w:rsid w:val="00222F55"/>
    <w:rPr>
      <w:rFonts w:eastAsiaTheme="majorEastAsia" w:cstheme="majorBidi"/>
      <w:b/>
      <w:bCs/>
      <w:color w:val="376092" w:themeColor="accent1" w:themeShade="BF"/>
      <w:sz w:val="32"/>
      <w:szCs w:val="28"/>
    </w:rPr>
  </w:style>
  <w:style w:type="character" w:customStyle="1" w:styleId="Heading2Char">
    <w:name w:val="Heading 2 Char"/>
    <w:basedOn w:val="DefaultParagraphFont"/>
    <w:link w:val="Heading2"/>
    <w:uiPriority w:val="9"/>
    <w:rsid w:val="00640F79"/>
    <w:rPr>
      <w:rFonts w:eastAsiaTheme="majorEastAsia" w:cstheme="majorBidi"/>
      <w:b/>
      <w:bCs/>
      <w:color w:val="4BACC6" w:themeColor="accent5"/>
      <w:sz w:val="28"/>
      <w:szCs w:val="26"/>
    </w:rPr>
  </w:style>
  <w:style w:type="character" w:customStyle="1" w:styleId="Heading3Char">
    <w:name w:val="Heading 3 Char"/>
    <w:basedOn w:val="DefaultParagraphFont"/>
    <w:link w:val="Heading3"/>
    <w:uiPriority w:val="9"/>
    <w:rsid w:val="00640F79"/>
    <w:rPr>
      <w:rFonts w:eastAsiaTheme="majorEastAsia" w:cstheme="majorBidi"/>
      <w:b/>
      <w:bCs/>
      <w:color w:val="C0504D" w:themeColor="accent2"/>
    </w:rPr>
  </w:style>
  <w:style w:type="character" w:customStyle="1" w:styleId="Heading4Char">
    <w:name w:val="Heading 4 Char"/>
    <w:basedOn w:val="DefaultParagraphFont"/>
    <w:link w:val="Heading4"/>
    <w:uiPriority w:val="9"/>
    <w:rsid w:val="00B81009"/>
    <w:rPr>
      <w:rFonts w:eastAsiaTheme="majorEastAsia" w:cstheme="majorBidi"/>
      <w:bCs/>
      <w:iCs/>
      <w:color w:val="4F81BD" w:themeColor="accent1"/>
    </w:rPr>
  </w:style>
  <w:style w:type="character" w:customStyle="1" w:styleId="Heading5Char">
    <w:name w:val="Heading 5 Char"/>
    <w:basedOn w:val="DefaultParagraphFont"/>
    <w:link w:val="Heading5"/>
    <w:uiPriority w:val="9"/>
    <w:semiHidden/>
    <w:rsid w:val="002B73C2"/>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2B73C2"/>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2B73C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73C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B73C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B73C2"/>
    <w:pPr>
      <w:spacing w:line="240" w:lineRule="auto"/>
    </w:pPr>
    <w:rPr>
      <w:b/>
      <w:bCs/>
      <w:color w:val="4F81BD" w:themeColor="accent1"/>
      <w:sz w:val="18"/>
      <w:szCs w:val="18"/>
    </w:rPr>
  </w:style>
  <w:style w:type="paragraph" w:styleId="Title">
    <w:name w:val="Title"/>
    <w:basedOn w:val="Normal"/>
    <w:next w:val="Normal"/>
    <w:link w:val="TitleChar"/>
    <w:uiPriority w:val="10"/>
    <w:qFormat/>
    <w:rsid w:val="002B73C2"/>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2B73C2"/>
    <w:rPr>
      <w:rFonts w:asciiTheme="majorHAnsi" w:eastAsiaTheme="majorEastAsia" w:hAnsiTheme="majorHAnsi" w:cstheme="majorBidi"/>
      <w:color w:val="17375E" w:themeColor="text2" w:themeShade="BF"/>
      <w:spacing w:val="5"/>
      <w:kern w:val="28"/>
      <w:sz w:val="52"/>
      <w:szCs w:val="52"/>
    </w:rPr>
  </w:style>
  <w:style w:type="paragraph" w:styleId="Subtitle">
    <w:name w:val="Subtitle"/>
    <w:basedOn w:val="Normal"/>
    <w:next w:val="Normal"/>
    <w:link w:val="SubtitleChar"/>
    <w:uiPriority w:val="11"/>
    <w:qFormat/>
    <w:rsid w:val="002B73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B73C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B73C2"/>
    <w:rPr>
      <w:b/>
      <w:bCs/>
    </w:rPr>
  </w:style>
  <w:style w:type="character" w:styleId="Emphasis">
    <w:name w:val="Emphasis"/>
    <w:basedOn w:val="DefaultParagraphFont"/>
    <w:uiPriority w:val="20"/>
    <w:qFormat/>
    <w:rsid w:val="002B73C2"/>
    <w:rPr>
      <w:i/>
      <w:iCs/>
    </w:rPr>
  </w:style>
  <w:style w:type="paragraph" w:styleId="NoSpacing">
    <w:name w:val="No Spacing"/>
    <w:link w:val="NoSpacingChar"/>
    <w:uiPriority w:val="1"/>
    <w:qFormat/>
    <w:rsid w:val="002B73C2"/>
    <w:pPr>
      <w:spacing w:after="0" w:line="240" w:lineRule="auto"/>
    </w:pPr>
  </w:style>
  <w:style w:type="character" w:customStyle="1" w:styleId="NoSpacingChar">
    <w:name w:val="No Spacing Char"/>
    <w:basedOn w:val="DefaultParagraphFont"/>
    <w:link w:val="NoSpacing"/>
    <w:uiPriority w:val="1"/>
    <w:rsid w:val="002B73C2"/>
  </w:style>
  <w:style w:type="paragraph" w:styleId="Quote">
    <w:name w:val="Quote"/>
    <w:basedOn w:val="Normal"/>
    <w:next w:val="Normal"/>
    <w:link w:val="QuoteChar"/>
    <w:uiPriority w:val="29"/>
    <w:qFormat/>
    <w:rsid w:val="002B73C2"/>
    <w:rPr>
      <w:i/>
      <w:iCs/>
      <w:color w:val="000000" w:themeColor="text1"/>
    </w:rPr>
  </w:style>
  <w:style w:type="character" w:customStyle="1" w:styleId="QuoteChar">
    <w:name w:val="Quote Char"/>
    <w:basedOn w:val="DefaultParagraphFont"/>
    <w:link w:val="Quote"/>
    <w:uiPriority w:val="29"/>
    <w:rsid w:val="002B73C2"/>
    <w:rPr>
      <w:i/>
      <w:iCs/>
      <w:color w:val="000000" w:themeColor="text1"/>
    </w:rPr>
  </w:style>
  <w:style w:type="paragraph" w:styleId="IntenseQuote">
    <w:name w:val="Intense Quote"/>
    <w:basedOn w:val="Normal"/>
    <w:next w:val="Normal"/>
    <w:link w:val="IntenseQuoteChar"/>
    <w:uiPriority w:val="30"/>
    <w:qFormat/>
    <w:rsid w:val="002B73C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B73C2"/>
    <w:rPr>
      <w:b/>
      <w:bCs/>
      <w:i/>
      <w:iCs/>
      <w:color w:val="4F81BD" w:themeColor="accent1"/>
    </w:rPr>
  </w:style>
  <w:style w:type="character" w:styleId="SubtleEmphasis">
    <w:name w:val="Subtle Emphasis"/>
    <w:basedOn w:val="DefaultParagraphFont"/>
    <w:uiPriority w:val="19"/>
    <w:qFormat/>
    <w:rsid w:val="002B73C2"/>
    <w:rPr>
      <w:i/>
      <w:iCs/>
      <w:color w:val="808080" w:themeColor="text1" w:themeTint="7F"/>
    </w:rPr>
  </w:style>
  <w:style w:type="character" w:styleId="IntenseEmphasis">
    <w:name w:val="Intense Emphasis"/>
    <w:basedOn w:val="DefaultParagraphFont"/>
    <w:uiPriority w:val="21"/>
    <w:qFormat/>
    <w:rsid w:val="002B73C2"/>
    <w:rPr>
      <w:b/>
      <w:bCs/>
      <w:i/>
      <w:iCs/>
      <w:color w:val="4F81BD" w:themeColor="accent1"/>
    </w:rPr>
  </w:style>
  <w:style w:type="character" w:styleId="SubtleReference">
    <w:name w:val="Subtle Reference"/>
    <w:basedOn w:val="DefaultParagraphFont"/>
    <w:uiPriority w:val="31"/>
    <w:qFormat/>
    <w:rsid w:val="002B73C2"/>
    <w:rPr>
      <w:smallCaps/>
      <w:color w:val="C0504D" w:themeColor="accent2"/>
      <w:u w:val="single"/>
    </w:rPr>
  </w:style>
  <w:style w:type="character" w:styleId="IntenseReference">
    <w:name w:val="Intense Reference"/>
    <w:basedOn w:val="DefaultParagraphFont"/>
    <w:uiPriority w:val="32"/>
    <w:qFormat/>
    <w:rsid w:val="002B73C2"/>
    <w:rPr>
      <w:b/>
      <w:bCs/>
      <w:smallCaps/>
      <w:color w:val="C0504D" w:themeColor="accent2"/>
      <w:spacing w:val="5"/>
      <w:u w:val="single"/>
    </w:rPr>
  </w:style>
  <w:style w:type="character" w:styleId="BookTitle">
    <w:name w:val="Book Title"/>
    <w:basedOn w:val="DefaultParagraphFont"/>
    <w:uiPriority w:val="33"/>
    <w:qFormat/>
    <w:rsid w:val="002B73C2"/>
    <w:rPr>
      <w:b/>
      <w:bCs/>
      <w:smallCaps/>
      <w:spacing w:val="5"/>
    </w:rPr>
  </w:style>
  <w:style w:type="paragraph" w:styleId="TOCHeading">
    <w:name w:val="TOC Heading"/>
    <w:basedOn w:val="Heading1"/>
    <w:next w:val="Normal"/>
    <w:uiPriority w:val="39"/>
    <w:semiHidden/>
    <w:unhideWhenUsed/>
    <w:qFormat/>
    <w:rsid w:val="002B73C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985485-025E-4AEF-9253-F4BFC66EC419}" type="doc">
      <dgm:prSet loTypeId="urn:microsoft.com/office/officeart/2008/layout/HorizontalMultiLevelHierarchy" loCatId="hierarchy" qsTypeId="urn:microsoft.com/office/officeart/2005/8/quickstyle/simple4" qsCatId="simple" csTypeId="urn:microsoft.com/office/officeart/2005/8/colors/accent1_2" csCatId="accent1" phldr="1"/>
      <dgm:spPr/>
      <dgm:t>
        <a:bodyPr/>
        <a:lstStyle/>
        <a:p>
          <a:endParaRPr lang="en-US"/>
        </a:p>
      </dgm:t>
    </dgm:pt>
    <dgm:pt modelId="{9876B958-A990-40B0-94A4-241356B4AB43}">
      <dgm:prSet phldrT="[Text]"/>
      <dgm:spPr/>
      <dgm:t>
        <a:bodyPr/>
        <a:lstStyle/>
        <a:p>
          <a:r>
            <a:rPr lang="en-US"/>
            <a:t>Game Object Ogre</a:t>
          </a:r>
        </a:p>
      </dgm:t>
    </dgm:pt>
    <dgm:pt modelId="{AFD90087-B985-4785-8B06-FFAA0271FC55}" type="parTrans" cxnId="{18FCA2A7-86E9-4783-9A0B-96F119850025}">
      <dgm:prSet/>
      <dgm:spPr/>
      <dgm:t>
        <a:bodyPr/>
        <a:lstStyle/>
        <a:p>
          <a:endParaRPr lang="en-US"/>
        </a:p>
      </dgm:t>
    </dgm:pt>
    <dgm:pt modelId="{C8F6D957-C384-4AE6-8417-35DCB44F2CD6}" type="sibTrans" cxnId="{18FCA2A7-86E9-4783-9A0B-96F119850025}">
      <dgm:prSet/>
      <dgm:spPr/>
      <dgm:t>
        <a:bodyPr/>
        <a:lstStyle/>
        <a:p>
          <a:endParaRPr lang="en-US"/>
        </a:p>
      </dgm:t>
    </dgm:pt>
    <dgm:pt modelId="{260A844F-AD0A-4911-9651-4FBEE6B966D4}">
      <dgm:prSet phldrT="[Text]"/>
      <dgm:spPr/>
      <dgm:t>
        <a:bodyPr/>
        <a:lstStyle/>
        <a:p>
          <a:r>
            <a:rPr lang="en-US"/>
            <a:t>Game Object Ogre Box2D</a:t>
          </a:r>
        </a:p>
      </dgm:t>
    </dgm:pt>
    <dgm:pt modelId="{5109B908-DBD6-4E66-A488-2E10C63F01E7}" type="parTrans" cxnId="{BBA006B0-E9AE-43E2-958F-4A62B2865EB9}">
      <dgm:prSet/>
      <dgm:spPr/>
      <dgm:t>
        <a:bodyPr/>
        <a:lstStyle/>
        <a:p>
          <a:endParaRPr lang="en-US"/>
        </a:p>
      </dgm:t>
    </dgm:pt>
    <dgm:pt modelId="{1EADBAEC-299B-441A-B5A5-C9A6AADA0172}" type="sibTrans" cxnId="{BBA006B0-E9AE-43E2-958F-4A62B2865EB9}">
      <dgm:prSet/>
      <dgm:spPr/>
      <dgm:t>
        <a:bodyPr/>
        <a:lstStyle/>
        <a:p>
          <a:endParaRPr lang="en-US"/>
        </a:p>
      </dgm:t>
    </dgm:pt>
    <dgm:pt modelId="{868D3DD9-55BD-46EA-B1C4-C4E14D50530F}">
      <dgm:prSet phldrT="[Text]"/>
      <dgm:spPr/>
      <dgm:t>
        <a:bodyPr/>
        <a:lstStyle/>
        <a:p>
          <a:r>
            <a:rPr lang="en-US"/>
            <a:t>Game Object</a:t>
          </a:r>
        </a:p>
      </dgm:t>
    </dgm:pt>
    <dgm:pt modelId="{200A6C2F-164F-49A9-8247-80DF4990DE2D}" type="parTrans" cxnId="{59D073CC-F51F-4733-8FBF-76578D97433E}">
      <dgm:prSet/>
      <dgm:spPr/>
      <dgm:t>
        <a:bodyPr/>
        <a:lstStyle/>
        <a:p>
          <a:endParaRPr lang="en-US"/>
        </a:p>
      </dgm:t>
    </dgm:pt>
    <dgm:pt modelId="{0A3DDAD4-E4CF-407D-AD2B-A4348A7639BC}" type="sibTrans" cxnId="{59D073CC-F51F-4733-8FBF-76578D97433E}">
      <dgm:prSet/>
      <dgm:spPr/>
      <dgm:t>
        <a:bodyPr/>
        <a:lstStyle/>
        <a:p>
          <a:endParaRPr lang="en-US"/>
        </a:p>
      </dgm:t>
    </dgm:pt>
    <dgm:pt modelId="{E658C9E9-904A-46A5-B8D2-946CE775115A}">
      <dgm:prSet phldrT="[Text]"/>
      <dgm:spPr/>
      <dgm:t>
        <a:bodyPr/>
        <a:lstStyle/>
        <a:p>
          <a:r>
            <a:rPr lang="en-US"/>
            <a:t>Character</a:t>
          </a:r>
        </a:p>
      </dgm:t>
    </dgm:pt>
    <dgm:pt modelId="{78865F48-087B-4359-96BD-3EDB55AE23F8}" type="parTrans" cxnId="{5082E1B0-D030-46BC-AFC6-A7F550D95037}">
      <dgm:prSet/>
      <dgm:spPr/>
      <dgm:t>
        <a:bodyPr/>
        <a:lstStyle/>
        <a:p>
          <a:endParaRPr lang="en-US"/>
        </a:p>
      </dgm:t>
    </dgm:pt>
    <dgm:pt modelId="{FB3C8F6F-5052-4D5F-9064-A1A0911E82E6}" type="sibTrans" cxnId="{5082E1B0-D030-46BC-AFC6-A7F550D95037}">
      <dgm:prSet/>
      <dgm:spPr/>
      <dgm:t>
        <a:bodyPr/>
        <a:lstStyle/>
        <a:p>
          <a:endParaRPr lang="en-US"/>
        </a:p>
      </dgm:t>
    </dgm:pt>
    <dgm:pt modelId="{152C27C0-61DD-4897-BC9A-28451B87A440}">
      <dgm:prSet phldrT="[Text]"/>
      <dgm:spPr/>
      <dgm:t>
        <a:bodyPr/>
        <a:lstStyle/>
        <a:p>
          <a:r>
            <a:rPr lang="en-US"/>
            <a:t>CharacterParker</a:t>
          </a:r>
        </a:p>
      </dgm:t>
    </dgm:pt>
    <dgm:pt modelId="{B7345629-D5DA-4FE3-BB0E-5D95EBF0A39F}" type="parTrans" cxnId="{F596196C-649C-469A-B18F-CB221C0911F4}">
      <dgm:prSet/>
      <dgm:spPr/>
      <dgm:t>
        <a:bodyPr/>
        <a:lstStyle/>
        <a:p>
          <a:endParaRPr lang="en-US"/>
        </a:p>
      </dgm:t>
    </dgm:pt>
    <dgm:pt modelId="{79C0AD3F-DEC1-4A7F-A262-A77FA9813E82}" type="sibTrans" cxnId="{F596196C-649C-469A-B18F-CB221C0911F4}">
      <dgm:prSet/>
      <dgm:spPr/>
      <dgm:t>
        <a:bodyPr/>
        <a:lstStyle/>
        <a:p>
          <a:endParaRPr lang="en-US"/>
        </a:p>
      </dgm:t>
    </dgm:pt>
    <dgm:pt modelId="{5601000B-0BE8-48CF-847F-F763A32584F3}">
      <dgm:prSet phldrT="[Text]"/>
      <dgm:spPr/>
      <dgm:t>
        <a:bodyPr/>
        <a:lstStyle/>
        <a:p>
          <a:r>
            <a:rPr lang="en-US"/>
            <a:t>CharacterHolt</a:t>
          </a:r>
        </a:p>
      </dgm:t>
    </dgm:pt>
    <dgm:pt modelId="{C67B1A0B-6F94-460A-9752-A6EFB79C2A9B}" type="parTrans" cxnId="{FD46232A-9BC7-4753-9690-21D0910F64B4}">
      <dgm:prSet/>
      <dgm:spPr/>
      <dgm:t>
        <a:bodyPr/>
        <a:lstStyle/>
        <a:p>
          <a:endParaRPr lang="en-US"/>
        </a:p>
      </dgm:t>
    </dgm:pt>
    <dgm:pt modelId="{B4D58F38-5C98-454C-9778-061B1D32BEB0}" type="sibTrans" cxnId="{FD46232A-9BC7-4753-9690-21D0910F64B4}">
      <dgm:prSet/>
      <dgm:spPr/>
      <dgm:t>
        <a:bodyPr/>
        <a:lstStyle/>
        <a:p>
          <a:endParaRPr lang="en-US"/>
        </a:p>
      </dgm:t>
    </dgm:pt>
    <dgm:pt modelId="{982D049C-A946-40CF-B0A4-366D637A5AD2}">
      <dgm:prSet phldrT="[Text]"/>
      <dgm:spPr/>
      <dgm:t>
        <a:bodyPr/>
        <a:lstStyle/>
        <a:p>
          <a:r>
            <a:rPr lang="en-US"/>
            <a:t>Sensor</a:t>
          </a:r>
        </a:p>
      </dgm:t>
    </dgm:pt>
    <dgm:pt modelId="{499A6319-02E7-4351-81EE-94EF8CE91068}" type="parTrans" cxnId="{F8C91ADF-08A2-4B44-8FEF-2D3BD3567797}">
      <dgm:prSet/>
      <dgm:spPr/>
      <dgm:t>
        <a:bodyPr/>
        <a:lstStyle/>
        <a:p>
          <a:endParaRPr lang="en-US"/>
        </a:p>
      </dgm:t>
    </dgm:pt>
    <dgm:pt modelId="{9491B1D5-04B0-4CD9-BC47-ED4F740118E6}" type="sibTrans" cxnId="{F8C91ADF-08A2-4B44-8FEF-2D3BD3567797}">
      <dgm:prSet/>
      <dgm:spPr/>
      <dgm:t>
        <a:bodyPr/>
        <a:lstStyle/>
        <a:p>
          <a:endParaRPr lang="en-US"/>
        </a:p>
      </dgm:t>
    </dgm:pt>
    <dgm:pt modelId="{0904F62B-F4CC-4997-86E1-02656B2F1C15}">
      <dgm:prSet phldrT="[Text]"/>
      <dgm:spPr>
        <a:gradFill rotWithShape="0">
          <a:gsLst>
            <a:gs pos="0">
              <a:srgbClr xmlns:mc="http://schemas.openxmlformats.org/markup-compatibility/2006" xmlns:a14="http://schemas.microsoft.com/office/drawing/2010/main" val="DDEBCF" mc:Ignorable="">
                <a:lumMod val="88000"/>
              </a:srgbClr>
            </a:gs>
            <a:gs pos="50000">
              <a:srgbClr xmlns:mc="http://schemas.openxmlformats.org/markup-compatibility/2006" xmlns:a14="http://schemas.microsoft.com/office/drawing/2010/main" val="9CB86E" mc:Ignorable=""/>
            </a:gs>
            <a:gs pos="100000">
              <a:srgbClr xmlns:mc="http://schemas.openxmlformats.org/markup-compatibility/2006" xmlns:a14="http://schemas.microsoft.com/office/drawing/2010/main" val="156B13" mc:Ignorable=""/>
            </a:gs>
          </a:gsLst>
          <a:lin ang="5400000" scaled="0"/>
        </a:gradFill>
      </dgm:spPr>
      <dgm:t>
        <a:bodyPr/>
        <a:lstStyle/>
        <a:p>
          <a:r>
            <a:rPr lang="en-US"/>
            <a:t>Switch</a:t>
          </a:r>
        </a:p>
      </dgm:t>
    </dgm:pt>
    <dgm:pt modelId="{6847464E-5C8E-45FC-8018-41AFD4524A0D}" type="parTrans" cxnId="{A217FB97-A956-4E10-959A-8A1E6647E53E}">
      <dgm:prSet/>
      <dgm:spPr/>
      <dgm:t>
        <a:bodyPr/>
        <a:lstStyle/>
        <a:p>
          <a:endParaRPr lang="en-US"/>
        </a:p>
      </dgm:t>
    </dgm:pt>
    <dgm:pt modelId="{4784D421-C2C7-4B45-A3CE-7EE4EB851B72}" type="sibTrans" cxnId="{A217FB97-A956-4E10-959A-8A1E6647E53E}">
      <dgm:prSet/>
      <dgm:spPr/>
      <dgm:t>
        <a:bodyPr/>
        <a:lstStyle/>
        <a:p>
          <a:endParaRPr lang="en-US"/>
        </a:p>
      </dgm:t>
    </dgm:pt>
    <dgm:pt modelId="{3525F6EA-C6F7-49BD-AD31-504726C11B95}">
      <dgm:prSet phldrT="[Text]"/>
      <dgm:spPr/>
      <dgm:t>
        <a:bodyPr/>
        <a:lstStyle/>
        <a:p>
          <a:r>
            <a:rPr lang="en-US"/>
            <a:t>Pressure Switch</a:t>
          </a:r>
        </a:p>
      </dgm:t>
    </dgm:pt>
    <dgm:pt modelId="{5C0703E4-DB21-4455-A3DF-234FE771C2A4}" type="parTrans" cxnId="{5D0D065C-075F-45D1-9A5F-736197133504}">
      <dgm:prSet/>
      <dgm:spPr/>
      <dgm:t>
        <a:bodyPr/>
        <a:lstStyle/>
        <a:p>
          <a:endParaRPr lang="en-US"/>
        </a:p>
      </dgm:t>
    </dgm:pt>
    <dgm:pt modelId="{DA9CA885-AC82-46B0-AAEB-DE1E18CE2BE3}" type="sibTrans" cxnId="{5D0D065C-075F-45D1-9A5F-736197133504}">
      <dgm:prSet/>
      <dgm:spPr/>
      <dgm:t>
        <a:bodyPr/>
        <a:lstStyle/>
        <a:p>
          <a:endParaRPr lang="en-US"/>
        </a:p>
      </dgm:t>
    </dgm:pt>
    <dgm:pt modelId="{FD563FDD-3551-4C16-A1D5-BB4775E627F6}">
      <dgm:prSet phldrT="[Text]"/>
      <dgm:spPr/>
      <dgm:t>
        <a:bodyPr/>
        <a:lstStyle/>
        <a:p>
          <a:r>
            <a:rPr lang="en-US"/>
            <a:t>Key Handler</a:t>
          </a:r>
        </a:p>
      </dgm:t>
    </dgm:pt>
    <dgm:pt modelId="{DA5D2BBB-25D6-419A-8141-C24A6D35F5F7}" type="parTrans" cxnId="{B28B75E3-4331-4D60-A109-E8310924B651}">
      <dgm:prSet/>
      <dgm:spPr/>
      <dgm:t>
        <a:bodyPr/>
        <a:lstStyle/>
        <a:p>
          <a:endParaRPr lang="en-US"/>
        </a:p>
      </dgm:t>
    </dgm:pt>
    <dgm:pt modelId="{E0678546-AAF0-4646-866C-11F0FEC6B83D}" type="sibTrans" cxnId="{B28B75E3-4331-4D60-A109-E8310924B651}">
      <dgm:prSet/>
      <dgm:spPr/>
      <dgm:t>
        <a:bodyPr/>
        <a:lstStyle/>
        <a:p>
          <a:endParaRPr lang="en-US"/>
        </a:p>
      </dgm:t>
    </dgm:pt>
    <dgm:pt modelId="{A740CCAF-B1C0-4E31-8DAF-AEA7EF59FC7A}">
      <dgm:prSet phldrT="[Text]"/>
      <dgm:spPr/>
      <dgm:t>
        <a:bodyPr/>
        <a:lstStyle/>
        <a:p>
          <a:r>
            <a:rPr lang="en-US"/>
            <a:t>Mouse</a:t>
          </a:r>
        </a:p>
      </dgm:t>
    </dgm:pt>
    <dgm:pt modelId="{1191FC5A-9F27-4711-A9F9-284F2211792D}" type="parTrans" cxnId="{4AB894CD-AC09-431C-B6A8-A6B53ECB05A7}">
      <dgm:prSet/>
      <dgm:spPr/>
      <dgm:t>
        <a:bodyPr/>
        <a:lstStyle/>
        <a:p>
          <a:endParaRPr lang="en-US"/>
        </a:p>
      </dgm:t>
    </dgm:pt>
    <dgm:pt modelId="{ED1938DB-C483-4563-AECB-85D1CB957BF8}" type="sibTrans" cxnId="{4AB894CD-AC09-431C-B6A8-A6B53ECB05A7}">
      <dgm:prSet/>
      <dgm:spPr/>
      <dgm:t>
        <a:bodyPr/>
        <a:lstStyle/>
        <a:p>
          <a:endParaRPr lang="en-US"/>
        </a:p>
      </dgm:t>
    </dgm:pt>
    <dgm:pt modelId="{B5EE7842-E3B2-4157-814B-CE8661839CBE}">
      <dgm:prSet phldrT="[Text]"/>
      <dgm:spPr/>
      <dgm:t>
        <a:bodyPr/>
        <a:lstStyle/>
        <a:p>
          <a:r>
            <a:rPr lang="en-US"/>
            <a:t>Platform</a:t>
          </a:r>
        </a:p>
      </dgm:t>
    </dgm:pt>
    <dgm:pt modelId="{3027933D-4EAC-4153-80B1-1F5F8C632DEE}" type="parTrans" cxnId="{03F87054-D8E8-43EA-83AF-A4040BA2D9CF}">
      <dgm:prSet/>
      <dgm:spPr/>
      <dgm:t>
        <a:bodyPr/>
        <a:lstStyle/>
        <a:p>
          <a:endParaRPr lang="en-US"/>
        </a:p>
      </dgm:t>
    </dgm:pt>
    <dgm:pt modelId="{E8B6C876-F3F8-43BE-BEF1-7AD0E989DEAA}" type="sibTrans" cxnId="{03F87054-D8E8-43EA-83AF-A4040BA2D9CF}">
      <dgm:prSet/>
      <dgm:spPr/>
      <dgm:t>
        <a:bodyPr/>
        <a:lstStyle/>
        <a:p>
          <a:endParaRPr lang="en-US"/>
        </a:p>
      </dgm:t>
    </dgm:pt>
    <dgm:pt modelId="{47555B83-3FC1-4312-8E79-85EDF7AA64EF}">
      <dgm:prSet phldrT="[Text]"/>
      <dgm:spPr/>
      <dgm:t>
        <a:bodyPr/>
        <a:lstStyle/>
        <a:p>
          <a:r>
            <a:rPr lang="en-US"/>
            <a:t>Moving Platform</a:t>
          </a:r>
        </a:p>
      </dgm:t>
    </dgm:pt>
    <dgm:pt modelId="{86FD3D7B-A270-48D3-BA38-5EB7E47D25FF}" type="parTrans" cxnId="{CB59EF71-69CC-4383-9C39-7C0D60BD324A}">
      <dgm:prSet/>
      <dgm:spPr/>
      <dgm:t>
        <a:bodyPr/>
        <a:lstStyle/>
        <a:p>
          <a:endParaRPr lang="en-US"/>
        </a:p>
      </dgm:t>
    </dgm:pt>
    <dgm:pt modelId="{2C7DB1AF-F9C7-426A-AC92-C0177D196CD1}" type="sibTrans" cxnId="{CB59EF71-69CC-4383-9C39-7C0D60BD324A}">
      <dgm:prSet/>
      <dgm:spPr/>
      <dgm:t>
        <a:bodyPr/>
        <a:lstStyle/>
        <a:p>
          <a:endParaRPr lang="en-US"/>
        </a:p>
      </dgm:t>
    </dgm:pt>
    <dgm:pt modelId="{E42C42E8-7F88-4207-B2D6-DC143E9C3163}">
      <dgm:prSet phldrT="[Text]"/>
      <dgm:spPr/>
      <dgm:t>
        <a:bodyPr/>
        <a:lstStyle/>
        <a:p>
          <a:r>
            <a:rPr lang="en-US"/>
            <a:t>Holt Box</a:t>
          </a:r>
        </a:p>
      </dgm:t>
    </dgm:pt>
    <dgm:pt modelId="{75EDB076-45FA-4571-B7AE-B1F8378A7C91}" type="parTrans" cxnId="{22635CEA-9DD1-429A-BFED-80D202D292C8}">
      <dgm:prSet/>
      <dgm:spPr/>
      <dgm:t>
        <a:bodyPr/>
        <a:lstStyle/>
        <a:p>
          <a:endParaRPr lang="en-US"/>
        </a:p>
      </dgm:t>
    </dgm:pt>
    <dgm:pt modelId="{EB86BBCB-9770-4904-A488-D682050D8692}" type="sibTrans" cxnId="{22635CEA-9DD1-429A-BFED-80D202D292C8}">
      <dgm:prSet/>
      <dgm:spPr/>
      <dgm:t>
        <a:bodyPr/>
        <a:lstStyle/>
        <a:p>
          <a:endParaRPr lang="en-US"/>
        </a:p>
      </dgm:t>
    </dgm:pt>
    <dgm:pt modelId="{03E0FD88-A9F4-4DBB-8E8E-2AC8600AEC59}">
      <dgm:prSet phldrT="[Text]"/>
      <dgm:spPr>
        <a:gradFill rotWithShape="0">
          <a:gsLst>
            <a:gs pos="0">
              <a:srgbClr xmlns:mc="http://schemas.openxmlformats.org/markup-compatibility/2006" xmlns:a14="http://schemas.microsoft.com/office/drawing/2010/main" val="DDEBCF" mc:Ignorable="">
                <a:lumMod val="80000"/>
              </a:srgbClr>
            </a:gs>
            <a:gs pos="50000">
              <a:srgbClr xmlns:mc="http://schemas.openxmlformats.org/markup-compatibility/2006" xmlns:a14="http://schemas.microsoft.com/office/drawing/2010/main" val="9CB86E" mc:Ignorable=""/>
            </a:gs>
            <a:gs pos="100000">
              <a:srgbClr xmlns:mc="http://schemas.openxmlformats.org/markup-compatibility/2006" xmlns:a14="http://schemas.microsoft.com/office/drawing/2010/main" val="156B13" mc:Ignorable=""/>
            </a:gs>
          </a:gsLst>
          <a:lin ang="5400000" scaled="0"/>
        </a:gradFill>
      </dgm:spPr>
      <dgm:t>
        <a:bodyPr/>
        <a:lstStyle/>
        <a:p>
          <a:r>
            <a:rPr lang="en-US"/>
            <a:t>Ledge Sensor</a:t>
          </a:r>
        </a:p>
      </dgm:t>
    </dgm:pt>
    <dgm:pt modelId="{282EAC66-3D51-4E4E-93E2-FCF43D74701A}" type="parTrans" cxnId="{7B89D6CB-AA08-478D-B8F3-5B07C48F97D1}">
      <dgm:prSet/>
      <dgm:spPr/>
      <dgm:t>
        <a:bodyPr/>
        <a:lstStyle/>
        <a:p>
          <a:endParaRPr lang="en-US"/>
        </a:p>
      </dgm:t>
    </dgm:pt>
    <dgm:pt modelId="{9201D9AC-A584-44B4-9F8F-93A7FB783E1D}" type="sibTrans" cxnId="{7B89D6CB-AA08-478D-B8F3-5B07C48F97D1}">
      <dgm:prSet/>
      <dgm:spPr/>
      <dgm:t>
        <a:bodyPr/>
        <a:lstStyle/>
        <a:p>
          <a:endParaRPr lang="en-US"/>
        </a:p>
      </dgm:t>
    </dgm:pt>
    <dgm:pt modelId="{3FAD1D28-D9D6-484A-BD53-801006F1833E}">
      <dgm:prSet phldrT="[Text]"/>
      <dgm:spPr/>
      <dgm:t>
        <a:bodyPr/>
        <a:lstStyle/>
        <a:p>
          <a:r>
            <a:rPr lang="en-US"/>
            <a:t>Holt Platform</a:t>
          </a:r>
        </a:p>
        <a:p>
          <a:endParaRPr lang="en-US"/>
        </a:p>
      </dgm:t>
    </dgm:pt>
    <dgm:pt modelId="{39D802C3-9AAD-4B33-B610-A1263D5373EF}" type="parTrans" cxnId="{34D442EB-42EA-4455-BCC3-7AA590B71567}">
      <dgm:prSet/>
      <dgm:spPr/>
      <dgm:t>
        <a:bodyPr/>
        <a:lstStyle/>
        <a:p>
          <a:endParaRPr lang="en-US"/>
        </a:p>
      </dgm:t>
    </dgm:pt>
    <dgm:pt modelId="{1F6EAD80-5D53-4832-8824-85DD84A3E287}" type="sibTrans" cxnId="{34D442EB-42EA-4455-BCC3-7AA590B71567}">
      <dgm:prSet/>
      <dgm:spPr/>
      <dgm:t>
        <a:bodyPr/>
        <a:lstStyle/>
        <a:p>
          <a:endParaRPr lang="en-US"/>
        </a:p>
      </dgm:t>
    </dgm:pt>
    <dgm:pt modelId="{BE29256C-55F5-430E-BEC9-05F0D63CD0E8}">
      <dgm:prSet/>
      <dgm:spPr/>
      <dgm:t>
        <a:bodyPr/>
        <a:lstStyle/>
        <a:p>
          <a:r>
            <a:rPr lang="en-US"/>
            <a:t>Gravity Vector</a:t>
          </a:r>
        </a:p>
      </dgm:t>
    </dgm:pt>
    <dgm:pt modelId="{D015436F-62AC-416E-A9FA-FEF90D115B6B}" type="parTrans" cxnId="{AFCCB93E-29AD-4AA0-8E35-9C3F987CAAA9}">
      <dgm:prSet/>
      <dgm:spPr/>
      <dgm:t>
        <a:bodyPr/>
        <a:lstStyle/>
        <a:p>
          <a:endParaRPr lang="en-US"/>
        </a:p>
      </dgm:t>
    </dgm:pt>
    <dgm:pt modelId="{4D424799-1C80-4CB3-A5A1-D7498D3A5CA2}" type="sibTrans" cxnId="{AFCCB93E-29AD-4AA0-8E35-9C3F987CAAA9}">
      <dgm:prSet/>
      <dgm:spPr/>
      <dgm:t>
        <a:bodyPr/>
        <a:lstStyle/>
        <a:p>
          <a:endParaRPr lang="en-US"/>
        </a:p>
      </dgm:t>
    </dgm:pt>
    <dgm:pt modelId="{9D223290-96A5-4E31-A2D9-42B3A2715256}">
      <dgm:prSet/>
      <dgm:spPr/>
      <dgm:t>
        <a:bodyPr/>
        <a:lstStyle/>
        <a:p>
          <a:r>
            <a:rPr lang="en-US"/>
            <a:t>Fading Platform</a:t>
          </a:r>
        </a:p>
      </dgm:t>
    </dgm:pt>
    <dgm:pt modelId="{9F2E262A-9C2B-451C-9ADF-E649B80B735F}" type="parTrans" cxnId="{80DA525C-C334-4DD3-B76B-4BC895C86A09}">
      <dgm:prSet/>
      <dgm:spPr/>
      <dgm:t>
        <a:bodyPr/>
        <a:lstStyle/>
        <a:p>
          <a:endParaRPr lang="en-US"/>
        </a:p>
      </dgm:t>
    </dgm:pt>
    <dgm:pt modelId="{69BFB0B1-7A7F-49E2-973D-2261FA23E522}" type="sibTrans" cxnId="{80DA525C-C334-4DD3-B76B-4BC895C86A09}">
      <dgm:prSet/>
      <dgm:spPr/>
      <dgm:t>
        <a:bodyPr/>
        <a:lstStyle/>
        <a:p>
          <a:endParaRPr lang="en-US"/>
        </a:p>
      </dgm:t>
    </dgm:pt>
    <dgm:pt modelId="{DA8B8CCF-0C8E-417B-843B-04D9CB5D3FA3}">
      <dgm:prSet/>
      <dgm:spPr/>
      <dgm:t>
        <a:bodyPr/>
        <a:lstStyle/>
        <a:p>
          <a:r>
            <a:rPr lang="en-US"/>
            <a:t>CheckPoint</a:t>
          </a:r>
        </a:p>
      </dgm:t>
    </dgm:pt>
    <dgm:pt modelId="{8F57E0D1-C2DC-4EB0-A358-E6D83D38AD33}" type="parTrans" cxnId="{23E87ACB-3F0E-408D-B7F3-3C9B8EC90121}">
      <dgm:prSet/>
      <dgm:spPr/>
      <dgm:t>
        <a:bodyPr/>
        <a:lstStyle/>
        <a:p>
          <a:endParaRPr lang="en-US"/>
        </a:p>
      </dgm:t>
    </dgm:pt>
    <dgm:pt modelId="{D9F14073-3FB9-463B-80B6-4D7D0962E8C7}" type="sibTrans" cxnId="{23E87ACB-3F0E-408D-B7F3-3C9B8EC90121}">
      <dgm:prSet/>
      <dgm:spPr/>
      <dgm:t>
        <a:bodyPr/>
        <a:lstStyle/>
        <a:p>
          <a:endParaRPr lang="en-US"/>
        </a:p>
      </dgm:t>
    </dgm:pt>
    <dgm:pt modelId="{90A467BB-CBD1-420C-9350-0423A7F64ABF}">
      <dgm:prSet/>
      <dgm:spPr/>
      <dgm:t>
        <a:bodyPr/>
        <a:lstStyle/>
        <a:p>
          <a:r>
            <a:rPr lang="en-US"/>
            <a:t>PickUp</a:t>
          </a:r>
        </a:p>
      </dgm:t>
    </dgm:pt>
    <dgm:pt modelId="{05FAE43B-FBDF-4494-B706-C4BC59458D30}" type="parTrans" cxnId="{88B9442E-F78C-4869-B7B2-73A99E57E959}">
      <dgm:prSet/>
      <dgm:spPr/>
      <dgm:t>
        <a:bodyPr/>
        <a:lstStyle/>
        <a:p>
          <a:endParaRPr lang="en-US"/>
        </a:p>
      </dgm:t>
    </dgm:pt>
    <dgm:pt modelId="{A143AC7B-916A-4D92-A676-118BA0C33547}" type="sibTrans" cxnId="{88B9442E-F78C-4869-B7B2-73A99E57E959}">
      <dgm:prSet/>
      <dgm:spPr/>
      <dgm:t>
        <a:bodyPr/>
        <a:lstStyle/>
        <a:p>
          <a:endParaRPr lang="en-US"/>
        </a:p>
      </dgm:t>
    </dgm:pt>
    <dgm:pt modelId="{04F4EF61-5BAD-4ACF-AA7F-5A32DD3B0523}" type="pres">
      <dgm:prSet presAssocID="{7D985485-025E-4AEF-9253-F4BFC66EC419}" presName="Name0" presStyleCnt="0">
        <dgm:presLayoutVars>
          <dgm:chPref val="1"/>
          <dgm:dir/>
          <dgm:animOne val="branch"/>
          <dgm:animLvl val="lvl"/>
          <dgm:resizeHandles val="exact"/>
        </dgm:presLayoutVars>
      </dgm:prSet>
      <dgm:spPr/>
      <dgm:t>
        <a:bodyPr/>
        <a:lstStyle/>
        <a:p>
          <a:endParaRPr lang="en-US"/>
        </a:p>
      </dgm:t>
    </dgm:pt>
    <dgm:pt modelId="{F8B9C303-8377-49F7-9DFA-CCDC81E5430D}" type="pres">
      <dgm:prSet presAssocID="{868D3DD9-55BD-46EA-B1C4-C4E14D50530F}" presName="root1" presStyleCnt="0"/>
      <dgm:spPr/>
    </dgm:pt>
    <dgm:pt modelId="{02CDB5E0-6512-4E16-8C81-41961EAE245E}" type="pres">
      <dgm:prSet presAssocID="{868D3DD9-55BD-46EA-B1C4-C4E14D50530F}" presName="LevelOneTextNode" presStyleLbl="node0" presStyleIdx="0" presStyleCnt="1">
        <dgm:presLayoutVars>
          <dgm:chPref val="3"/>
        </dgm:presLayoutVars>
      </dgm:prSet>
      <dgm:spPr/>
      <dgm:t>
        <a:bodyPr/>
        <a:lstStyle/>
        <a:p>
          <a:endParaRPr lang="en-US"/>
        </a:p>
      </dgm:t>
    </dgm:pt>
    <dgm:pt modelId="{EF4E74C2-8BD1-458A-B2DF-E73492A63410}" type="pres">
      <dgm:prSet presAssocID="{868D3DD9-55BD-46EA-B1C4-C4E14D50530F}" presName="level2hierChild" presStyleCnt="0"/>
      <dgm:spPr/>
    </dgm:pt>
    <dgm:pt modelId="{04F6374C-15B4-4896-BA85-4147FB0201B1}" type="pres">
      <dgm:prSet presAssocID="{AFD90087-B985-4785-8B06-FFAA0271FC55}" presName="conn2-1" presStyleLbl="parChTrans1D2" presStyleIdx="0" presStyleCnt="2"/>
      <dgm:spPr/>
      <dgm:t>
        <a:bodyPr/>
        <a:lstStyle/>
        <a:p>
          <a:endParaRPr lang="en-US"/>
        </a:p>
      </dgm:t>
    </dgm:pt>
    <dgm:pt modelId="{31B31ACC-F353-461E-9648-740A91516C26}" type="pres">
      <dgm:prSet presAssocID="{AFD90087-B985-4785-8B06-FFAA0271FC55}" presName="connTx" presStyleLbl="parChTrans1D2" presStyleIdx="0" presStyleCnt="2"/>
      <dgm:spPr/>
      <dgm:t>
        <a:bodyPr/>
        <a:lstStyle/>
        <a:p>
          <a:endParaRPr lang="en-US"/>
        </a:p>
      </dgm:t>
    </dgm:pt>
    <dgm:pt modelId="{9B552BEB-8F82-40ED-BD87-5E180B060901}" type="pres">
      <dgm:prSet presAssocID="{9876B958-A990-40B0-94A4-241356B4AB43}" presName="root2" presStyleCnt="0"/>
      <dgm:spPr/>
    </dgm:pt>
    <dgm:pt modelId="{137064BD-DB8E-411D-B685-CE5F59AA10A3}" type="pres">
      <dgm:prSet presAssocID="{9876B958-A990-40B0-94A4-241356B4AB43}" presName="LevelTwoTextNode" presStyleLbl="node2" presStyleIdx="0" presStyleCnt="2">
        <dgm:presLayoutVars>
          <dgm:chPref val="3"/>
        </dgm:presLayoutVars>
      </dgm:prSet>
      <dgm:spPr/>
      <dgm:t>
        <a:bodyPr/>
        <a:lstStyle/>
        <a:p>
          <a:endParaRPr lang="en-US"/>
        </a:p>
      </dgm:t>
    </dgm:pt>
    <dgm:pt modelId="{A6575222-0218-4C9F-A969-8DE118918F99}" type="pres">
      <dgm:prSet presAssocID="{9876B958-A990-40B0-94A4-241356B4AB43}" presName="level3hierChild" presStyleCnt="0"/>
      <dgm:spPr/>
    </dgm:pt>
    <dgm:pt modelId="{A9396996-4EEB-40D0-8039-B319E1704F78}" type="pres">
      <dgm:prSet presAssocID="{5109B908-DBD6-4E66-A488-2E10C63F01E7}" presName="conn2-1" presStyleLbl="parChTrans1D3" presStyleIdx="0" presStyleCnt="1"/>
      <dgm:spPr/>
      <dgm:t>
        <a:bodyPr/>
        <a:lstStyle/>
        <a:p>
          <a:endParaRPr lang="en-US"/>
        </a:p>
      </dgm:t>
    </dgm:pt>
    <dgm:pt modelId="{03FF3B94-E7FF-4913-840C-ECF93CF695EA}" type="pres">
      <dgm:prSet presAssocID="{5109B908-DBD6-4E66-A488-2E10C63F01E7}" presName="connTx" presStyleLbl="parChTrans1D3" presStyleIdx="0" presStyleCnt="1"/>
      <dgm:spPr/>
      <dgm:t>
        <a:bodyPr/>
        <a:lstStyle/>
        <a:p>
          <a:endParaRPr lang="en-US"/>
        </a:p>
      </dgm:t>
    </dgm:pt>
    <dgm:pt modelId="{F59E3A71-7840-4F8C-B2A6-BA62F04E8B87}" type="pres">
      <dgm:prSet presAssocID="{260A844F-AD0A-4911-9651-4FBEE6B966D4}" presName="root2" presStyleCnt="0"/>
      <dgm:spPr/>
    </dgm:pt>
    <dgm:pt modelId="{32B7DF76-8979-444A-A14B-717967D14094}" type="pres">
      <dgm:prSet presAssocID="{260A844F-AD0A-4911-9651-4FBEE6B966D4}" presName="LevelTwoTextNode" presStyleLbl="node3" presStyleIdx="0" presStyleCnt="1">
        <dgm:presLayoutVars>
          <dgm:chPref val="3"/>
        </dgm:presLayoutVars>
      </dgm:prSet>
      <dgm:spPr/>
      <dgm:t>
        <a:bodyPr/>
        <a:lstStyle/>
        <a:p>
          <a:endParaRPr lang="en-US"/>
        </a:p>
      </dgm:t>
    </dgm:pt>
    <dgm:pt modelId="{18E5A153-B2FE-4CC7-A5CC-51B8C0E7C0E8}" type="pres">
      <dgm:prSet presAssocID="{260A844F-AD0A-4911-9651-4FBEE6B966D4}" presName="level3hierChild" presStyleCnt="0"/>
      <dgm:spPr/>
    </dgm:pt>
    <dgm:pt modelId="{4E70CFE8-7651-4C98-B75D-4104805EA65C}" type="pres">
      <dgm:prSet presAssocID="{39D802C3-9AAD-4B33-B610-A1263D5373EF}" presName="conn2-1" presStyleLbl="parChTrans1D4" presStyleIdx="0" presStyleCnt="16"/>
      <dgm:spPr/>
      <dgm:t>
        <a:bodyPr/>
        <a:lstStyle/>
        <a:p>
          <a:endParaRPr lang="en-US"/>
        </a:p>
      </dgm:t>
    </dgm:pt>
    <dgm:pt modelId="{1FE8F351-3EE5-498F-A00D-6A5877B975D2}" type="pres">
      <dgm:prSet presAssocID="{39D802C3-9AAD-4B33-B610-A1263D5373EF}" presName="connTx" presStyleLbl="parChTrans1D4" presStyleIdx="0" presStyleCnt="16"/>
      <dgm:spPr/>
      <dgm:t>
        <a:bodyPr/>
        <a:lstStyle/>
        <a:p>
          <a:endParaRPr lang="en-US"/>
        </a:p>
      </dgm:t>
    </dgm:pt>
    <dgm:pt modelId="{B9CA7E57-B357-4B0B-93E8-D25C42EE38C4}" type="pres">
      <dgm:prSet presAssocID="{3FAD1D28-D9D6-484A-BD53-801006F1833E}" presName="root2" presStyleCnt="0"/>
      <dgm:spPr/>
    </dgm:pt>
    <dgm:pt modelId="{9B421C44-EEFE-4CA3-A093-0A413388AA5B}" type="pres">
      <dgm:prSet presAssocID="{3FAD1D28-D9D6-484A-BD53-801006F1833E}" presName="LevelTwoTextNode" presStyleLbl="node4" presStyleIdx="0" presStyleCnt="16">
        <dgm:presLayoutVars>
          <dgm:chPref val="3"/>
        </dgm:presLayoutVars>
      </dgm:prSet>
      <dgm:spPr/>
      <dgm:t>
        <a:bodyPr/>
        <a:lstStyle/>
        <a:p>
          <a:endParaRPr lang="en-US"/>
        </a:p>
      </dgm:t>
    </dgm:pt>
    <dgm:pt modelId="{F643CFF0-8E15-452F-8D5A-D8F2AB0E4800}" type="pres">
      <dgm:prSet presAssocID="{3FAD1D28-D9D6-484A-BD53-801006F1833E}" presName="level3hierChild" presStyleCnt="0"/>
      <dgm:spPr/>
    </dgm:pt>
    <dgm:pt modelId="{5AD65CC5-8BCA-4A28-8032-AB367C2B16C3}" type="pres">
      <dgm:prSet presAssocID="{75EDB076-45FA-4571-B7AE-B1F8378A7C91}" presName="conn2-1" presStyleLbl="parChTrans1D4" presStyleIdx="1" presStyleCnt="16"/>
      <dgm:spPr/>
      <dgm:t>
        <a:bodyPr/>
        <a:lstStyle/>
        <a:p>
          <a:endParaRPr lang="en-US"/>
        </a:p>
      </dgm:t>
    </dgm:pt>
    <dgm:pt modelId="{F06C2CA0-098A-42A7-914C-B211503B2E1A}" type="pres">
      <dgm:prSet presAssocID="{75EDB076-45FA-4571-B7AE-B1F8378A7C91}" presName="connTx" presStyleLbl="parChTrans1D4" presStyleIdx="1" presStyleCnt="16"/>
      <dgm:spPr/>
      <dgm:t>
        <a:bodyPr/>
        <a:lstStyle/>
        <a:p>
          <a:endParaRPr lang="en-US"/>
        </a:p>
      </dgm:t>
    </dgm:pt>
    <dgm:pt modelId="{75D90D9C-6CF1-46AE-8AAC-FCD76C955F76}" type="pres">
      <dgm:prSet presAssocID="{E42C42E8-7F88-4207-B2D6-DC143E9C3163}" presName="root2" presStyleCnt="0"/>
      <dgm:spPr/>
    </dgm:pt>
    <dgm:pt modelId="{F0D956D1-6C7B-468D-B6AB-AB5B27E4436B}" type="pres">
      <dgm:prSet presAssocID="{E42C42E8-7F88-4207-B2D6-DC143E9C3163}" presName="LevelTwoTextNode" presStyleLbl="node4" presStyleIdx="1" presStyleCnt="16">
        <dgm:presLayoutVars>
          <dgm:chPref val="3"/>
        </dgm:presLayoutVars>
      </dgm:prSet>
      <dgm:spPr/>
      <dgm:t>
        <a:bodyPr/>
        <a:lstStyle/>
        <a:p>
          <a:endParaRPr lang="en-US"/>
        </a:p>
      </dgm:t>
    </dgm:pt>
    <dgm:pt modelId="{15091039-A2C1-472A-858A-48A767773DA2}" type="pres">
      <dgm:prSet presAssocID="{E42C42E8-7F88-4207-B2D6-DC143E9C3163}" presName="level3hierChild" presStyleCnt="0"/>
      <dgm:spPr/>
    </dgm:pt>
    <dgm:pt modelId="{EC37F8A1-0593-4380-B230-430E6734764D}" type="pres">
      <dgm:prSet presAssocID="{3027933D-4EAC-4153-80B1-1F5F8C632DEE}" presName="conn2-1" presStyleLbl="parChTrans1D4" presStyleIdx="2" presStyleCnt="16"/>
      <dgm:spPr/>
      <dgm:t>
        <a:bodyPr/>
        <a:lstStyle/>
        <a:p>
          <a:endParaRPr lang="en-US"/>
        </a:p>
      </dgm:t>
    </dgm:pt>
    <dgm:pt modelId="{09F2299C-F769-4AC5-A8C6-948116E7C883}" type="pres">
      <dgm:prSet presAssocID="{3027933D-4EAC-4153-80B1-1F5F8C632DEE}" presName="connTx" presStyleLbl="parChTrans1D4" presStyleIdx="2" presStyleCnt="16"/>
      <dgm:spPr/>
      <dgm:t>
        <a:bodyPr/>
        <a:lstStyle/>
        <a:p>
          <a:endParaRPr lang="en-US"/>
        </a:p>
      </dgm:t>
    </dgm:pt>
    <dgm:pt modelId="{907C4219-3626-48EC-8107-2B2C5C93D450}" type="pres">
      <dgm:prSet presAssocID="{B5EE7842-E3B2-4157-814B-CE8661839CBE}" presName="root2" presStyleCnt="0"/>
      <dgm:spPr/>
    </dgm:pt>
    <dgm:pt modelId="{88DAA85D-8642-462B-83FD-72A9C5FC764C}" type="pres">
      <dgm:prSet presAssocID="{B5EE7842-E3B2-4157-814B-CE8661839CBE}" presName="LevelTwoTextNode" presStyleLbl="node4" presStyleIdx="2" presStyleCnt="16">
        <dgm:presLayoutVars>
          <dgm:chPref val="3"/>
        </dgm:presLayoutVars>
      </dgm:prSet>
      <dgm:spPr/>
      <dgm:t>
        <a:bodyPr/>
        <a:lstStyle/>
        <a:p>
          <a:endParaRPr lang="en-US"/>
        </a:p>
      </dgm:t>
    </dgm:pt>
    <dgm:pt modelId="{A17846E0-E996-4921-B568-33527AED985D}" type="pres">
      <dgm:prSet presAssocID="{B5EE7842-E3B2-4157-814B-CE8661839CBE}" presName="level3hierChild" presStyleCnt="0"/>
      <dgm:spPr/>
    </dgm:pt>
    <dgm:pt modelId="{EA5122D6-6AAD-4F7E-B564-1AC95CB5C928}" type="pres">
      <dgm:prSet presAssocID="{86FD3D7B-A270-48D3-BA38-5EB7E47D25FF}" presName="conn2-1" presStyleLbl="parChTrans1D4" presStyleIdx="3" presStyleCnt="16"/>
      <dgm:spPr/>
      <dgm:t>
        <a:bodyPr/>
        <a:lstStyle/>
        <a:p>
          <a:endParaRPr lang="en-US"/>
        </a:p>
      </dgm:t>
    </dgm:pt>
    <dgm:pt modelId="{7713522C-6BDA-4BA1-B603-54079CF3EA84}" type="pres">
      <dgm:prSet presAssocID="{86FD3D7B-A270-48D3-BA38-5EB7E47D25FF}" presName="connTx" presStyleLbl="parChTrans1D4" presStyleIdx="3" presStyleCnt="16"/>
      <dgm:spPr/>
      <dgm:t>
        <a:bodyPr/>
        <a:lstStyle/>
        <a:p>
          <a:endParaRPr lang="en-US"/>
        </a:p>
      </dgm:t>
    </dgm:pt>
    <dgm:pt modelId="{23B25C67-41BB-4175-AA4B-03EB09B3FC17}" type="pres">
      <dgm:prSet presAssocID="{47555B83-3FC1-4312-8E79-85EDF7AA64EF}" presName="root2" presStyleCnt="0"/>
      <dgm:spPr/>
    </dgm:pt>
    <dgm:pt modelId="{CDCA7060-6B1A-442A-9F6C-C677DC7E9852}" type="pres">
      <dgm:prSet presAssocID="{47555B83-3FC1-4312-8E79-85EDF7AA64EF}" presName="LevelTwoTextNode" presStyleLbl="node4" presStyleIdx="3" presStyleCnt="16">
        <dgm:presLayoutVars>
          <dgm:chPref val="3"/>
        </dgm:presLayoutVars>
      </dgm:prSet>
      <dgm:spPr/>
      <dgm:t>
        <a:bodyPr/>
        <a:lstStyle/>
        <a:p>
          <a:endParaRPr lang="en-US"/>
        </a:p>
      </dgm:t>
    </dgm:pt>
    <dgm:pt modelId="{5B41D199-9446-4A3E-B8F6-0DCE00CC4F57}" type="pres">
      <dgm:prSet presAssocID="{47555B83-3FC1-4312-8E79-85EDF7AA64EF}" presName="level3hierChild" presStyleCnt="0"/>
      <dgm:spPr/>
    </dgm:pt>
    <dgm:pt modelId="{3CEBB670-E642-40C3-9ADC-1441D537BCE3}" type="pres">
      <dgm:prSet presAssocID="{78865F48-087B-4359-96BD-3EDB55AE23F8}" presName="conn2-1" presStyleLbl="parChTrans1D4" presStyleIdx="4" presStyleCnt="16"/>
      <dgm:spPr/>
      <dgm:t>
        <a:bodyPr/>
        <a:lstStyle/>
        <a:p>
          <a:endParaRPr lang="en-US"/>
        </a:p>
      </dgm:t>
    </dgm:pt>
    <dgm:pt modelId="{554B5264-72CC-4875-96A7-7201F18C9FF7}" type="pres">
      <dgm:prSet presAssocID="{78865F48-087B-4359-96BD-3EDB55AE23F8}" presName="connTx" presStyleLbl="parChTrans1D4" presStyleIdx="4" presStyleCnt="16"/>
      <dgm:spPr/>
      <dgm:t>
        <a:bodyPr/>
        <a:lstStyle/>
        <a:p>
          <a:endParaRPr lang="en-US"/>
        </a:p>
      </dgm:t>
    </dgm:pt>
    <dgm:pt modelId="{1C9126B3-E79A-4AF9-B5B4-6FFE7C4ED2E5}" type="pres">
      <dgm:prSet presAssocID="{E658C9E9-904A-46A5-B8D2-946CE775115A}" presName="root2" presStyleCnt="0"/>
      <dgm:spPr/>
    </dgm:pt>
    <dgm:pt modelId="{DD43E89B-097B-43A9-A9AA-DACB200A13E2}" type="pres">
      <dgm:prSet presAssocID="{E658C9E9-904A-46A5-B8D2-946CE775115A}" presName="LevelTwoTextNode" presStyleLbl="node4" presStyleIdx="4" presStyleCnt="16">
        <dgm:presLayoutVars>
          <dgm:chPref val="3"/>
        </dgm:presLayoutVars>
      </dgm:prSet>
      <dgm:spPr/>
      <dgm:t>
        <a:bodyPr/>
        <a:lstStyle/>
        <a:p>
          <a:endParaRPr lang="en-US"/>
        </a:p>
      </dgm:t>
    </dgm:pt>
    <dgm:pt modelId="{3B13B4B1-D052-4071-BA45-2362C341752A}" type="pres">
      <dgm:prSet presAssocID="{E658C9E9-904A-46A5-B8D2-946CE775115A}" presName="level3hierChild" presStyleCnt="0"/>
      <dgm:spPr/>
    </dgm:pt>
    <dgm:pt modelId="{2D9934B1-3C75-4F9D-8FF7-AEB3F5D3A700}" type="pres">
      <dgm:prSet presAssocID="{B7345629-D5DA-4FE3-BB0E-5D95EBF0A39F}" presName="conn2-1" presStyleLbl="parChTrans1D4" presStyleIdx="5" presStyleCnt="16"/>
      <dgm:spPr/>
      <dgm:t>
        <a:bodyPr/>
        <a:lstStyle/>
        <a:p>
          <a:endParaRPr lang="en-US"/>
        </a:p>
      </dgm:t>
    </dgm:pt>
    <dgm:pt modelId="{BA9DFAFF-50D8-4CE5-99E3-031386986C00}" type="pres">
      <dgm:prSet presAssocID="{B7345629-D5DA-4FE3-BB0E-5D95EBF0A39F}" presName="connTx" presStyleLbl="parChTrans1D4" presStyleIdx="5" presStyleCnt="16"/>
      <dgm:spPr/>
      <dgm:t>
        <a:bodyPr/>
        <a:lstStyle/>
        <a:p>
          <a:endParaRPr lang="en-US"/>
        </a:p>
      </dgm:t>
    </dgm:pt>
    <dgm:pt modelId="{A4DC2602-ABBF-4617-AA97-1C56CC74D831}" type="pres">
      <dgm:prSet presAssocID="{152C27C0-61DD-4897-BC9A-28451B87A440}" presName="root2" presStyleCnt="0"/>
      <dgm:spPr/>
    </dgm:pt>
    <dgm:pt modelId="{7B6D5D82-AEE5-408C-9A70-AE20BCE4EE07}" type="pres">
      <dgm:prSet presAssocID="{152C27C0-61DD-4897-BC9A-28451B87A440}" presName="LevelTwoTextNode" presStyleLbl="node4" presStyleIdx="5" presStyleCnt="16">
        <dgm:presLayoutVars>
          <dgm:chPref val="3"/>
        </dgm:presLayoutVars>
      </dgm:prSet>
      <dgm:spPr/>
      <dgm:t>
        <a:bodyPr/>
        <a:lstStyle/>
        <a:p>
          <a:endParaRPr lang="en-US"/>
        </a:p>
      </dgm:t>
    </dgm:pt>
    <dgm:pt modelId="{F8E98F35-11DE-4B42-BA97-B748A39B6CC3}" type="pres">
      <dgm:prSet presAssocID="{152C27C0-61DD-4897-BC9A-28451B87A440}" presName="level3hierChild" presStyleCnt="0"/>
      <dgm:spPr/>
    </dgm:pt>
    <dgm:pt modelId="{EADFEEB7-879C-44FF-9775-E004C06081BD}" type="pres">
      <dgm:prSet presAssocID="{C67B1A0B-6F94-460A-9752-A6EFB79C2A9B}" presName="conn2-1" presStyleLbl="parChTrans1D4" presStyleIdx="6" presStyleCnt="16"/>
      <dgm:spPr/>
      <dgm:t>
        <a:bodyPr/>
        <a:lstStyle/>
        <a:p>
          <a:endParaRPr lang="en-US"/>
        </a:p>
      </dgm:t>
    </dgm:pt>
    <dgm:pt modelId="{1C22CE31-C22C-404D-BA8E-839C0A80E202}" type="pres">
      <dgm:prSet presAssocID="{C67B1A0B-6F94-460A-9752-A6EFB79C2A9B}" presName="connTx" presStyleLbl="parChTrans1D4" presStyleIdx="6" presStyleCnt="16"/>
      <dgm:spPr/>
      <dgm:t>
        <a:bodyPr/>
        <a:lstStyle/>
        <a:p>
          <a:endParaRPr lang="en-US"/>
        </a:p>
      </dgm:t>
    </dgm:pt>
    <dgm:pt modelId="{E1C92924-A66D-472A-89A9-36C68D164D25}" type="pres">
      <dgm:prSet presAssocID="{5601000B-0BE8-48CF-847F-F763A32584F3}" presName="root2" presStyleCnt="0"/>
      <dgm:spPr/>
    </dgm:pt>
    <dgm:pt modelId="{3B1F2787-EDD3-487A-89AE-A8733B7214D0}" type="pres">
      <dgm:prSet presAssocID="{5601000B-0BE8-48CF-847F-F763A32584F3}" presName="LevelTwoTextNode" presStyleLbl="node4" presStyleIdx="6" presStyleCnt="16">
        <dgm:presLayoutVars>
          <dgm:chPref val="3"/>
        </dgm:presLayoutVars>
      </dgm:prSet>
      <dgm:spPr/>
      <dgm:t>
        <a:bodyPr/>
        <a:lstStyle/>
        <a:p>
          <a:endParaRPr lang="en-US"/>
        </a:p>
      </dgm:t>
    </dgm:pt>
    <dgm:pt modelId="{C16946D4-7D2A-40F3-9BF1-EF830DB34820}" type="pres">
      <dgm:prSet presAssocID="{5601000B-0BE8-48CF-847F-F763A32584F3}" presName="level3hierChild" presStyleCnt="0"/>
      <dgm:spPr/>
    </dgm:pt>
    <dgm:pt modelId="{AF92C2B4-015C-44CE-8CED-11E6B589D0F5}" type="pres">
      <dgm:prSet presAssocID="{499A6319-02E7-4351-81EE-94EF8CE91068}" presName="conn2-1" presStyleLbl="parChTrans1D4" presStyleIdx="7" presStyleCnt="16"/>
      <dgm:spPr/>
      <dgm:t>
        <a:bodyPr/>
        <a:lstStyle/>
        <a:p>
          <a:endParaRPr lang="en-US"/>
        </a:p>
      </dgm:t>
    </dgm:pt>
    <dgm:pt modelId="{9A061B70-C8CF-45BD-956C-875CFCC36DE8}" type="pres">
      <dgm:prSet presAssocID="{499A6319-02E7-4351-81EE-94EF8CE91068}" presName="connTx" presStyleLbl="parChTrans1D4" presStyleIdx="7" presStyleCnt="16"/>
      <dgm:spPr/>
      <dgm:t>
        <a:bodyPr/>
        <a:lstStyle/>
        <a:p>
          <a:endParaRPr lang="en-US"/>
        </a:p>
      </dgm:t>
    </dgm:pt>
    <dgm:pt modelId="{5D5C8038-8D79-4F0C-9274-BB996C4D65BD}" type="pres">
      <dgm:prSet presAssocID="{982D049C-A946-40CF-B0A4-366D637A5AD2}" presName="root2" presStyleCnt="0"/>
      <dgm:spPr/>
    </dgm:pt>
    <dgm:pt modelId="{FAE51FD4-43C2-4831-B3BC-B024C0824A29}" type="pres">
      <dgm:prSet presAssocID="{982D049C-A946-40CF-B0A4-366D637A5AD2}" presName="LevelTwoTextNode" presStyleLbl="node4" presStyleIdx="7" presStyleCnt="16">
        <dgm:presLayoutVars>
          <dgm:chPref val="3"/>
        </dgm:presLayoutVars>
      </dgm:prSet>
      <dgm:spPr/>
      <dgm:t>
        <a:bodyPr/>
        <a:lstStyle/>
        <a:p>
          <a:endParaRPr lang="en-US"/>
        </a:p>
      </dgm:t>
    </dgm:pt>
    <dgm:pt modelId="{E693E389-B33F-4C3D-8D74-B63304E238EF}" type="pres">
      <dgm:prSet presAssocID="{982D049C-A946-40CF-B0A4-366D637A5AD2}" presName="level3hierChild" presStyleCnt="0"/>
      <dgm:spPr/>
    </dgm:pt>
    <dgm:pt modelId="{112098E5-3FD4-4DAD-9799-95D017F7105A}" type="pres">
      <dgm:prSet presAssocID="{282EAC66-3D51-4E4E-93E2-FCF43D74701A}" presName="conn2-1" presStyleLbl="parChTrans1D4" presStyleIdx="8" presStyleCnt="16"/>
      <dgm:spPr/>
      <dgm:t>
        <a:bodyPr/>
        <a:lstStyle/>
        <a:p>
          <a:endParaRPr lang="en-US"/>
        </a:p>
      </dgm:t>
    </dgm:pt>
    <dgm:pt modelId="{C99CEE2E-DFA9-4D28-8CC4-66FC14029CD7}" type="pres">
      <dgm:prSet presAssocID="{282EAC66-3D51-4E4E-93E2-FCF43D74701A}" presName="connTx" presStyleLbl="parChTrans1D4" presStyleIdx="8" presStyleCnt="16"/>
      <dgm:spPr/>
      <dgm:t>
        <a:bodyPr/>
        <a:lstStyle/>
        <a:p>
          <a:endParaRPr lang="en-US"/>
        </a:p>
      </dgm:t>
    </dgm:pt>
    <dgm:pt modelId="{664FE3B5-7506-4B89-B906-8D408E80DCF8}" type="pres">
      <dgm:prSet presAssocID="{03E0FD88-A9F4-4DBB-8E8E-2AC8600AEC59}" presName="root2" presStyleCnt="0"/>
      <dgm:spPr/>
    </dgm:pt>
    <dgm:pt modelId="{570064F0-07D6-4D5D-A654-70C7028BAFCB}" type="pres">
      <dgm:prSet presAssocID="{03E0FD88-A9F4-4DBB-8E8E-2AC8600AEC59}" presName="LevelTwoTextNode" presStyleLbl="node4" presStyleIdx="8" presStyleCnt="16">
        <dgm:presLayoutVars>
          <dgm:chPref val="3"/>
        </dgm:presLayoutVars>
      </dgm:prSet>
      <dgm:spPr/>
      <dgm:t>
        <a:bodyPr/>
        <a:lstStyle/>
        <a:p>
          <a:endParaRPr lang="en-US"/>
        </a:p>
      </dgm:t>
    </dgm:pt>
    <dgm:pt modelId="{97E3EDD0-BC9F-4FDA-B8F5-B12C863220BA}" type="pres">
      <dgm:prSet presAssocID="{03E0FD88-A9F4-4DBB-8E8E-2AC8600AEC59}" presName="level3hierChild" presStyleCnt="0"/>
      <dgm:spPr/>
    </dgm:pt>
    <dgm:pt modelId="{0A964137-7969-4EDB-9BFA-F243E2E95A2B}" type="pres">
      <dgm:prSet presAssocID="{6847464E-5C8E-45FC-8018-41AFD4524A0D}" presName="conn2-1" presStyleLbl="parChTrans1D4" presStyleIdx="9" presStyleCnt="16"/>
      <dgm:spPr/>
      <dgm:t>
        <a:bodyPr/>
        <a:lstStyle/>
        <a:p>
          <a:endParaRPr lang="en-US"/>
        </a:p>
      </dgm:t>
    </dgm:pt>
    <dgm:pt modelId="{2DF58727-8D7A-44D3-ACD2-B4FCE4EF9766}" type="pres">
      <dgm:prSet presAssocID="{6847464E-5C8E-45FC-8018-41AFD4524A0D}" presName="connTx" presStyleLbl="parChTrans1D4" presStyleIdx="9" presStyleCnt="16"/>
      <dgm:spPr/>
      <dgm:t>
        <a:bodyPr/>
        <a:lstStyle/>
        <a:p>
          <a:endParaRPr lang="en-US"/>
        </a:p>
      </dgm:t>
    </dgm:pt>
    <dgm:pt modelId="{AF336DC6-38B7-4A4D-B4D8-AEA8D9C4DD1C}" type="pres">
      <dgm:prSet presAssocID="{0904F62B-F4CC-4997-86E1-02656B2F1C15}" presName="root2" presStyleCnt="0"/>
      <dgm:spPr/>
    </dgm:pt>
    <dgm:pt modelId="{53454144-B0E0-4428-97E5-8BA58C8930F6}" type="pres">
      <dgm:prSet presAssocID="{0904F62B-F4CC-4997-86E1-02656B2F1C15}" presName="LevelTwoTextNode" presStyleLbl="node4" presStyleIdx="9" presStyleCnt="16">
        <dgm:presLayoutVars>
          <dgm:chPref val="3"/>
        </dgm:presLayoutVars>
      </dgm:prSet>
      <dgm:spPr/>
      <dgm:t>
        <a:bodyPr/>
        <a:lstStyle/>
        <a:p>
          <a:endParaRPr lang="en-US"/>
        </a:p>
      </dgm:t>
    </dgm:pt>
    <dgm:pt modelId="{D0B50088-9B04-42BC-82DB-946A64334677}" type="pres">
      <dgm:prSet presAssocID="{0904F62B-F4CC-4997-86E1-02656B2F1C15}" presName="level3hierChild" presStyleCnt="0"/>
      <dgm:spPr/>
    </dgm:pt>
    <dgm:pt modelId="{1D1A3C91-C9AC-4484-971C-D71F26C28CA4}" type="pres">
      <dgm:prSet presAssocID="{5C0703E4-DB21-4455-A3DF-234FE771C2A4}" presName="conn2-1" presStyleLbl="parChTrans1D4" presStyleIdx="10" presStyleCnt="16"/>
      <dgm:spPr/>
      <dgm:t>
        <a:bodyPr/>
        <a:lstStyle/>
        <a:p>
          <a:endParaRPr lang="en-US"/>
        </a:p>
      </dgm:t>
    </dgm:pt>
    <dgm:pt modelId="{2DDE2531-EDFD-408C-8C70-7948C7BC3687}" type="pres">
      <dgm:prSet presAssocID="{5C0703E4-DB21-4455-A3DF-234FE771C2A4}" presName="connTx" presStyleLbl="parChTrans1D4" presStyleIdx="10" presStyleCnt="16"/>
      <dgm:spPr/>
      <dgm:t>
        <a:bodyPr/>
        <a:lstStyle/>
        <a:p>
          <a:endParaRPr lang="en-US"/>
        </a:p>
      </dgm:t>
    </dgm:pt>
    <dgm:pt modelId="{B7A078BE-9D8E-4B7F-8328-D9D9A44866A7}" type="pres">
      <dgm:prSet presAssocID="{3525F6EA-C6F7-49BD-AD31-504726C11B95}" presName="root2" presStyleCnt="0"/>
      <dgm:spPr/>
    </dgm:pt>
    <dgm:pt modelId="{94B84016-05C0-4EAF-B720-B21179030CA8}" type="pres">
      <dgm:prSet presAssocID="{3525F6EA-C6F7-49BD-AD31-504726C11B95}" presName="LevelTwoTextNode" presStyleLbl="node4" presStyleIdx="10" presStyleCnt="16">
        <dgm:presLayoutVars>
          <dgm:chPref val="3"/>
        </dgm:presLayoutVars>
      </dgm:prSet>
      <dgm:spPr/>
      <dgm:t>
        <a:bodyPr/>
        <a:lstStyle/>
        <a:p>
          <a:endParaRPr lang="en-US"/>
        </a:p>
      </dgm:t>
    </dgm:pt>
    <dgm:pt modelId="{71D6FD7F-8F05-40AC-8628-15B4BE6B5F8F}" type="pres">
      <dgm:prSet presAssocID="{3525F6EA-C6F7-49BD-AD31-504726C11B95}" presName="level3hierChild" presStyleCnt="0"/>
      <dgm:spPr/>
    </dgm:pt>
    <dgm:pt modelId="{3FED06EC-24DA-4C70-A6CC-AA67FF38B3E5}" type="pres">
      <dgm:prSet presAssocID="{1191FC5A-9F27-4711-A9F9-284F2211792D}" presName="conn2-1" presStyleLbl="parChTrans1D4" presStyleIdx="11" presStyleCnt="16"/>
      <dgm:spPr/>
      <dgm:t>
        <a:bodyPr/>
        <a:lstStyle/>
        <a:p>
          <a:endParaRPr lang="en-US"/>
        </a:p>
      </dgm:t>
    </dgm:pt>
    <dgm:pt modelId="{2B24F8AE-7F98-4A14-9B44-25A3AB15887B}" type="pres">
      <dgm:prSet presAssocID="{1191FC5A-9F27-4711-A9F9-284F2211792D}" presName="connTx" presStyleLbl="parChTrans1D4" presStyleIdx="11" presStyleCnt="16"/>
      <dgm:spPr/>
      <dgm:t>
        <a:bodyPr/>
        <a:lstStyle/>
        <a:p>
          <a:endParaRPr lang="en-US"/>
        </a:p>
      </dgm:t>
    </dgm:pt>
    <dgm:pt modelId="{15B0DEA5-7AE0-4AFB-AA17-9419B92481AE}" type="pres">
      <dgm:prSet presAssocID="{A740CCAF-B1C0-4E31-8DAF-AEA7EF59FC7A}" presName="root2" presStyleCnt="0"/>
      <dgm:spPr/>
    </dgm:pt>
    <dgm:pt modelId="{CAC661D4-1299-4B82-B410-1431FA1C0563}" type="pres">
      <dgm:prSet presAssocID="{A740CCAF-B1C0-4E31-8DAF-AEA7EF59FC7A}" presName="LevelTwoTextNode" presStyleLbl="node4" presStyleIdx="11" presStyleCnt="16">
        <dgm:presLayoutVars>
          <dgm:chPref val="3"/>
        </dgm:presLayoutVars>
      </dgm:prSet>
      <dgm:spPr/>
      <dgm:t>
        <a:bodyPr/>
        <a:lstStyle/>
        <a:p>
          <a:endParaRPr lang="en-US"/>
        </a:p>
      </dgm:t>
    </dgm:pt>
    <dgm:pt modelId="{2403EDB8-72F9-4CCE-A15A-D17BC28E158A}" type="pres">
      <dgm:prSet presAssocID="{A740CCAF-B1C0-4E31-8DAF-AEA7EF59FC7A}" presName="level3hierChild" presStyleCnt="0"/>
      <dgm:spPr/>
    </dgm:pt>
    <dgm:pt modelId="{311E4D9B-6766-4902-9FFF-7BB24FD58E76}" type="pres">
      <dgm:prSet presAssocID="{D015436F-62AC-416E-A9FA-FEF90D115B6B}" presName="conn2-1" presStyleLbl="parChTrans1D4" presStyleIdx="12" presStyleCnt="16"/>
      <dgm:spPr/>
    </dgm:pt>
    <dgm:pt modelId="{C291EDF8-539C-451F-BEF1-D51BB61510ED}" type="pres">
      <dgm:prSet presAssocID="{D015436F-62AC-416E-A9FA-FEF90D115B6B}" presName="connTx" presStyleLbl="parChTrans1D4" presStyleIdx="12" presStyleCnt="16"/>
      <dgm:spPr/>
    </dgm:pt>
    <dgm:pt modelId="{A318B146-CAAF-4086-9FCD-99F704353010}" type="pres">
      <dgm:prSet presAssocID="{BE29256C-55F5-430E-BEC9-05F0D63CD0E8}" presName="root2" presStyleCnt="0"/>
      <dgm:spPr/>
    </dgm:pt>
    <dgm:pt modelId="{64036E90-0FD6-40A6-A965-B99182FA7C32}" type="pres">
      <dgm:prSet presAssocID="{BE29256C-55F5-430E-BEC9-05F0D63CD0E8}" presName="LevelTwoTextNode" presStyleLbl="node4" presStyleIdx="12" presStyleCnt="16">
        <dgm:presLayoutVars>
          <dgm:chPref val="3"/>
        </dgm:presLayoutVars>
      </dgm:prSet>
      <dgm:spPr/>
      <dgm:t>
        <a:bodyPr/>
        <a:lstStyle/>
        <a:p>
          <a:endParaRPr lang="en-US"/>
        </a:p>
      </dgm:t>
    </dgm:pt>
    <dgm:pt modelId="{F5406734-5E93-468B-BA68-2816A09EB8EB}" type="pres">
      <dgm:prSet presAssocID="{BE29256C-55F5-430E-BEC9-05F0D63CD0E8}" presName="level3hierChild" presStyleCnt="0"/>
      <dgm:spPr/>
    </dgm:pt>
    <dgm:pt modelId="{E3E2BCFE-16A0-497D-9620-6C3782B8827F}" type="pres">
      <dgm:prSet presAssocID="{9F2E262A-9C2B-451C-9ADF-E649B80B735F}" presName="conn2-1" presStyleLbl="parChTrans1D4" presStyleIdx="13" presStyleCnt="16"/>
      <dgm:spPr/>
    </dgm:pt>
    <dgm:pt modelId="{EB7CAEB3-41E9-4E15-892D-E53D80B8DE94}" type="pres">
      <dgm:prSet presAssocID="{9F2E262A-9C2B-451C-9ADF-E649B80B735F}" presName="connTx" presStyleLbl="parChTrans1D4" presStyleIdx="13" presStyleCnt="16"/>
      <dgm:spPr/>
    </dgm:pt>
    <dgm:pt modelId="{36C33413-1558-4C65-B0EC-025710D20BC1}" type="pres">
      <dgm:prSet presAssocID="{9D223290-96A5-4E31-A2D9-42B3A2715256}" presName="root2" presStyleCnt="0"/>
      <dgm:spPr/>
    </dgm:pt>
    <dgm:pt modelId="{7A8A2B7C-2329-4E92-9512-F7199A1A3E73}" type="pres">
      <dgm:prSet presAssocID="{9D223290-96A5-4E31-A2D9-42B3A2715256}" presName="LevelTwoTextNode" presStyleLbl="node4" presStyleIdx="13" presStyleCnt="16">
        <dgm:presLayoutVars>
          <dgm:chPref val="3"/>
        </dgm:presLayoutVars>
      </dgm:prSet>
      <dgm:spPr/>
      <dgm:t>
        <a:bodyPr/>
        <a:lstStyle/>
        <a:p>
          <a:endParaRPr lang="en-US"/>
        </a:p>
      </dgm:t>
    </dgm:pt>
    <dgm:pt modelId="{08723D6D-6761-474F-AC08-5F96EAEF55B4}" type="pres">
      <dgm:prSet presAssocID="{9D223290-96A5-4E31-A2D9-42B3A2715256}" presName="level3hierChild" presStyleCnt="0"/>
      <dgm:spPr/>
    </dgm:pt>
    <dgm:pt modelId="{23EA9CE0-D16D-4CFA-99FA-E927D69C2618}" type="pres">
      <dgm:prSet presAssocID="{8F57E0D1-C2DC-4EB0-A358-E6D83D38AD33}" presName="conn2-1" presStyleLbl="parChTrans1D4" presStyleIdx="14" presStyleCnt="16"/>
      <dgm:spPr/>
    </dgm:pt>
    <dgm:pt modelId="{236A0BEF-596F-4B97-ABAF-33DE231B1908}" type="pres">
      <dgm:prSet presAssocID="{8F57E0D1-C2DC-4EB0-A358-E6D83D38AD33}" presName="connTx" presStyleLbl="parChTrans1D4" presStyleIdx="14" presStyleCnt="16"/>
      <dgm:spPr/>
    </dgm:pt>
    <dgm:pt modelId="{1528B680-74D7-40FA-8605-FBD9D755432D}" type="pres">
      <dgm:prSet presAssocID="{DA8B8CCF-0C8E-417B-843B-04D9CB5D3FA3}" presName="root2" presStyleCnt="0"/>
      <dgm:spPr/>
    </dgm:pt>
    <dgm:pt modelId="{9C840645-F8D0-40C7-A0A2-E39C19550522}" type="pres">
      <dgm:prSet presAssocID="{DA8B8CCF-0C8E-417B-843B-04D9CB5D3FA3}" presName="LevelTwoTextNode" presStyleLbl="node4" presStyleIdx="14" presStyleCnt="16">
        <dgm:presLayoutVars>
          <dgm:chPref val="3"/>
        </dgm:presLayoutVars>
      </dgm:prSet>
      <dgm:spPr/>
      <dgm:t>
        <a:bodyPr/>
        <a:lstStyle/>
        <a:p>
          <a:endParaRPr lang="en-US"/>
        </a:p>
      </dgm:t>
    </dgm:pt>
    <dgm:pt modelId="{4F970D38-C23E-429E-AB85-1D361B81D7DB}" type="pres">
      <dgm:prSet presAssocID="{DA8B8CCF-0C8E-417B-843B-04D9CB5D3FA3}" presName="level3hierChild" presStyleCnt="0"/>
      <dgm:spPr/>
    </dgm:pt>
    <dgm:pt modelId="{356DC4AF-786E-4553-831D-AFA2F07348BD}" type="pres">
      <dgm:prSet presAssocID="{05FAE43B-FBDF-4494-B706-C4BC59458D30}" presName="conn2-1" presStyleLbl="parChTrans1D4" presStyleIdx="15" presStyleCnt="16"/>
      <dgm:spPr/>
    </dgm:pt>
    <dgm:pt modelId="{08247606-4BF6-4EED-B634-85EF9A939C44}" type="pres">
      <dgm:prSet presAssocID="{05FAE43B-FBDF-4494-B706-C4BC59458D30}" presName="connTx" presStyleLbl="parChTrans1D4" presStyleIdx="15" presStyleCnt="16"/>
      <dgm:spPr/>
    </dgm:pt>
    <dgm:pt modelId="{D16D2749-1612-4D1F-84A3-3F71E0A8AAF4}" type="pres">
      <dgm:prSet presAssocID="{90A467BB-CBD1-420C-9350-0423A7F64ABF}" presName="root2" presStyleCnt="0"/>
      <dgm:spPr/>
    </dgm:pt>
    <dgm:pt modelId="{1CFDEDDF-7AE3-4867-8B13-518D5A2326C3}" type="pres">
      <dgm:prSet presAssocID="{90A467BB-CBD1-420C-9350-0423A7F64ABF}" presName="LevelTwoTextNode" presStyleLbl="node4" presStyleIdx="15" presStyleCnt="16">
        <dgm:presLayoutVars>
          <dgm:chPref val="3"/>
        </dgm:presLayoutVars>
      </dgm:prSet>
      <dgm:spPr/>
    </dgm:pt>
    <dgm:pt modelId="{3E0960A0-CE9B-4DA0-8EE8-050F3234E82A}" type="pres">
      <dgm:prSet presAssocID="{90A467BB-CBD1-420C-9350-0423A7F64ABF}" presName="level3hierChild" presStyleCnt="0"/>
      <dgm:spPr/>
    </dgm:pt>
    <dgm:pt modelId="{F9B95FAC-8AD8-411C-8C40-52C0B19E9CA7}" type="pres">
      <dgm:prSet presAssocID="{DA5D2BBB-25D6-419A-8141-C24A6D35F5F7}" presName="conn2-1" presStyleLbl="parChTrans1D2" presStyleIdx="1" presStyleCnt="2"/>
      <dgm:spPr/>
      <dgm:t>
        <a:bodyPr/>
        <a:lstStyle/>
        <a:p>
          <a:endParaRPr lang="en-US"/>
        </a:p>
      </dgm:t>
    </dgm:pt>
    <dgm:pt modelId="{2779F296-27BE-4F91-8076-B6B560CB544D}" type="pres">
      <dgm:prSet presAssocID="{DA5D2BBB-25D6-419A-8141-C24A6D35F5F7}" presName="connTx" presStyleLbl="parChTrans1D2" presStyleIdx="1" presStyleCnt="2"/>
      <dgm:spPr/>
      <dgm:t>
        <a:bodyPr/>
        <a:lstStyle/>
        <a:p>
          <a:endParaRPr lang="en-US"/>
        </a:p>
      </dgm:t>
    </dgm:pt>
    <dgm:pt modelId="{8BD7B35B-FC22-4249-A8AD-48199F8D9F94}" type="pres">
      <dgm:prSet presAssocID="{FD563FDD-3551-4C16-A1D5-BB4775E627F6}" presName="root2" presStyleCnt="0"/>
      <dgm:spPr/>
    </dgm:pt>
    <dgm:pt modelId="{8B4AA169-C6B3-4EAD-9661-A6CDC7FDC691}" type="pres">
      <dgm:prSet presAssocID="{FD563FDD-3551-4C16-A1D5-BB4775E627F6}" presName="LevelTwoTextNode" presStyleLbl="node2" presStyleIdx="1" presStyleCnt="2">
        <dgm:presLayoutVars>
          <dgm:chPref val="3"/>
        </dgm:presLayoutVars>
      </dgm:prSet>
      <dgm:spPr/>
      <dgm:t>
        <a:bodyPr/>
        <a:lstStyle/>
        <a:p>
          <a:endParaRPr lang="en-US"/>
        </a:p>
      </dgm:t>
    </dgm:pt>
    <dgm:pt modelId="{DBA435D1-902B-4D66-BC41-37A8EB8FD8F7}" type="pres">
      <dgm:prSet presAssocID="{FD563FDD-3551-4C16-A1D5-BB4775E627F6}" presName="level3hierChild" presStyleCnt="0"/>
      <dgm:spPr/>
    </dgm:pt>
  </dgm:ptLst>
  <dgm:cxnLst>
    <dgm:cxn modelId="{18FCA2A7-86E9-4783-9A0B-96F119850025}" srcId="{868D3DD9-55BD-46EA-B1C4-C4E14D50530F}" destId="{9876B958-A990-40B0-94A4-241356B4AB43}" srcOrd="0" destOrd="0" parTransId="{AFD90087-B985-4785-8B06-FFAA0271FC55}" sibTransId="{C8F6D957-C384-4AE6-8417-35DCB44F2CD6}"/>
    <dgm:cxn modelId="{1C4D48EB-4DF3-420D-8B9E-4FC7C8C1BFE3}" type="presOf" srcId="{78865F48-087B-4359-96BD-3EDB55AE23F8}" destId="{3CEBB670-E642-40C3-9ADC-1441D537BCE3}" srcOrd="0" destOrd="0" presId="urn:microsoft.com/office/officeart/2008/layout/HorizontalMultiLevelHierarchy"/>
    <dgm:cxn modelId="{4AB8338C-F503-44D1-A226-537003851B12}" type="presOf" srcId="{868D3DD9-55BD-46EA-B1C4-C4E14D50530F}" destId="{02CDB5E0-6512-4E16-8C81-41961EAE245E}" srcOrd="0" destOrd="0" presId="urn:microsoft.com/office/officeart/2008/layout/HorizontalMultiLevelHierarchy"/>
    <dgm:cxn modelId="{34D442EB-42EA-4455-BCC3-7AA590B71567}" srcId="{260A844F-AD0A-4911-9651-4FBEE6B966D4}" destId="{3FAD1D28-D9D6-484A-BD53-801006F1833E}" srcOrd="0" destOrd="0" parTransId="{39D802C3-9AAD-4B33-B610-A1263D5373EF}" sibTransId="{1F6EAD80-5D53-4832-8824-85DD84A3E287}"/>
    <dgm:cxn modelId="{F596196C-649C-469A-B18F-CB221C0911F4}" srcId="{E658C9E9-904A-46A5-B8D2-946CE775115A}" destId="{152C27C0-61DD-4897-BC9A-28451B87A440}" srcOrd="0" destOrd="0" parTransId="{B7345629-D5DA-4FE3-BB0E-5D95EBF0A39F}" sibTransId="{79C0AD3F-DEC1-4A7F-A262-A77FA9813E82}"/>
    <dgm:cxn modelId="{6E7B04E8-B837-4B66-9B37-FFD6438CD1F3}" type="presOf" srcId="{E42C42E8-7F88-4207-B2D6-DC143E9C3163}" destId="{F0D956D1-6C7B-468D-B6AB-AB5B27E4436B}" srcOrd="0" destOrd="0" presId="urn:microsoft.com/office/officeart/2008/layout/HorizontalMultiLevelHierarchy"/>
    <dgm:cxn modelId="{7CB886B2-C817-4867-8A9C-C6AD56F76DAB}" type="presOf" srcId="{39D802C3-9AAD-4B33-B610-A1263D5373EF}" destId="{4E70CFE8-7651-4C98-B75D-4104805EA65C}" srcOrd="0" destOrd="0" presId="urn:microsoft.com/office/officeart/2008/layout/HorizontalMultiLevelHierarchy"/>
    <dgm:cxn modelId="{6B7CEC44-9141-43D7-9651-40CCC78FAC4F}" type="presOf" srcId="{DA5D2BBB-25D6-419A-8141-C24A6D35F5F7}" destId="{F9B95FAC-8AD8-411C-8C40-52C0B19E9CA7}" srcOrd="0" destOrd="0" presId="urn:microsoft.com/office/officeart/2008/layout/HorizontalMultiLevelHierarchy"/>
    <dgm:cxn modelId="{E0E44706-9DFB-4774-9B6F-5F61B80C71B0}" type="presOf" srcId="{5C0703E4-DB21-4455-A3DF-234FE771C2A4}" destId="{2DDE2531-EDFD-408C-8C70-7948C7BC3687}" srcOrd="1" destOrd="0" presId="urn:microsoft.com/office/officeart/2008/layout/HorizontalMultiLevelHierarchy"/>
    <dgm:cxn modelId="{A3366745-0798-44CF-B197-ECB36CE621A4}" type="presOf" srcId="{A740CCAF-B1C0-4E31-8DAF-AEA7EF59FC7A}" destId="{CAC661D4-1299-4B82-B410-1431FA1C0563}" srcOrd="0" destOrd="0" presId="urn:microsoft.com/office/officeart/2008/layout/HorizontalMultiLevelHierarchy"/>
    <dgm:cxn modelId="{4DF3551D-458C-42BF-B059-CB4C798479AC}" type="presOf" srcId="{8F57E0D1-C2DC-4EB0-A358-E6D83D38AD33}" destId="{236A0BEF-596F-4B97-ABAF-33DE231B1908}" srcOrd="1" destOrd="0" presId="urn:microsoft.com/office/officeart/2008/layout/HorizontalMultiLevelHierarchy"/>
    <dgm:cxn modelId="{5082E1B0-D030-46BC-AFC6-A7F550D95037}" srcId="{260A844F-AD0A-4911-9651-4FBEE6B966D4}" destId="{E658C9E9-904A-46A5-B8D2-946CE775115A}" srcOrd="3" destOrd="0" parTransId="{78865F48-087B-4359-96BD-3EDB55AE23F8}" sibTransId="{FB3C8F6F-5052-4D5F-9064-A1A0911E82E6}"/>
    <dgm:cxn modelId="{C1770401-3CDB-4EAA-9AF7-21BB026ADE98}" type="presOf" srcId="{90A467BB-CBD1-420C-9350-0423A7F64ABF}" destId="{1CFDEDDF-7AE3-4867-8B13-518D5A2326C3}" srcOrd="0" destOrd="0" presId="urn:microsoft.com/office/officeart/2008/layout/HorizontalMultiLevelHierarchy"/>
    <dgm:cxn modelId="{CB07C246-E104-4AC8-891D-AD0106659022}" type="presOf" srcId="{3FAD1D28-D9D6-484A-BD53-801006F1833E}" destId="{9B421C44-EEFE-4CA3-A093-0A413388AA5B}" srcOrd="0" destOrd="0" presId="urn:microsoft.com/office/officeart/2008/layout/HorizontalMultiLevelHierarchy"/>
    <dgm:cxn modelId="{FA086507-82A8-4D38-85B7-BB1E7967F848}" type="presOf" srcId="{AFD90087-B985-4785-8B06-FFAA0271FC55}" destId="{04F6374C-15B4-4896-BA85-4147FB0201B1}" srcOrd="0" destOrd="0" presId="urn:microsoft.com/office/officeart/2008/layout/HorizontalMultiLevelHierarchy"/>
    <dgm:cxn modelId="{43C1D09B-6CD9-4924-871B-4986A76E1410}" type="presOf" srcId="{1191FC5A-9F27-4711-A9F9-284F2211792D}" destId="{2B24F8AE-7F98-4A14-9B44-25A3AB15887B}" srcOrd="1" destOrd="0" presId="urn:microsoft.com/office/officeart/2008/layout/HorizontalMultiLevelHierarchy"/>
    <dgm:cxn modelId="{74747E56-D43E-42BB-8B75-0B89DCC94C3F}" type="presOf" srcId="{75EDB076-45FA-4571-B7AE-B1F8378A7C91}" destId="{5AD65CC5-8BCA-4A28-8032-AB367C2B16C3}" srcOrd="0" destOrd="0" presId="urn:microsoft.com/office/officeart/2008/layout/HorizontalMultiLevelHierarchy"/>
    <dgm:cxn modelId="{F8C91ADF-08A2-4B44-8FEF-2D3BD3567797}" srcId="{260A844F-AD0A-4911-9651-4FBEE6B966D4}" destId="{982D049C-A946-40CF-B0A4-366D637A5AD2}" srcOrd="4" destOrd="0" parTransId="{499A6319-02E7-4351-81EE-94EF8CE91068}" sibTransId="{9491B1D5-04B0-4CD9-BC47-ED4F740118E6}"/>
    <dgm:cxn modelId="{D4586614-B184-4B7F-81B0-C4AC5CD83B73}" type="presOf" srcId="{282EAC66-3D51-4E4E-93E2-FCF43D74701A}" destId="{112098E5-3FD4-4DAD-9799-95D017F7105A}" srcOrd="0" destOrd="0" presId="urn:microsoft.com/office/officeart/2008/layout/HorizontalMultiLevelHierarchy"/>
    <dgm:cxn modelId="{59D073CC-F51F-4733-8FBF-76578D97433E}" srcId="{7D985485-025E-4AEF-9253-F4BFC66EC419}" destId="{868D3DD9-55BD-46EA-B1C4-C4E14D50530F}" srcOrd="0" destOrd="0" parTransId="{200A6C2F-164F-49A9-8247-80DF4990DE2D}" sibTransId="{0A3DDAD4-E4CF-407D-AD2B-A4348A7639BC}"/>
    <dgm:cxn modelId="{1A1E0DC0-EC4C-47F8-8151-8ECB13F9013F}" type="presOf" srcId="{05FAE43B-FBDF-4494-B706-C4BC59458D30}" destId="{356DC4AF-786E-4553-831D-AFA2F07348BD}" srcOrd="0" destOrd="0" presId="urn:microsoft.com/office/officeart/2008/layout/HorizontalMultiLevelHierarchy"/>
    <dgm:cxn modelId="{23E87ACB-3F0E-408D-B7F3-3C9B8EC90121}" srcId="{260A844F-AD0A-4911-9651-4FBEE6B966D4}" destId="{DA8B8CCF-0C8E-417B-843B-04D9CB5D3FA3}" srcOrd="8" destOrd="0" parTransId="{8F57E0D1-C2DC-4EB0-A358-E6D83D38AD33}" sibTransId="{D9F14073-3FB9-463B-80B6-4D7D0962E8C7}"/>
    <dgm:cxn modelId="{B28B75E3-4331-4D60-A109-E8310924B651}" srcId="{868D3DD9-55BD-46EA-B1C4-C4E14D50530F}" destId="{FD563FDD-3551-4C16-A1D5-BB4775E627F6}" srcOrd="1" destOrd="0" parTransId="{DA5D2BBB-25D6-419A-8141-C24A6D35F5F7}" sibTransId="{E0678546-AAF0-4646-866C-11F0FEC6B83D}"/>
    <dgm:cxn modelId="{22635CEA-9DD1-429A-BFED-80D202D292C8}" srcId="{260A844F-AD0A-4911-9651-4FBEE6B966D4}" destId="{E42C42E8-7F88-4207-B2D6-DC143E9C3163}" srcOrd="1" destOrd="0" parTransId="{75EDB076-45FA-4571-B7AE-B1F8378A7C91}" sibTransId="{EB86BBCB-9770-4904-A488-D682050D8692}"/>
    <dgm:cxn modelId="{BB0E12AD-2E4A-4E93-BB4A-48B020FD9749}" type="presOf" srcId="{7D985485-025E-4AEF-9253-F4BFC66EC419}" destId="{04F4EF61-5BAD-4ACF-AA7F-5A32DD3B0523}" srcOrd="0" destOrd="0" presId="urn:microsoft.com/office/officeart/2008/layout/HorizontalMultiLevelHierarchy"/>
    <dgm:cxn modelId="{9DC827CF-F271-46CC-AC35-5C33361AD544}" type="presOf" srcId="{47555B83-3FC1-4312-8E79-85EDF7AA64EF}" destId="{CDCA7060-6B1A-442A-9F6C-C677DC7E9852}" srcOrd="0" destOrd="0" presId="urn:microsoft.com/office/officeart/2008/layout/HorizontalMultiLevelHierarchy"/>
    <dgm:cxn modelId="{CABD62EF-30B9-480C-880F-7498D67C184E}" type="presOf" srcId="{9876B958-A990-40B0-94A4-241356B4AB43}" destId="{137064BD-DB8E-411D-B685-CE5F59AA10A3}" srcOrd="0" destOrd="0" presId="urn:microsoft.com/office/officeart/2008/layout/HorizontalMultiLevelHierarchy"/>
    <dgm:cxn modelId="{7B89D6CB-AA08-478D-B8F3-5B07C48F97D1}" srcId="{982D049C-A946-40CF-B0A4-366D637A5AD2}" destId="{03E0FD88-A9F4-4DBB-8E8E-2AC8600AEC59}" srcOrd="0" destOrd="0" parTransId="{282EAC66-3D51-4E4E-93E2-FCF43D74701A}" sibTransId="{9201D9AC-A584-44B4-9F8F-93A7FB783E1D}"/>
    <dgm:cxn modelId="{F12420FC-FFFE-4F40-A4B9-4AE7405F0E0B}" type="presOf" srcId="{9F2E262A-9C2B-451C-9ADF-E649B80B735F}" destId="{EB7CAEB3-41E9-4E15-892D-E53D80B8DE94}" srcOrd="1" destOrd="0" presId="urn:microsoft.com/office/officeart/2008/layout/HorizontalMultiLevelHierarchy"/>
    <dgm:cxn modelId="{6C9C67C9-AB5C-4516-9F57-E73AF53A3A6A}" type="presOf" srcId="{499A6319-02E7-4351-81EE-94EF8CE91068}" destId="{AF92C2B4-015C-44CE-8CED-11E6B589D0F5}" srcOrd="0" destOrd="0" presId="urn:microsoft.com/office/officeart/2008/layout/HorizontalMultiLevelHierarchy"/>
    <dgm:cxn modelId="{A7123B4A-CB72-4777-9794-A69F8F071506}" type="presOf" srcId="{C67B1A0B-6F94-460A-9752-A6EFB79C2A9B}" destId="{EADFEEB7-879C-44FF-9775-E004C06081BD}" srcOrd="0" destOrd="0" presId="urn:microsoft.com/office/officeart/2008/layout/HorizontalMultiLevelHierarchy"/>
    <dgm:cxn modelId="{88B9442E-F78C-4869-B7B2-73A99E57E959}" srcId="{260A844F-AD0A-4911-9651-4FBEE6B966D4}" destId="{90A467BB-CBD1-420C-9350-0423A7F64ABF}" srcOrd="9" destOrd="0" parTransId="{05FAE43B-FBDF-4494-B706-C4BC59458D30}" sibTransId="{A143AC7B-916A-4D92-A676-118BA0C33547}"/>
    <dgm:cxn modelId="{CB59EF71-69CC-4383-9C39-7C0D60BD324A}" srcId="{B5EE7842-E3B2-4157-814B-CE8661839CBE}" destId="{47555B83-3FC1-4312-8E79-85EDF7AA64EF}" srcOrd="0" destOrd="0" parTransId="{86FD3D7B-A270-48D3-BA38-5EB7E47D25FF}" sibTransId="{2C7DB1AF-F9C7-426A-AC92-C0177D196CD1}"/>
    <dgm:cxn modelId="{46A6EA74-EC34-4998-8A1D-E8A9E5C05D4D}" type="presOf" srcId="{86FD3D7B-A270-48D3-BA38-5EB7E47D25FF}" destId="{EA5122D6-6AAD-4F7E-B564-1AC95CB5C928}" srcOrd="0" destOrd="0" presId="urn:microsoft.com/office/officeart/2008/layout/HorizontalMultiLevelHierarchy"/>
    <dgm:cxn modelId="{1A603E79-369D-4137-872C-D29F034F3479}" type="presOf" srcId="{78865F48-087B-4359-96BD-3EDB55AE23F8}" destId="{554B5264-72CC-4875-96A7-7201F18C9FF7}" srcOrd="1" destOrd="0" presId="urn:microsoft.com/office/officeart/2008/layout/HorizontalMultiLevelHierarchy"/>
    <dgm:cxn modelId="{03F87054-D8E8-43EA-83AF-A4040BA2D9CF}" srcId="{260A844F-AD0A-4911-9651-4FBEE6B966D4}" destId="{B5EE7842-E3B2-4157-814B-CE8661839CBE}" srcOrd="2" destOrd="0" parTransId="{3027933D-4EAC-4153-80B1-1F5F8C632DEE}" sibTransId="{E8B6C876-F3F8-43BE-BEF1-7AD0E989DEAA}"/>
    <dgm:cxn modelId="{22ABDCA0-8E0E-421E-8915-13E786C25528}" type="presOf" srcId="{AFD90087-B985-4785-8B06-FFAA0271FC55}" destId="{31B31ACC-F353-461E-9648-740A91516C26}" srcOrd="1" destOrd="0" presId="urn:microsoft.com/office/officeart/2008/layout/HorizontalMultiLevelHierarchy"/>
    <dgm:cxn modelId="{234B5015-C9C0-4B90-92B1-4A42E9F33391}" type="presOf" srcId="{5601000B-0BE8-48CF-847F-F763A32584F3}" destId="{3B1F2787-EDD3-487A-89AE-A8733B7214D0}" srcOrd="0" destOrd="0" presId="urn:microsoft.com/office/officeart/2008/layout/HorizontalMultiLevelHierarchy"/>
    <dgm:cxn modelId="{FA39BC34-1166-4CFC-B19F-6B2BBEED0816}" type="presOf" srcId="{499A6319-02E7-4351-81EE-94EF8CE91068}" destId="{9A061B70-C8CF-45BD-956C-875CFCC36DE8}" srcOrd="1" destOrd="0" presId="urn:microsoft.com/office/officeart/2008/layout/HorizontalMultiLevelHierarchy"/>
    <dgm:cxn modelId="{C824D065-6343-4345-A860-BBF56019BACF}" type="presOf" srcId="{E658C9E9-904A-46A5-B8D2-946CE775115A}" destId="{DD43E89B-097B-43A9-A9AA-DACB200A13E2}" srcOrd="0" destOrd="0" presId="urn:microsoft.com/office/officeart/2008/layout/HorizontalMultiLevelHierarchy"/>
    <dgm:cxn modelId="{BBA006B0-E9AE-43E2-958F-4A62B2865EB9}" srcId="{9876B958-A990-40B0-94A4-241356B4AB43}" destId="{260A844F-AD0A-4911-9651-4FBEE6B966D4}" srcOrd="0" destOrd="0" parTransId="{5109B908-DBD6-4E66-A488-2E10C63F01E7}" sibTransId="{1EADBAEC-299B-441A-B5A5-C9A6AADA0172}"/>
    <dgm:cxn modelId="{AFCCB93E-29AD-4AA0-8E35-9C3F987CAAA9}" srcId="{260A844F-AD0A-4911-9651-4FBEE6B966D4}" destId="{BE29256C-55F5-430E-BEC9-05F0D63CD0E8}" srcOrd="6" destOrd="0" parTransId="{D015436F-62AC-416E-A9FA-FEF90D115B6B}" sibTransId="{4D424799-1C80-4CB3-A5A1-D7498D3A5CA2}"/>
    <dgm:cxn modelId="{DC36160C-56A9-4138-9AAB-B8DB8595240A}" type="presOf" srcId="{152C27C0-61DD-4897-BC9A-28451B87A440}" destId="{7B6D5D82-AEE5-408C-9A70-AE20BCE4EE07}" srcOrd="0" destOrd="0" presId="urn:microsoft.com/office/officeart/2008/layout/HorizontalMultiLevelHierarchy"/>
    <dgm:cxn modelId="{F8BE0603-C548-4731-BC6F-AA717BF6FD37}" type="presOf" srcId="{6847464E-5C8E-45FC-8018-41AFD4524A0D}" destId="{2DF58727-8D7A-44D3-ACD2-B4FCE4EF9766}" srcOrd="1" destOrd="0" presId="urn:microsoft.com/office/officeart/2008/layout/HorizontalMultiLevelHierarchy"/>
    <dgm:cxn modelId="{053573D9-EEDC-4695-98A9-5551D984BF0B}" type="presOf" srcId="{5109B908-DBD6-4E66-A488-2E10C63F01E7}" destId="{A9396996-4EEB-40D0-8039-B319E1704F78}" srcOrd="0" destOrd="0" presId="urn:microsoft.com/office/officeart/2008/layout/HorizontalMultiLevelHierarchy"/>
    <dgm:cxn modelId="{E07A4642-5316-4BCF-9D24-7F3CF67B4409}" type="presOf" srcId="{D015436F-62AC-416E-A9FA-FEF90D115B6B}" destId="{311E4D9B-6766-4902-9FFF-7BB24FD58E76}" srcOrd="0" destOrd="0" presId="urn:microsoft.com/office/officeart/2008/layout/HorizontalMultiLevelHierarchy"/>
    <dgm:cxn modelId="{60A10F70-E28D-479F-A255-1CB42D3794B6}" type="presOf" srcId="{75EDB076-45FA-4571-B7AE-B1F8378A7C91}" destId="{F06C2CA0-098A-42A7-914C-B211503B2E1A}" srcOrd="1" destOrd="0" presId="urn:microsoft.com/office/officeart/2008/layout/HorizontalMultiLevelHierarchy"/>
    <dgm:cxn modelId="{80DA525C-C334-4DD3-B76B-4BC895C86A09}" srcId="{260A844F-AD0A-4911-9651-4FBEE6B966D4}" destId="{9D223290-96A5-4E31-A2D9-42B3A2715256}" srcOrd="7" destOrd="0" parTransId="{9F2E262A-9C2B-451C-9ADF-E649B80B735F}" sibTransId="{69BFB0B1-7A7F-49E2-973D-2261FA23E522}"/>
    <dgm:cxn modelId="{BC392B3C-F6E5-4CD9-8DB4-6D58883D52F6}" type="presOf" srcId="{1191FC5A-9F27-4711-A9F9-284F2211792D}" destId="{3FED06EC-24DA-4C70-A6CC-AA67FF38B3E5}" srcOrd="0" destOrd="0" presId="urn:microsoft.com/office/officeart/2008/layout/HorizontalMultiLevelHierarchy"/>
    <dgm:cxn modelId="{C55C7B1F-9B73-4924-B4C3-F74BA4CE4913}" type="presOf" srcId="{260A844F-AD0A-4911-9651-4FBEE6B966D4}" destId="{32B7DF76-8979-444A-A14B-717967D14094}" srcOrd="0" destOrd="0" presId="urn:microsoft.com/office/officeart/2008/layout/HorizontalMultiLevelHierarchy"/>
    <dgm:cxn modelId="{4AB894CD-AC09-431C-B6A8-A6B53ECB05A7}" srcId="{260A844F-AD0A-4911-9651-4FBEE6B966D4}" destId="{A740CCAF-B1C0-4E31-8DAF-AEA7EF59FC7A}" srcOrd="5" destOrd="0" parTransId="{1191FC5A-9F27-4711-A9F9-284F2211792D}" sibTransId="{ED1938DB-C483-4563-AECB-85D1CB957BF8}"/>
    <dgm:cxn modelId="{BED317C7-14D1-4D45-A4CF-0A005493E6B7}" type="presOf" srcId="{05FAE43B-FBDF-4494-B706-C4BC59458D30}" destId="{08247606-4BF6-4EED-B634-85EF9A939C44}" srcOrd="1" destOrd="0" presId="urn:microsoft.com/office/officeart/2008/layout/HorizontalMultiLevelHierarchy"/>
    <dgm:cxn modelId="{63EA42F3-6C87-490C-A895-FC232AB2BEA1}" type="presOf" srcId="{BE29256C-55F5-430E-BEC9-05F0D63CD0E8}" destId="{64036E90-0FD6-40A6-A965-B99182FA7C32}" srcOrd="0" destOrd="0" presId="urn:microsoft.com/office/officeart/2008/layout/HorizontalMultiLevelHierarchy"/>
    <dgm:cxn modelId="{7FE03D59-FD51-4EF4-959D-3302FF974674}" type="presOf" srcId="{DA5D2BBB-25D6-419A-8141-C24A6D35F5F7}" destId="{2779F296-27BE-4F91-8076-B6B560CB544D}" srcOrd="1" destOrd="0" presId="urn:microsoft.com/office/officeart/2008/layout/HorizontalMultiLevelHierarchy"/>
    <dgm:cxn modelId="{3CC40F27-8ACA-477C-83A8-9F6AFD076B0A}" type="presOf" srcId="{03E0FD88-A9F4-4DBB-8E8E-2AC8600AEC59}" destId="{570064F0-07D6-4D5D-A654-70C7028BAFCB}" srcOrd="0" destOrd="0" presId="urn:microsoft.com/office/officeart/2008/layout/HorizontalMultiLevelHierarchy"/>
    <dgm:cxn modelId="{6D22A908-115A-494D-90AF-B7BA7F809A82}" type="presOf" srcId="{0904F62B-F4CC-4997-86E1-02656B2F1C15}" destId="{53454144-B0E0-4428-97E5-8BA58C8930F6}" srcOrd="0" destOrd="0" presId="urn:microsoft.com/office/officeart/2008/layout/HorizontalMultiLevelHierarchy"/>
    <dgm:cxn modelId="{8BFB93E6-95DC-467A-A66D-CFFCC775C827}" type="presOf" srcId="{3027933D-4EAC-4153-80B1-1F5F8C632DEE}" destId="{EC37F8A1-0593-4380-B230-430E6734764D}" srcOrd="0" destOrd="0" presId="urn:microsoft.com/office/officeart/2008/layout/HorizontalMultiLevelHierarchy"/>
    <dgm:cxn modelId="{C4324AA0-0B6D-4791-B4B8-CF800B47E6E3}" type="presOf" srcId="{9D223290-96A5-4E31-A2D9-42B3A2715256}" destId="{7A8A2B7C-2329-4E92-9512-F7199A1A3E73}" srcOrd="0" destOrd="0" presId="urn:microsoft.com/office/officeart/2008/layout/HorizontalMultiLevelHierarchy"/>
    <dgm:cxn modelId="{6C8C4A8D-4E30-4F7C-A47D-B45230426006}" type="presOf" srcId="{C67B1A0B-6F94-460A-9752-A6EFB79C2A9B}" destId="{1C22CE31-C22C-404D-BA8E-839C0A80E202}" srcOrd="1" destOrd="0" presId="urn:microsoft.com/office/officeart/2008/layout/HorizontalMultiLevelHierarchy"/>
    <dgm:cxn modelId="{322DE48B-6C8D-4058-B45E-8EE89F4D3B57}" type="presOf" srcId="{B5EE7842-E3B2-4157-814B-CE8661839CBE}" destId="{88DAA85D-8642-462B-83FD-72A9C5FC764C}" srcOrd="0" destOrd="0" presId="urn:microsoft.com/office/officeart/2008/layout/HorizontalMultiLevelHierarchy"/>
    <dgm:cxn modelId="{5A15892B-26A2-4555-8543-FBEA2CCABBD4}" type="presOf" srcId="{FD563FDD-3551-4C16-A1D5-BB4775E627F6}" destId="{8B4AA169-C6B3-4EAD-9661-A6CDC7FDC691}" srcOrd="0" destOrd="0" presId="urn:microsoft.com/office/officeart/2008/layout/HorizontalMultiLevelHierarchy"/>
    <dgm:cxn modelId="{CC8A7720-D713-4501-97A4-EC8359F950E7}" type="presOf" srcId="{8F57E0D1-C2DC-4EB0-A358-E6D83D38AD33}" destId="{23EA9CE0-D16D-4CFA-99FA-E927D69C2618}" srcOrd="0" destOrd="0" presId="urn:microsoft.com/office/officeart/2008/layout/HorizontalMultiLevelHierarchy"/>
    <dgm:cxn modelId="{FD46232A-9BC7-4753-9690-21D0910F64B4}" srcId="{E658C9E9-904A-46A5-B8D2-946CE775115A}" destId="{5601000B-0BE8-48CF-847F-F763A32584F3}" srcOrd="1" destOrd="0" parTransId="{C67B1A0B-6F94-460A-9752-A6EFB79C2A9B}" sibTransId="{B4D58F38-5C98-454C-9778-061B1D32BEB0}"/>
    <dgm:cxn modelId="{AAE4822F-E0B8-4F23-A337-A8B40FAEEC5B}" type="presOf" srcId="{D015436F-62AC-416E-A9FA-FEF90D115B6B}" destId="{C291EDF8-539C-451F-BEF1-D51BB61510ED}" srcOrd="1" destOrd="0" presId="urn:microsoft.com/office/officeart/2008/layout/HorizontalMultiLevelHierarchy"/>
    <dgm:cxn modelId="{0D2D65F7-9135-43D9-B313-226C88BC53CE}" type="presOf" srcId="{3525F6EA-C6F7-49BD-AD31-504726C11B95}" destId="{94B84016-05C0-4EAF-B720-B21179030CA8}" srcOrd="0" destOrd="0" presId="urn:microsoft.com/office/officeart/2008/layout/HorizontalMultiLevelHierarchy"/>
    <dgm:cxn modelId="{3BF5B9DC-6629-449A-B871-09C6B80131B1}" type="presOf" srcId="{B7345629-D5DA-4FE3-BB0E-5D95EBF0A39F}" destId="{2D9934B1-3C75-4F9D-8FF7-AEB3F5D3A700}" srcOrd="0" destOrd="0" presId="urn:microsoft.com/office/officeart/2008/layout/HorizontalMultiLevelHierarchy"/>
    <dgm:cxn modelId="{ED8CC162-CDD2-4663-B466-80E6BC6464E2}" type="presOf" srcId="{5C0703E4-DB21-4455-A3DF-234FE771C2A4}" destId="{1D1A3C91-C9AC-4484-971C-D71F26C28CA4}" srcOrd="0" destOrd="0" presId="urn:microsoft.com/office/officeart/2008/layout/HorizontalMultiLevelHierarchy"/>
    <dgm:cxn modelId="{BB953D94-A613-41FD-BF58-097705CDC30A}" type="presOf" srcId="{39D802C3-9AAD-4B33-B610-A1263D5373EF}" destId="{1FE8F351-3EE5-498F-A00D-6A5877B975D2}" srcOrd="1" destOrd="0" presId="urn:microsoft.com/office/officeart/2008/layout/HorizontalMultiLevelHierarchy"/>
    <dgm:cxn modelId="{6D9B1DDE-C63C-43CB-A205-D3AD940782BA}" type="presOf" srcId="{B7345629-D5DA-4FE3-BB0E-5D95EBF0A39F}" destId="{BA9DFAFF-50D8-4CE5-99E3-031386986C00}" srcOrd="1" destOrd="0" presId="urn:microsoft.com/office/officeart/2008/layout/HorizontalMultiLevelHierarchy"/>
    <dgm:cxn modelId="{A217FB97-A956-4E10-959A-8A1E6647E53E}" srcId="{982D049C-A946-40CF-B0A4-366D637A5AD2}" destId="{0904F62B-F4CC-4997-86E1-02656B2F1C15}" srcOrd="1" destOrd="0" parTransId="{6847464E-5C8E-45FC-8018-41AFD4524A0D}" sibTransId="{4784D421-C2C7-4B45-A3CE-7EE4EB851B72}"/>
    <dgm:cxn modelId="{BAA7A03D-AEF7-4902-AD8E-91EFAADCD2C7}" type="presOf" srcId="{DA8B8CCF-0C8E-417B-843B-04D9CB5D3FA3}" destId="{9C840645-F8D0-40C7-A0A2-E39C19550522}" srcOrd="0" destOrd="0" presId="urn:microsoft.com/office/officeart/2008/layout/HorizontalMultiLevelHierarchy"/>
    <dgm:cxn modelId="{59F542EE-E99A-4CCA-9D6D-7F26C5FDB9E0}" type="presOf" srcId="{6847464E-5C8E-45FC-8018-41AFD4524A0D}" destId="{0A964137-7969-4EDB-9BFA-F243E2E95A2B}" srcOrd="0" destOrd="0" presId="urn:microsoft.com/office/officeart/2008/layout/HorizontalMultiLevelHierarchy"/>
    <dgm:cxn modelId="{34AF0D5B-93F5-4F09-A75D-69F3DA521673}" type="presOf" srcId="{5109B908-DBD6-4E66-A488-2E10C63F01E7}" destId="{03FF3B94-E7FF-4913-840C-ECF93CF695EA}" srcOrd="1" destOrd="0" presId="urn:microsoft.com/office/officeart/2008/layout/HorizontalMultiLevelHierarchy"/>
    <dgm:cxn modelId="{D4D4C51A-E1E8-4E2C-83D1-A8A6BDD8455F}" type="presOf" srcId="{282EAC66-3D51-4E4E-93E2-FCF43D74701A}" destId="{C99CEE2E-DFA9-4D28-8CC4-66FC14029CD7}" srcOrd="1" destOrd="0" presId="urn:microsoft.com/office/officeart/2008/layout/HorizontalMultiLevelHierarchy"/>
    <dgm:cxn modelId="{31F8A092-135D-4F7E-BBA5-250CCCB9657C}" type="presOf" srcId="{3027933D-4EAC-4153-80B1-1F5F8C632DEE}" destId="{09F2299C-F769-4AC5-A8C6-948116E7C883}" srcOrd="1" destOrd="0" presId="urn:microsoft.com/office/officeart/2008/layout/HorizontalMultiLevelHierarchy"/>
    <dgm:cxn modelId="{B7CC1143-BA83-41BC-B5D1-36AD88D3B05D}" type="presOf" srcId="{86FD3D7B-A270-48D3-BA38-5EB7E47D25FF}" destId="{7713522C-6BDA-4BA1-B603-54079CF3EA84}" srcOrd="1" destOrd="0" presId="urn:microsoft.com/office/officeart/2008/layout/HorizontalMultiLevelHierarchy"/>
    <dgm:cxn modelId="{5D0D065C-075F-45D1-9A5F-736197133504}" srcId="{982D049C-A946-40CF-B0A4-366D637A5AD2}" destId="{3525F6EA-C6F7-49BD-AD31-504726C11B95}" srcOrd="2" destOrd="0" parTransId="{5C0703E4-DB21-4455-A3DF-234FE771C2A4}" sibTransId="{DA9CA885-AC82-46B0-AAEB-DE1E18CE2BE3}"/>
    <dgm:cxn modelId="{4DB7A283-6A52-493B-86F0-4ABF1170AF03}" type="presOf" srcId="{9F2E262A-9C2B-451C-9ADF-E649B80B735F}" destId="{E3E2BCFE-16A0-497D-9620-6C3782B8827F}" srcOrd="0" destOrd="0" presId="urn:microsoft.com/office/officeart/2008/layout/HorizontalMultiLevelHierarchy"/>
    <dgm:cxn modelId="{90A8EBBB-D347-44D8-A388-314B82955F63}" type="presOf" srcId="{982D049C-A946-40CF-B0A4-366D637A5AD2}" destId="{FAE51FD4-43C2-4831-B3BC-B024C0824A29}" srcOrd="0" destOrd="0" presId="urn:microsoft.com/office/officeart/2008/layout/HorizontalMultiLevelHierarchy"/>
    <dgm:cxn modelId="{F8F8394D-EB9F-4132-A533-85D514C55B0F}" type="presParOf" srcId="{04F4EF61-5BAD-4ACF-AA7F-5A32DD3B0523}" destId="{F8B9C303-8377-49F7-9DFA-CCDC81E5430D}" srcOrd="0" destOrd="0" presId="urn:microsoft.com/office/officeart/2008/layout/HorizontalMultiLevelHierarchy"/>
    <dgm:cxn modelId="{0E82BF24-8957-48A5-B720-3B77B3A2126E}" type="presParOf" srcId="{F8B9C303-8377-49F7-9DFA-CCDC81E5430D}" destId="{02CDB5E0-6512-4E16-8C81-41961EAE245E}" srcOrd="0" destOrd="0" presId="urn:microsoft.com/office/officeart/2008/layout/HorizontalMultiLevelHierarchy"/>
    <dgm:cxn modelId="{71C0EE09-5CF9-406A-BB7C-0350823271A1}" type="presParOf" srcId="{F8B9C303-8377-49F7-9DFA-CCDC81E5430D}" destId="{EF4E74C2-8BD1-458A-B2DF-E73492A63410}" srcOrd="1" destOrd="0" presId="urn:microsoft.com/office/officeart/2008/layout/HorizontalMultiLevelHierarchy"/>
    <dgm:cxn modelId="{3A989D9D-7283-45EC-A3DD-5A2F02700C79}" type="presParOf" srcId="{EF4E74C2-8BD1-458A-B2DF-E73492A63410}" destId="{04F6374C-15B4-4896-BA85-4147FB0201B1}" srcOrd="0" destOrd="0" presId="urn:microsoft.com/office/officeart/2008/layout/HorizontalMultiLevelHierarchy"/>
    <dgm:cxn modelId="{B06D4276-E35B-423F-BBE8-1CCE719A3E50}" type="presParOf" srcId="{04F6374C-15B4-4896-BA85-4147FB0201B1}" destId="{31B31ACC-F353-461E-9648-740A91516C26}" srcOrd="0" destOrd="0" presId="urn:microsoft.com/office/officeart/2008/layout/HorizontalMultiLevelHierarchy"/>
    <dgm:cxn modelId="{F5324F01-810A-4944-A575-8C5AE38B1166}" type="presParOf" srcId="{EF4E74C2-8BD1-458A-B2DF-E73492A63410}" destId="{9B552BEB-8F82-40ED-BD87-5E180B060901}" srcOrd="1" destOrd="0" presId="urn:microsoft.com/office/officeart/2008/layout/HorizontalMultiLevelHierarchy"/>
    <dgm:cxn modelId="{4A2B71BC-C123-4D61-AA4E-D62977B4F056}" type="presParOf" srcId="{9B552BEB-8F82-40ED-BD87-5E180B060901}" destId="{137064BD-DB8E-411D-B685-CE5F59AA10A3}" srcOrd="0" destOrd="0" presId="urn:microsoft.com/office/officeart/2008/layout/HorizontalMultiLevelHierarchy"/>
    <dgm:cxn modelId="{BBD12A60-C7B0-49C0-9424-D2E44CC290AC}" type="presParOf" srcId="{9B552BEB-8F82-40ED-BD87-5E180B060901}" destId="{A6575222-0218-4C9F-A969-8DE118918F99}" srcOrd="1" destOrd="0" presId="urn:microsoft.com/office/officeart/2008/layout/HorizontalMultiLevelHierarchy"/>
    <dgm:cxn modelId="{B3700540-A967-4B7C-96CE-4BEA7B8555BC}" type="presParOf" srcId="{A6575222-0218-4C9F-A969-8DE118918F99}" destId="{A9396996-4EEB-40D0-8039-B319E1704F78}" srcOrd="0" destOrd="0" presId="urn:microsoft.com/office/officeart/2008/layout/HorizontalMultiLevelHierarchy"/>
    <dgm:cxn modelId="{F5C94C22-973A-42C8-9BCF-171B995663FF}" type="presParOf" srcId="{A9396996-4EEB-40D0-8039-B319E1704F78}" destId="{03FF3B94-E7FF-4913-840C-ECF93CF695EA}" srcOrd="0" destOrd="0" presId="urn:microsoft.com/office/officeart/2008/layout/HorizontalMultiLevelHierarchy"/>
    <dgm:cxn modelId="{3400944B-D7EB-4053-BD61-51030171FFBA}" type="presParOf" srcId="{A6575222-0218-4C9F-A969-8DE118918F99}" destId="{F59E3A71-7840-4F8C-B2A6-BA62F04E8B87}" srcOrd="1" destOrd="0" presId="urn:microsoft.com/office/officeart/2008/layout/HorizontalMultiLevelHierarchy"/>
    <dgm:cxn modelId="{2AB6E826-FCD0-4370-B230-64D47A7EB7CE}" type="presParOf" srcId="{F59E3A71-7840-4F8C-B2A6-BA62F04E8B87}" destId="{32B7DF76-8979-444A-A14B-717967D14094}" srcOrd="0" destOrd="0" presId="urn:microsoft.com/office/officeart/2008/layout/HorizontalMultiLevelHierarchy"/>
    <dgm:cxn modelId="{1BEB1F5F-91D2-4D39-B256-9C551E3C7B64}" type="presParOf" srcId="{F59E3A71-7840-4F8C-B2A6-BA62F04E8B87}" destId="{18E5A153-B2FE-4CC7-A5CC-51B8C0E7C0E8}" srcOrd="1" destOrd="0" presId="urn:microsoft.com/office/officeart/2008/layout/HorizontalMultiLevelHierarchy"/>
    <dgm:cxn modelId="{D588BA36-97C2-4D26-8750-2EAB7D7C6383}" type="presParOf" srcId="{18E5A153-B2FE-4CC7-A5CC-51B8C0E7C0E8}" destId="{4E70CFE8-7651-4C98-B75D-4104805EA65C}" srcOrd="0" destOrd="0" presId="urn:microsoft.com/office/officeart/2008/layout/HorizontalMultiLevelHierarchy"/>
    <dgm:cxn modelId="{4B58FD2D-F273-4178-BE50-0212A5022F49}" type="presParOf" srcId="{4E70CFE8-7651-4C98-B75D-4104805EA65C}" destId="{1FE8F351-3EE5-498F-A00D-6A5877B975D2}" srcOrd="0" destOrd="0" presId="urn:microsoft.com/office/officeart/2008/layout/HorizontalMultiLevelHierarchy"/>
    <dgm:cxn modelId="{6586776E-5508-4D08-AAD0-EB04C4126BE2}" type="presParOf" srcId="{18E5A153-B2FE-4CC7-A5CC-51B8C0E7C0E8}" destId="{B9CA7E57-B357-4B0B-93E8-D25C42EE38C4}" srcOrd="1" destOrd="0" presId="urn:microsoft.com/office/officeart/2008/layout/HorizontalMultiLevelHierarchy"/>
    <dgm:cxn modelId="{2AE6903A-9EAA-4B5E-B1AD-6C5D6E2795CA}" type="presParOf" srcId="{B9CA7E57-B357-4B0B-93E8-D25C42EE38C4}" destId="{9B421C44-EEFE-4CA3-A093-0A413388AA5B}" srcOrd="0" destOrd="0" presId="urn:microsoft.com/office/officeart/2008/layout/HorizontalMultiLevelHierarchy"/>
    <dgm:cxn modelId="{D19D082C-247B-41AD-B0BD-ED3A9AA795B0}" type="presParOf" srcId="{B9CA7E57-B357-4B0B-93E8-D25C42EE38C4}" destId="{F643CFF0-8E15-452F-8D5A-D8F2AB0E4800}" srcOrd="1" destOrd="0" presId="urn:microsoft.com/office/officeart/2008/layout/HorizontalMultiLevelHierarchy"/>
    <dgm:cxn modelId="{65ACED61-B14A-42F5-BA94-90643CC70174}" type="presParOf" srcId="{18E5A153-B2FE-4CC7-A5CC-51B8C0E7C0E8}" destId="{5AD65CC5-8BCA-4A28-8032-AB367C2B16C3}" srcOrd="2" destOrd="0" presId="urn:microsoft.com/office/officeart/2008/layout/HorizontalMultiLevelHierarchy"/>
    <dgm:cxn modelId="{7C2F6CF9-A252-4211-A262-692C1CB3B831}" type="presParOf" srcId="{5AD65CC5-8BCA-4A28-8032-AB367C2B16C3}" destId="{F06C2CA0-098A-42A7-914C-B211503B2E1A}" srcOrd="0" destOrd="0" presId="urn:microsoft.com/office/officeart/2008/layout/HorizontalMultiLevelHierarchy"/>
    <dgm:cxn modelId="{3581F542-7E18-4D1A-834D-4ACB549595C0}" type="presParOf" srcId="{18E5A153-B2FE-4CC7-A5CC-51B8C0E7C0E8}" destId="{75D90D9C-6CF1-46AE-8AAC-FCD76C955F76}" srcOrd="3" destOrd="0" presId="urn:microsoft.com/office/officeart/2008/layout/HorizontalMultiLevelHierarchy"/>
    <dgm:cxn modelId="{B3B57850-0C10-4D14-AE39-1A05FAE0F3ED}" type="presParOf" srcId="{75D90D9C-6CF1-46AE-8AAC-FCD76C955F76}" destId="{F0D956D1-6C7B-468D-B6AB-AB5B27E4436B}" srcOrd="0" destOrd="0" presId="urn:microsoft.com/office/officeart/2008/layout/HorizontalMultiLevelHierarchy"/>
    <dgm:cxn modelId="{E2492B3B-5BA0-4C15-9EA9-78B801573638}" type="presParOf" srcId="{75D90D9C-6CF1-46AE-8AAC-FCD76C955F76}" destId="{15091039-A2C1-472A-858A-48A767773DA2}" srcOrd="1" destOrd="0" presId="urn:microsoft.com/office/officeart/2008/layout/HorizontalMultiLevelHierarchy"/>
    <dgm:cxn modelId="{0FBBCBB6-A077-4132-8824-C9153210B3B5}" type="presParOf" srcId="{18E5A153-B2FE-4CC7-A5CC-51B8C0E7C0E8}" destId="{EC37F8A1-0593-4380-B230-430E6734764D}" srcOrd="4" destOrd="0" presId="urn:microsoft.com/office/officeart/2008/layout/HorizontalMultiLevelHierarchy"/>
    <dgm:cxn modelId="{F9F32AF7-5876-4DA9-8410-E00B9997904D}" type="presParOf" srcId="{EC37F8A1-0593-4380-B230-430E6734764D}" destId="{09F2299C-F769-4AC5-A8C6-948116E7C883}" srcOrd="0" destOrd="0" presId="urn:microsoft.com/office/officeart/2008/layout/HorizontalMultiLevelHierarchy"/>
    <dgm:cxn modelId="{78051207-46E9-4BF4-BE01-3B25B0415579}" type="presParOf" srcId="{18E5A153-B2FE-4CC7-A5CC-51B8C0E7C0E8}" destId="{907C4219-3626-48EC-8107-2B2C5C93D450}" srcOrd="5" destOrd="0" presId="urn:microsoft.com/office/officeart/2008/layout/HorizontalMultiLevelHierarchy"/>
    <dgm:cxn modelId="{523763AD-7942-4339-B3C7-EDA02BE6F52B}" type="presParOf" srcId="{907C4219-3626-48EC-8107-2B2C5C93D450}" destId="{88DAA85D-8642-462B-83FD-72A9C5FC764C}" srcOrd="0" destOrd="0" presId="urn:microsoft.com/office/officeart/2008/layout/HorizontalMultiLevelHierarchy"/>
    <dgm:cxn modelId="{FF0FB30F-63BC-4038-99E5-6391B6960EEA}" type="presParOf" srcId="{907C4219-3626-48EC-8107-2B2C5C93D450}" destId="{A17846E0-E996-4921-B568-33527AED985D}" srcOrd="1" destOrd="0" presId="urn:microsoft.com/office/officeart/2008/layout/HorizontalMultiLevelHierarchy"/>
    <dgm:cxn modelId="{665DAD62-1DB7-4D82-810C-2FC01365F249}" type="presParOf" srcId="{A17846E0-E996-4921-B568-33527AED985D}" destId="{EA5122D6-6AAD-4F7E-B564-1AC95CB5C928}" srcOrd="0" destOrd="0" presId="urn:microsoft.com/office/officeart/2008/layout/HorizontalMultiLevelHierarchy"/>
    <dgm:cxn modelId="{E3D7D49C-C218-4184-957A-4E8D97C78B31}" type="presParOf" srcId="{EA5122D6-6AAD-4F7E-B564-1AC95CB5C928}" destId="{7713522C-6BDA-4BA1-B603-54079CF3EA84}" srcOrd="0" destOrd="0" presId="urn:microsoft.com/office/officeart/2008/layout/HorizontalMultiLevelHierarchy"/>
    <dgm:cxn modelId="{69248976-4DEB-4D73-89DD-E422CB43E4DD}" type="presParOf" srcId="{A17846E0-E996-4921-B568-33527AED985D}" destId="{23B25C67-41BB-4175-AA4B-03EB09B3FC17}" srcOrd="1" destOrd="0" presId="urn:microsoft.com/office/officeart/2008/layout/HorizontalMultiLevelHierarchy"/>
    <dgm:cxn modelId="{CE79EE5F-C244-420D-A003-8D2E01D30B98}" type="presParOf" srcId="{23B25C67-41BB-4175-AA4B-03EB09B3FC17}" destId="{CDCA7060-6B1A-442A-9F6C-C677DC7E9852}" srcOrd="0" destOrd="0" presId="urn:microsoft.com/office/officeart/2008/layout/HorizontalMultiLevelHierarchy"/>
    <dgm:cxn modelId="{1C6D3994-F580-4648-B26D-2E2A7B67063A}" type="presParOf" srcId="{23B25C67-41BB-4175-AA4B-03EB09B3FC17}" destId="{5B41D199-9446-4A3E-B8F6-0DCE00CC4F57}" srcOrd="1" destOrd="0" presId="urn:microsoft.com/office/officeart/2008/layout/HorizontalMultiLevelHierarchy"/>
    <dgm:cxn modelId="{446925A5-1628-4065-8A44-D3B8128A0552}" type="presParOf" srcId="{18E5A153-B2FE-4CC7-A5CC-51B8C0E7C0E8}" destId="{3CEBB670-E642-40C3-9ADC-1441D537BCE3}" srcOrd="6" destOrd="0" presId="urn:microsoft.com/office/officeart/2008/layout/HorizontalMultiLevelHierarchy"/>
    <dgm:cxn modelId="{F4CC3762-0AC3-4CAD-BE21-E90D392A4F6D}" type="presParOf" srcId="{3CEBB670-E642-40C3-9ADC-1441D537BCE3}" destId="{554B5264-72CC-4875-96A7-7201F18C9FF7}" srcOrd="0" destOrd="0" presId="urn:microsoft.com/office/officeart/2008/layout/HorizontalMultiLevelHierarchy"/>
    <dgm:cxn modelId="{56A057A3-984F-42C2-9863-099BA9BB6782}" type="presParOf" srcId="{18E5A153-B2FE-4CC7-A5CC-51B8C0E7C0E8}" destId="{1C9126B3-E79A-4AF9-B5B4-6FFE7C4ED2E5}" srcOrd="7" destOrd="0" presId="urn:microsoft.com/office/officeart/2008/layout/HorizontalMultiLevelHierarchy"/>
    <dgm:cxn modelId="{0BEFACDF-6AC5-4C29-90F0-ECAC2144E2ED}" type="presParOf" srcId="{1C9126B3-E79A-4AF9-B5B4-6FFE7C4ED2E5}" destId="{DD43E89B-097B-43A9-A9AA-DACB200A13E2}" srcOrd="0" destOrd="0" presId="urn:microsoft.com/office/officeart/2008/layout/HorizontalMultiLevelHierarchy"/>
    <dgm:cxn modelId="{3B0E31D3-81E5-477D-84C0-8150C6FC0E8F}" type="presParOf" srcId="{1C9126B3-E79A-4AF9-B5B4-6FFE7C4ED2E5}" destId="{3B13B4B1-D052-4071-BA45-2362C341752A}" srcOrd="1" destOrd="0" presId="urn:microsoft.com/office/officeart/2008/layout/HorizontalMultiLevelHierarchy"/>
    <dgm:cxn modelId="{266FB912-1298-412E-9EDF-98107F3E87FC}" type="presParOf" srcId="{3B13B4B1-D052-4071-BA45-2362C341752A}" destId="{2D9934B1-3C75-4F9D-8FF7-AEB3F5D3A700}" srcOrd="0" destOrd="0" presId="urn:microsoft.com/office/officeart/2008/layout/HorizontalMultiLevelHierarchy"/>
    <dgm:cxn modelId="{6136C265-A22A-48B6-9B87-0389E6581D2E}" type="presParOf" srcId="{2D9934B1-3C75-4F9D-8FF7-AEB3F5D3A700}" destId="{BA9DFAFF-50D8-4CE5-99E3-031386986C00}" srcOrd="0" destOrd="0" presId="urn:microsoft.com/office/officeart/2008/layout/HorizontalMultiLevelHierarchy"/>
    <dgm:cxn modelId="{364751DD-646D-45D4-877B-A53BCDCCBDED}" type="presParOf" srcId="{3B13B4B1-D052-4071-BA45-2362C341752A}" destId="{A4DC2602-ABBF-4617-AA97-1C56CC74D831}" srcOrd="1" destOrd="0" presId="urn:microsoft.com/office/officeart/2008/layout/HorizontalMultiLevelHierarchy"/>
    <dgm:cxn modelId="{FF96DA73-A1D1-4D43-9AB1-4473722E4D0C}" type="presParOf" srcId="{A4DC2602-ABBF-4617-AA97-1C56CC74D831}" destId="{7B6D5D82-AEE5-408C-9A70-AE20BCE4EE07}" srcOrd="0" destOrd="0" presId="urn:microsoft.com/office/officeart/2008/layout/HorizontalMultiLevelHierarchy"/>
    <dgm:cxn modelId="{19922493-1BB3-44D8-AE1F-F0E44DDBD814}" type="presParOf" srcId="{A4DC2602-ABBF-4617-AA97-1C56CC74D831}" destId="{F8E98F35-11DE-4B42-BA97-B748A39B6CC3}" srcOrd="1" destOrd="0" presId="urn:microsoft.com/office/officeart/2008/layout/HorizontalMultiLevelHierarchy"/>
    <dgm:cxn modelId="{3D00DE31-063B-4C43-8C3A-1427F5F309AA}" type="presParOf" srcId="{3B13B4B1-D052-4071-BA45-2362C341752A}" destId="{EADFEEB7-879C-44FF-9775-E004C06081BD}" srcOrd="2" destOrd="0" presId="urn:microsoft.com/office/officeart/2008/layout/HorizontalMultiLevelHierarchy"/>
    <dgm:cxn modelId="{293F23EA-286F-4B09-A3C7-472AC4B69DC3}" type="presParOf" srcId="{EADFEEB7-879C-44FF-9775-E004C06081BD}" destId="{1C22CE31-C22C-404D-BA8E-839C0A80E202}" srcOrd="0" destOrd="0" presId="urn:microsoft.com/office/officeart/2008/layout/HorizontalMultiLevelHierarchy"/>
    <dgm:cxn modelId="{1B4DAE45-6E68-407C-B397-F68C89F0BCCB}" type="presParOf" srcId="{3B13B4B1-D052-4071-BA45-2362C341752A}" destId="{E1C92924-A66D-472A-89A9-36C68D164D25}" srcOrd="3" destOrd="0" presId="urn:microsoft.com/office/officeart/2008/layout/HorizontalMultiLevelHierarchy"/>
    <dgm:cxn modelId="{7AD8E6D5-3AC8-4700-8CFD-2E4189143B73}" type="presParOf" srcId="{E1C92924-A66D-472A-89A9-36C68D164D25}" destId="{3B1F2787-EDD3-487A-89AE-A8733B7214D0}" srcOrd="0" destOrd="0" presId="urn:microsoft.com/office/officeart/2008/layout/HorizontalMultiLevelHierarchy"/>
    <dgm:cxn modelId="{F64C0EF7-3AB2-4E53-8E3F-320F61D42894}" type="presParOf" srcId="{E1C92924-A66D-472A-89A9-36C68D164D25}" destId="{C16946D4-7D2A-40F3-9BF1-EF830DB34820}" srcOrd="1" destOrd="0" presId="urn:microsoft.com/office/officeart/2008/layout/HorizontalMultiLevelHierarchy"/>
    <dgm:cxn modelId="{F20BC20A-E992-4D92-A113-D88E848BE04E}" type="presParOf" srcId="{18E5A153-B2FE-4CC7-A5CC-51B8C0E7C0E8}" destId="{AF92C2B4-015C-44CE-8CED-11E6B589D0F5}" srcOrd="8" destOrd="0" presId="urn:microsoft.com/office/officeart/2008/layout/HorizontalMultiLevelHierarchy"/>
    <dgm:cxn modelId="{6CC0B534-6C76-4A3D-B3F7-016507203F24}" type="presParOf" srcId="{AF92C2B4-015C-44CE-8CED-11E6B589D0F5}" destId="{9A061B70-C8CF-45BD-956C-875CFCC36DE8}" srcOrd="0" destOrd="0" presId="urn:microsoft.com/office/officeart/2008/layout/HorizontalMultiLevelHierarchy"/>
    <dgm:cxn modelId="{984424C6-5E54-438F-9350-CAE61307A6AD}" type="presParOf" srcId="{18E5A153-B2FE-4CC7-A5CC-51B8C0E7C0E8}" destId="{5D5C8038-8D79-4F0C-9274-BB996C4D65BD}" srcOrd="9" destOrd="0" presId="urn:microsoft.com/office/officeart/2008/layout/HorizontalMultiLevelHierarchy"/>
    <dgm:cxn modelId="{FCF89D9A-8F79-4D56-B21B-9771829B397B}" type="presParOf" srcId="{5D5C8038-8D79-4F0C-9274-BB996C4D65BD}" destId="{FAE51FD4-43C2-4831-B3BC-B024C0824A29}" srcOrd="0" destOrd="0" presId="urn:microsoft.com/office/officeart/2008/layout/HorizontalMultiLevelHierarchy"/>
    <dgm:cxn modelId="{38B3EDAE-35AF-49BD-9DBE-B1776E70D7EB}" type="presParOf" srcId="{5D5C8038-8D79-4F0C-9274-BB996C4D65BD}" destId="{E693E389-B33F-4C3D-8D74-B63304E238EF}" srcOrd="1" destOrd="0" presId="urn:microsoft.com/office/officeart/2008/layout/HorizontalMultiLevelHierarchy"/>
    <dgm:cxn modelId="{0DF527CF-E0B2-4002-AF63-7F69BC6B0A65}" type="presParOf" srcId="{E693E389-B33F-4C3D-8D74-B63304E238EF}" destId="{112098E5-3FD4-4DAD-9799-95D017F7105A}" srcOrd="0" destOrd="0" presId="urn:microsoft.com/office/officeart/2008/layout/HorizontalMultiLevelHierarchy"/>
    <dgm:cxn modelId="{3BAD37E3-103E-41D4-ADAA-F8C16E83029D}" type="presParOf" srcId="{112098E5-3FD4-4DAD-9799-95D017F7105A}" destId="{C99CEE2E-DFA9-4D28-8CC4-66FC14029CD7}" srcOrd="0" destOrd="0" presId="urn:microsoft.com/office/officeart/2008/layout/HorizontalMultiLevelHierarchy"/>
    <dgm:cxn modelId="{6A531387-9BB1-4140-9C6C-0A6BC21810C7}" type="presParOf" srcId="{E693E389-B33F-4C3D-8D74-B63304E238EF}" destId="{664FE3B5-7506-4B89-B906-8D408E80DCF8}" srcOrd="1" destOrd="0" presId="urn:microsoft.com/office/officeart/2008/layout/HorizontalMultiLevelHierarchy"/>
    <dgm:cxn modelId="{52A40B07-5909-4606-BCBD-0A2E80B61D72}" type="presParOf" srcId="{664FE3B5-7506-4B89-B906-8D408E80DCF8}" destId="{570064F0-07D6-4D5D-A654-70C7028BAFCB}" srcOrd="0" destOrd="0" presId="urn:microsoft.com/office/officeart/2008/layout/HorizontalMultiLevelHierarchy"/>
    <dgm:cxn modelId="{CCB30BF8-C1AA-47F9-A4EF-7E3B516C8FEF}" type="presParOf" srcId="{664FE3B5-7506-4B89-B906-8D408E80DCF8}" destId="{97E3EDD0-BC9F-4FDA-B8F5-B12C863220BA}" srcOrd="1" destOrd="0" presId="urn:microsoft.com/office/officeart/2008/layout/HorizontalMultiLevelHierarchy"/>
    <dgm:cxn modelId="{8088DDB0-8F08-4C5A-B86A-1E09D852AB4E}" type="presParOf" srcId="{E693E389-B33F-4C3D-8D74-B63304E238EF}" destId="{0A964137-7969-4EDB-9BFA-F243E2E95A2B}" srcOrd="2" destOrd="0" presId="urn:microsoft.com/office/officeart/2008/layout/HorizontalMultiLevelHierarchy"/>
    <dgm:cxn modelId="{D60D9CA3-6BAC-41B7-BA6F-8AD74B7C5528}" type="presParOf" srcId="{0A964137-7969-4EDB-9BFA-F243E2E95A2B}" destId="{2DF58727-8D7A-44D3-ACD2-B4FCE4EF9766}" srcOrd="0" destOrd="0" presId="urn:microsoft.com/office/officeart/2008/layout/HorizontalMultiLevelHierarchy"/>
    <dgm:cxn modelId="{F74A9105-9C9E-4115-B305-9A420BA212CA}" type="presParOf" srcId="{E693E389-B33F-4C3D-8D74-B63304E238EF}" destId="{AF336DC6-38B7-4A4D-B4D8-AEA8D9C4DD1C}" srcOrd="3" destOrd="0" presId="urn:microsoft.com/office/officeart/2008/layout/HorizontalMultiLevelHierarchy"/>
    <dgm:cxn modelId="{0B0DA33F-1807-4D27-ADAA-519F18676E5C}" type="presParOf" srcId="{AF336DC6-38B7-4A4D-B4D8-AEA8D9C4DD1C}" destId="{53454144-B0E0-4428-97E5-8BA58C8930F6}" srcOrd="0" destOrd="0" presId="urn:microsoft.com/office/officeart/2008/layout/HorizontalMultiLevelHierarchy"/>
    <dgm:cxn modelId="{68682909-EB2F-4853-8AA9-47B324E594D8}" type="presParOf" srcId="{AF336DC6-38B7-4A4D-B4D8-AEA8D9C4DD1C}" destId="{D0B50088-9B04-42BC-82DB-946A64334677}" srcOrd="1" destOrd="0" presId="urn:microsoft.com/office/officeart/2008/layout/HorizontalMultiLevelHierarchy"/>
    <dgm:cxn modelId="{6E036F7C-802B-4950-938D-FF91E4D9A595}" type="presParOf" srcId="{E693E389-B33F-4C3D-8D74-B63304E238EF}" destId="{1D1A3C91-C9AC-4484-971C-D71F26C28CA4}" srcOrd="4" destOrd="0" presId="urn:microsoft.com/office/officeart/2008/layout/HorizontalMultiLevelHierarchy"/>
    <dgm:cxn modelId="{76A99C0C-B4CD-4986-8FB9-968A779D6B2C}" type="presParOf" srcId="{1D1A3C91-C9AC-4484-971C-D71F26C28CA4}" destId="{2DDE2531-EDFD-408C-8C70-7948C7BC3687}" srcOrd="0" destOrd="0" presId="urn:microsoft.com/office/officeart/2008/layout/HorizontalMultiLevelHierarchy"/>
    <dgm:cxn modelId="{92D61A3F-70DB-4010-A504-499FD7C8C41F}" type="presParOf" srcId="{E693E389-B33F-4C3D-8D74-B63304E238EF}" destId="{B7A078BE-9D8E-4B7F-8328-D9D9A44866A7}" srcOrd="5" destOrd="0" presId="urn:microsoft.com/office/officeart/2008/layout/HorizontalMultiLevelHierarchy"/>
    <dgm:cxn modelId="{1C946619-D95C-48FD-9379-2BF3190D6926}" type="presParOf" srcId="{B7A078BE-9D8E-4B7F-8328-D9D9A44866A7}" destId="{94B84016-05C0-4EAF-B720-B21179030CA8}" srcOrd="0" destOrd="0" presId="urn:microsoft.com/office/officeart/2008/layout/HorizontalMultiLevelHierarchy"/>
    <dgm:cxn modelId="{96D2D4BB-1BAB-4F29-86D9-2F5AEFB95DBD}" type="presParOf" srcId="{B7A078BE-9D8E-4B7F-8328-D9D9A44866A7}" destId="{71D6FD7F-8F05-40AC-8628-15B4BE6B5F8F}" srcOrd="1" destOrd="0" presId="urn:microsoft.com/office/officeart/2008/layout/HorizontalMultiLevelHierarchy"/>
    <dgm:cxn modelId="{41994758-2D01-4926-ABF1-35C6CE5559CB}" type="presParOf" srcId="{18E5A153-B2FE-4CC7-A5CC-51B8C0E7C0E8}" destId="{3FED06EC-24DA-4C70-A6CC-AA67FF38B3E5}" srcOrd="10" destOrd="0" presId="urn:microsoft.com/office/officeart/2008/layout/HorizontalMultiLevelHierarchy"/>
    <dgm:cxn modelId="{CA7CAD66-F8B4-46B2-9DA0-3502966D38A3}" type="presParOf" srcId="{3FED06EC-24DA-4C70-A6CC-AA67FF38B3E5}" destId="{2B24F8AE-7F98-4A14-9B44-25A3AB15887B}" srcOrd="0" destOrd="0" presId="urn:microsoft.com/office/officeart/2008/layout/HorizontalMultiLevelHierarchy"/>
    <dgm:cxn modelId="{A406C6AA-3AA0-4FF8-A198-ED25AB15662C}" type="presParOf" srcId="{18E5A153-B2FE-4CC7-A5CC-51B8C0E7C0E8}" destId="{15B0DEA5-7AE0-4AFB-AA17-9419B92481AE}" srcOrd="11" destOrd="0" presId="urn:microsoft.com/office/officeart/2008/layout/HorizontalMultiLevelHierarchy"/>
    <dgm:cxn modelId="{E310D188-46CD-430D-8863-24A9E44FE2A0}" type="presParOf" srcId="{15B0DEA5-7AE0-4AFB-AA17-9419B92481AE}" destId="{CAC661D4-1299-4B82-B410-1431FA1C0563}" srcOrd="0" destOrd="0" presId="urn:microsoft.com/office/officeart/2008/layout/HorizontalMultiLevelHierarchy"/>
    <dgm:cxn modelId="{1C1BAE76-8593-4C91-986C-4326C23F3966}" type="presParOf" srcId="{15B0DEA5-7AE0-4AFB-AA17-9419B92481AE}" destId="{2403EDB8-72F9-4CCE-A15A-D17BC28E158A}" srcOrd="1" destOrd="0" presId="urn:microsoft.com/office/officeart/2008/layout/HorizontalMultiLevelHierarchy"/>
    <dgm:cxn modelId="{10A66228-9A2F-48F4-8F14-2A89B0135887}" type="presParOf" srcId="{18E5A153-B2FE-4CC7-A5CC-51B8C0E7C0E8}" destId="{311E4D9B-6766-4902-9FFF-7BB24FD58E76}" srcOrd="12" destOrd="0" presId="urn:microsoft.com/office/officeart/2008/layout/HorizontalMultiLevelHierarchy"/>
    <dgm:cxn modelId="{B91C1CFB-38A8-4D56-B138-95CC6C290984}" type="presParOf" srcId="{311E4D9B-6766-4902-9FFF-7BB24FD58E76}" destId="{C291EDF8-539C-451F-BEF1-D51BB61510ED}" srcOrd="0" destOrd="0" presId="urn:microsoft.com/office/officeart/2008/layout/HorizontalMultiLevelHierarchy"/>
    <dgm:cxn modelId="{C55019AB-B9EE-4020-A9D5-275D368049CE}" type="presParOf" srcId="{18E5A153-B2FE-4CC7-A5CC-51B8C0E7C0E8}" destId="{A318B146-CAAF-4086-9FCD-99F704353010}" srcOrd="13" destOrd="0" presId="urn:microsoft.com/office/officeart/2008/layout/HorizontalMultiLevelHierarchy"/>
    <dgm:cxn modelId="{C11E57B7-28BA-4CC1-8384-0B709B274DB5}" type="presParOf" srcId="{A318B146-CAAF-4086-9FCD-99F704353010}" destId="{64036E90-0FD6-40A6-A965-B99182FA7C32}" srcOrd="0" destOrd="0" presId="urn:microsoft.com/office/officeart/2008/layout/HorizontalMultiLevelHierarchy"/>
    <dgm:cxn modelId="{89FC0BE5-A177-4D99-9DB0-7AEF9874D9C8}" type="presParOf" srcId="{A318B146-CAAF-4086-9FCD-99F704353010}" destId="{F5406734-5E93-468B-BA68-2816A09EB8EB}" srcOrd="1" destOrd="0" presId="urn:microsoft.com/office/officeart/2008/layout/HorizontalMultiLevelHierarchy"/>
    <dgm:cxn modelId="{497D472A-2623-49FB-98D2-36D42972B33E}" type="presParOf" srcId="{18E5A153-B2FE-4CC7-A5CC-51B8C0E7C0E8}" destId="{E3E2BCFE-16A0-497D-9620-6C3782B8827F}" srcOrd="14" destOrd="0" presId="urn:microsoft.com/office/officeart/2008/layout/HorizontalMultiLevelHierarchy"/>
    <dgm:cxn modelId="{E2451B8D-8A40-40B9-9509-8860D4760549}" type="presParOf" srcId="{E3E2BCFE-16A0-497D-9620-6C3782B8827F}" destId="{EB7CAEB3-41E9-4E15-892D-E53D80B8DE94}" srcOrd="0" destOrd="0" presId="urn:microsoft.com/office/officeart/2008/layout/HorizontalMultiLevelHierarchy"/>
    <dgm:cxn modelId="{08D62C3A-73A8-40D3-B8B8-95AE9881EECB}" type="presParOf" srcId="{18E5A153-B2FE-4CC7-A5CC-51B8C0E7C0E8}" destId="{36C33413-1558-4C65-B0EC-025710D20BC1}" srcOrd="15" destOrd="0" presId="urn:microsoft.com/office/officeart/2008/layout/HorizontalMultiLevelHierarchy"/>
    <dgm:cxn modelId="{B7E55EE9-F60E-4E7F-9393-3AB0CEE0C0B5}" type="presParOf" srcId="{36C33413-1558-4C65-B0EC-025710D20BC1}" destId="{7A8A2B7C-2329-4E92-9512-F7199A1A3E73}" srcOrd="0" destOrd="0" presId="urn:microsoft.com/office/officeart/2008/layout/HorizontalMultiLevelHierarchy"/>
    <dgm:cxn modelId="{53BB55EB-1562-42EE-A64C-11786F9BA208}" type="presParOf" srcId="{36C33413-1558-4C65-B0EC-025710D20BC1}" destId="{08723D6D-6761-474F-AC08-5F96EAEF55B4}" srcOrd="1" destOrd="0" presId="urn:microsoft.com/office/officeart/2008/layout/HorizontalMultiLevelHierarchy"/>
    <dgm:cxn modelId="{98C90086-0476-4682-B759-E1A7AF09048C}" type="presParOf" srcId="{18E5A153-B2FE-4CC7-A5CC-51B8C0E7C0E8}" destId="{23EA9CE0-D16D-4CFA-99FA-E927D69C2618}" srcOrd="16" destOrd="0" presId="urn:microsoft.com/office/officeart/2008/layout/HorizontalMultiLevelHierarchy"/>
    <dgm:cxn modelId="{EE29FB5B-9395-4575-8B77-EE31C5E88B63}" type="presParOf" srcId="{23EA9CE0-D16D-4CFA-99FA-E927D69C2618}" destId="{236A0BEF-596F-4B97-ABAF-33DE231B1908}" srcOrd="0" destOrd="0" presId="urn:microsoft.com/office/officeart/2008/layout/HorizontalMultiLevelHierarchy"/>
    <dgm:cxn modelId="{6898AF77-F233-4548-BDF7-AC952EAA6BA0}" type="presParOf" srcId="{18E5A153-B2FE-4CC7-A5CC-51B8C0E7C0E8}" destId="{1528B680-74D7-40FA-8605-FBD9D755432D}" srcOrd="17" destOrd="0" presId="urn:microsoft.com/office/officeart/2008/layout/HorizontalMultiLevelHierarchy"/>
    <dgm:cxn modelId="{1118CF83-17BB-43DD-BC90-4B0F7DF69E6E}" type="presParOf" srcId="{1528B680-74D7-40FA-8605-FBD9D755432D}" destId="{9C840645-F8D0-40C7-A0A2-E39C19550522}" srcOrd="0" destOrd="0" presId="urn:microsoft.com/office/officeart/2008/layout/HorizontalMultiLevelHierarchy"/>
    <dgm:cxn modelId="{1D72D270-EFB2-4BD3-BC09-8ABA9A504AA2}" type="presParOf" srcId="{1528B680-74D7-40FA-8605-FBD9D755432D}" destId="{4F970D38-C23E-429E-AB85-1D361B81D7DB}" srcOrd="1" destOrd="0" presId="urn:microsoft.com/office/officeart/2008/layout/HorizontalMultiLevelHierarchy"/>
    <dgm:cxn modelId="{754639D8-AB51-4130-8714-C761A4F90794}" type="presParOf" srcId="{18E5A153-B2FE-4CC7-A5CC-51B8C0E7C0E8}" destId="{356DC4AF-786E-4553-831D-AFA2F07348BD}" srcOrd="18" destOrd="0" presId="urn:microsoft.com/office/officeart/2008/layout/HorizontalMultiLevelHierarchy"/>
    <dgm:cxn modelId="{E2CBA63C-B3A0-4D4B-A362-75CB7109793C}" type="presParOf" srcId="{356DC4AF-786E-4553-831D-AFA2F07348BD}" destId="{08247606-4BF6-4EED-B634-85EF9A939C44}" srcOrd="0" destOrd="0" presId="urn:microsoft.com/office/officeart/2008/layout/HorizontalMultiLevelHierarchy"/>
    <dgm:cxn modelId="{7AB029D3-1380-4AA8-8464-6E6AB3C2A1D0}" type="presParOf" srcId="{18E5A153-B2FE-4CC7-A5CC-51B8C0E7C0E8}" destId="{D16D2749-1612-4D1F-84A3-3F71E0A8AAF4}" srcOrd="19" destOrd="0" presId="urn:microsoft.com/office/officeart/2008/layout/HorizontalMultiLevelHierarchy"/>
    <dgm:cxn modelId="{D69822F3-B12A-4D8E-B808-7C6FF10B7A63}" type="presParOf" srcId="{D16D2749-1612-4D1F-84A3-3F71E0A8AAF4}" destId="{1CFDEDDF-7AE3-4867-8B13-518D5A2326C3}" srcOrd="0" destOrd="0" presId="urn:microsoft.com/office/officeart/2008/layout/HorizontalMultiLevelHierarchy"/>
    <dgm:cxn modelId="{A416F290-940D-46F7-9D95-8D2F9B235C06}" type="presParOf" srcId="{D16D2749-1612-4D1F-84A3-3F71E0A8AAF4}" destId="{3E0960A0-CE9B-4DA0-8EE8-050F3234E82A}" srcOrd="1" destOrd="0" presId="urn:microsoft.com/office/officeart/2008/layout/HorizontalMultiLevelHierarchy"/>
    <dgm:cxn modelId="{EB58C1EE-A45A-4E73-BA59-C8113EB92F41}" type="presParOf" srcId="{EF4E74C2-8BD1-458A-B2DF-E73492A63410}" destId="{F9B95FAC-8AD8-411C-8C40-52C0B19E9CA7}" srcOrd="2" destOrd="0" presId="urn:microsoft.com/office/officeart/2008/layout/HorizontalMultiLevelHierarchy"/>
    <dgm:cxn modelId="{053F4285-7A2A-456D-9CC7-AD88F275B45F}" type="presParOf" srcId="{F9B95FAC-8AD8-411C-8C40-52C0B19E9CA7}" destId="{2779F296-27BE-4F91-8076-B6B560CB544D}" srcOrd="0" destOrd="0" presId="urn:microsoft.com/office/officeart/2008/layout/HorizontalMultiLevelHierarchy"/>
    <dgm:cxn modelId="{A837D0A7-900D-42EC-AE11-2862F0C02B2E}" type="presParOf" srcId="{EF4E74C2-8BD1-458A-B2DF-E73492A63410}" destId="{8BD7B35B-FC22-4249-A8AD-48199F8D9F94}" srcOrd="3" destOrd="0" presId="urn:microsoft.com/office/officeart/2008/layout/HorizontalMultiLevelHierarchy"/>
    <dgm:cxn modelId="{BD682A25-9C20-488E-87AC-550A5EB83BD7}" type="presParOf" srcId="{8BD7B35B-FC22-4249-A8AD-48199F8D9F94}" destId="{8B4AA169-C6B3-4EAD-9661-A6CDC7FDC691}" srcOrd="0" destOrd="0" presId="urn:microsoft.com/office/officeart/2008/layout/HorizontalMultiLevelHierarchy"/>
    <dgm:cxn modelId="{D99A330D-89A7-4E72-AE8E-91834108421D}" type="presParOf" srcId="{8BD7B35B-FC22-4249-A8AD-48199F8D9F94}" destId="{DBA435D1-902B-4D66-BC41-37A8EB8FD8F7}" srcOrd="1" destOrd="0" presId="urn:microsoft.com/office/officeart/2008/layout/HorizontalMultiLevelHierarchy"/>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B95FAC-8AD8-411C-8C40-52C0B19E9CA7}">
      <dsp:nvSpPr>
        <dsp:cNvPr id="0" name=""/>
        <dsp:cNvSpPr/>
      </dsp:nvSpPr>
      <dsp:spPr>
        <a:xfrm>
          <a:off x="399674" y="3467499"/>
          <a:ext cx="259482" cy="247220"/>
        </a:xfrm>
        <a:custGeom>
          <a:avLst/>
          <a:gdLst/>
          <a:ahLst/>
          <a:cxnLst/>
          <a:rect l="0" t="0" r="0" b="0"/>
          <a:pathLst>
            <a:path>
              <a:moveTo>
                <a:pt x="0" y="0"/>
              </a:moveTo>
              <a:lnTo>
                <a:pt x="129741" y="0"/>
              </a:lnTo>
              <a:lnTo>
                <a:pt x="129741" y="247220"/>
              </a:lnTo>
              <a:lnTo>
                <a:pt x="259482" y="24722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20456" y="3582149"/>
        <a:ext cx="17919" cy="17919"/>
      </dsp:txXfrm>
    </dsp:sp>
    <dsp:sp modelId="{356DC4AF-786E-4553-831D-AFA2F07348BD}">
      <dsp:nvSpPr>
        <dsp:cNvPr id="0" name=""/>
        <dsp:cNvSpPr/>
      </dsp:nvSpPr>
      <dsp:spPr>
        <a:xfrm>
          <a:off x="3513470" y="3220278"/>
          <a:ext cx="259482" cy="2719429"/>
        </a:xfrm>
        <a:custGeom>
          <a:avLst/>
          <a:gdLst/>
          <a:ahLst/>
          <a:cxnLst/>
          <a:rect l="0" t="0" r="0" b="0"/>
          <a:pathLst>
            <a:path>
              <a:moveTo>
                <a:pt x="0" y="0"/>
              </a:moveTo>
              <a:lnTo>
                <a:pt x="129741" y="0"/>
              </a:lnTo>
              <a:lnTo>
                <a:pt x="129741" y="2719429"/>
              </a:lnTo>
              <a:lnTo>
                <a:pt x="259482" y="2719429"/>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3574917" y="4511698"/>
        <a:ext cx="136589" cy="136589"/>
      </dsp:txXfrm>
    </dsp:sp>
    <dsp:sp modelId="{23EA9CE0-D16D-4CFA-99FA-E927D69C2618}">
      <dsp:nvSpPr>
        <dsp:cNvPr id="0" name=""/>
        <dsp:cNvSpPr/>
      </dsp:nvSpPr>
      <dsp:spPr>
        <a:xfrm>
          <a:off x="3513470" y="3220278"/>
          <a:ext cx="259482" cy="2224987"/>
        </a:xfrm>
        <a:custGeom>
          <a:avLst/>
          <a:gdLst/>
          <a:ahLst/>
          <a:cxnLst/>
          <a:rect l="0" t="0" r="0" b="0"/>
          <a:pathLst>
            <a:path>
              <a:moveTo>
                <a:pt x="0" y="0"/>
              </a:moveTo>
              <a:lnTo>
                <a:pt x="129741" y="0"/>
              </a:lnTo>
              <a:lnTo>
                <a:pt x="129741" y="2224987"/>
              </a:lnTo>
              <a:lnTo>
                <a:pt x="259482" y="222498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a:off x="3587210" y="4276770"/>
        <a:ext cx="112003" cy="112003"/>
      </dsp:txXfrm>
    </dsp:sp>
    <dsp:sp modelId="{E3E2BCFE-16A0-497D-9620-6C3782B8827F}">
      <dsp:nvSpPr>
        <dsp:cNvPr id="0" name=""/>
        <dsp:cNvSpPr/>
      </dsp:nvSpPr>
      <dsp:spPr>
        <a:xfrm>
          <a:off x="3513470" y="3220278"/>
          <a:ext cx="259482" cy="1730545"/>
        </a:xfrm>
        <a:custGeom>
          <a:avLst/>
          <a:gdLst/>
          <a:ahLst/>
          <a:cxnLst/>
          <a:rect l="0" t="0" r="0" b="0"/>
          <a:pathLst>
            <a:path>
              <a:moveTo>
                <a:pt x="0" y="0"/>
              </a:moveTo>
              <a:lnTo>
                <a:pt x="129741" y="0"/>
              </a:lnTo>
              <a:lnTo>
                <a:pt x="129741" y="1730545"/>
              </a:lnTo>
              <a:lnTo>
                <a:pt x="259482" y="173054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3599464" y="4041804"/>
        <a:ext cx="87494" cy="87494"/>
      </dsp:txXfrm>
    </dsp:sp>
    <dsp:sp modelId="{311E4D9B-6766-4902-9FFF-7BB24FD58E76}">
      <dsp:nvSpPr>
        <dsp:cNvPr id="0" name=""/>
        <dsp:cNvSpPr/>
      </dsp:nvSpPr>
      <dsp:spPr>
        <a:xfrm>
          <a:off x="3513470" y="3220278"/>
          <a:ext cx="259482" cy="1236104"/>
        </a:xfrm>
        <a:custGeom>
          <a:avLst/>
          <a:gdLst/>
          <a:ahLst/>
          <a:cxnLst/>
          <a:rect l="0" t="0" r="0" b="0"/>
          <a:pathLst>
            <a:path>
              <a:moveTo>
                <a:pt x="0" y="0"/>
              </a:moveTo>
              <a:lnTo>
                <a:pt x="129741" y="0"/>
              </a:lnTo>
              <a:lnTo>
                <a:pt x="129741" y="1236104"/>
              </a:lnTo>
              <a:lnTo>
                <a:pt x="259482" y="1236104"/>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11636" y="3806754"/>
        <a:ext cx="63152" cy="63152"/>
      </dsp:txXfrm>
    </dsp:sp>
    <dsp:sp modelId="{3FED06EC-24DA-4C70-A6CC-AA67FF38B3E5}">
      <dsp:nvSpPr>
        <dsp:cNvPr id="0" name=""/>
        <dsp:cNvSpPr/>
      </dsp:nvSpPr>
      <dsp:spPr>
        <a:xfrm>
          <a:off x="3513470" y="3220278"/>
          <a:ext cx="259482" cy="741662"/>
        </a:xfrm>
        <a:custGeom>
          <a:avLst/>
          <a:gdLst/>
          <a:ahLst/>
          <a:cxnLst/>
          <a:rect l="0" t="0" r="0" b="0"/>
          <a:pathLst>
            <a:path>
              <a:moveTo>
                <a:pt x="0" y="0"/>
              </a:moveTo>
              <a:lnTo>
                <a:pt x="129741" y="0"/>
              </a:lnTo>
              <a:lnTo>
                <a:pt x="129741" y="741662"/>
              </a:lnTo>
              <a:lnTo>
                <a:pt x="259482" y="74166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23568" y="3571466"/>
        <a:ext cx="39287" cy="39287"/>
      </dsp:txXfrm>
    </dsp:sp>
    <dsp:sp modelId="{1D1A3C91-C9AC-4484-971C-D71F26C28CA4}">
      <dsp:nvSpPr>
        <dsp:cNvPr id="0" name=""/>
        <dsp:cNvSpPr/>
      </dsp:nvSpPr>
      <dsp:spPr>
        <a:xfrm>
          <a:off x="5070368" y="3467499"/>
          <a:ext cx="259482" cy="494441"/>
        </a:xfrm>
        <a:custGeom>
          <a:avLst/>
          <a:gdLst/>
          <a:ahLst/>
          <a:cxnLst/>
          <a:rect l="0" t="0" r="0" b="0"/>
          <a:pathLst>
            <a:path>
              <a:moveTo>
                <a:pt x="0" y="0"/>
              </a:moveTo>
              <a:lnTo>
                <a:pt x="129741" y="0"/>
              </a:lnTo>
              <a:lnTo>
                <a:pt x="129741" y="494441"/>
              </a:lnTo>
              <a:lnTo>
                <a:pt x="259482" y="49444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186150" y="3700760"/>
        <a:ext cx="27919" cy="27919"/>
      </dsp:txXfrm>
    </dsp:sp>
    <dsp:sp modelId="{0A964137-7969-4EDB-9BFA-F243E2E95A2B}">
      <dsp:nvSpPr>
        <dsp:cNvPr id="0" name=""/>
        <dsp:cNvSpPr/>
      </dsp:nvSpPr>
      <dsp:spPr>
        <a:xfrm>
          <a:off x="5070368" y="3421779"/>
          <a:ext cx="259482" cy="91440"/>
        </a:xfrm>
        <a:custGeom>
          <a:avLst/>
          <a:gdLst/>
          <a:ahLst/>
          <a:cxnLst/>
          <a:rect l="0" t="0" r="0" b="0"/>
          <a:pathLst>
            <a:path>
              <a:moveTo>
                <a:pt x="0" y="45720"/>
              </a:moveTo>
              <a:lnTo>
                <a:pt x="259482" y="45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193623" y="3461012"/>
        <a:ext cx="12974" cy="12974"/>
      </dsp:txXfrm>
    </dsp:sp>
    <dsp:sp modelId="{112098E5-3FD4-4DAD-9799-95D017F7105A}">
      <dsp:nvSpPr>
        <dsp:cNvPr id="0" name=""/>
        <dsp:cNvSpPr/>
      </dsp:nvSpPr>
      <dsp:spPr>
        <a:xfrm>
          <a:off x="5070368" y="2973057"/>
          <a:ext cx="259482" cy="494441"/>
        </a:xfrm>
        <a:custGeom>
          <a:avLst/>
          <a:gdLst/>
          <a:ahLst/>
          <a:cxnLst/>
          <a:rect l="0" t="0" r="0" b="0"/>
          <a:pathLst>
            <a:path>
              <a:moveTo>
                <a:pt x="0" y="494441"/>
              </a:moveTo>
              <a:lnTo>
                <a:pt x="129741" y="494441"/>
              </a:lnTo>
              <a:lnTo>
                <a:pt x="129741" y="0"/>
              </a:lnTo>
              <a:lnTo>
                <a:pt x="259482"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186150" y="3206318"/>
        <a:ext cx="27919" cy="27919"/>
      </dsp:txXfrm>
    </dsp:sp>
    <dsp:sp modelId="{AF92C2B4-015C-44CE-8CED-11E6B589D0F5}">
      <dsp:nvSpPr>
        <dsp:cNvPr id="0" name=""/>
        <dsp:cNvSpPr/>
      </dsp:nvSpPr>
      <dsp:spPr>
        <a:xfrm>
          <a:off x="3513470" y="3220278"/>
          <a:ext cx="259482" cy="247220"/>
        </a:xfrm>
        <a:custGeom>
          <a:avLst/>
          <a:gdLst/>
          <a:ahLst/>
          <a:cxnLst/>
          <a:rect l="0" t="0" r="0" b="0"/>
          <a:pathLst>
            <a:path>
              <a:moveTo>
                <a:pt x="0" y="0"/>
              </a:moveTo>
              <a:lnTo>
                <a:pt x="129741" y="0"/>
              </a:lnTo>
              <a:lnTo>
                <a:pt x="129741" y="247220"/>
              </a:lnTo>
              <a:lnTo>
                <a:pt x="259482" y="2472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34252" y="3334928"/>
        <a:ext cx="17919" cy="17919"/>
      </dsp:txXfrm>
    </dsp:sp>
    <dsp:sp modelId="{EADFEEB7-879C-44FF-9775-E004C06081BD}">
      <dsp:nvSpPr>
        <dsp:cNvPr id="0" name=""/>
        <dsp:cNvSpPr/>
      </dsp:nvSpPr>
      <dsp:spPr>
        <a:xfrm>
          <a:off x="5070368" y="2231395"/>
          <a:ext cx="259482" cy="247220"/>
        </a:xfrm>
        <a:custGeom>
          <a:avLst/>
          <a:gdLst/>
          <a:ahLst/>
          <a:cxnLst/>
          <a:rect l="0" t="0" r="0" b="0"/>
          <a:pathLst>
            <a:path>
              <a:moveTo>
                <a:pt x="0" y="0"/>
              </a:moveTo>
              <a:lnTo>
                <a:pt x="129741" y="0"/>
              </a:lnTo>
              <a:lnTo>
                <a:pt x="129741" y="247220"/>
              </a:lnTo>
              <a:lnTo>
                <a:pt x="259482" y="2472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191150" y="2346045"/>
        <a:ext cx="17919" cy="17919"/>
      </dsp:txXfrm>
    </dsp:sp>
    <dsp:sp modelId="{2D9934B1-3C75-4F9D-8FF7-AEB3F5D3A700}">
      <dsp:nvSpPr>
        <dsp:cNvPr id="0" name=""/>
        <dsp:cNvSpPr/>
      </dsp:nvSpPr>
      <dsp:spPr>
        <a:xfrm>
          <a:off x="5070368" y="1984174"/>
          <a:ext cx="259482" cy="247220"/>
        </a:xfrm>
        <a:custGeom>
          <a:avLst/>
          <a:gdLst/>
          <a:ahLst/>
          <a:cxnLst/>
          <a:rect l="0" t="0" r="0" b="0"/>
          <a:pathLst>
            <a:path>
              <a:moveTo>
                <a:pt x="0" y="247220"/>
              </a:moveTo>
              <a:lnTo>
                <a:pt x="129741" y="247220"/>
              </a:lnTo>
              <a:lnTo>
                <a:pt x="129741" y="0"/>
              </a:lnTo>
              <a:lnTo>
                <a:pt x="259482"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191150" y="2098824"/>
        <a:ext cx="17919" cy="17919"/>
      </dsp:txXfrm>
    </dsp:sp>
    <dsp:sp modelId="{3CEBB670-E642-40C3-9ADC-1441D537BCE3}">
      <dsp:nvSpPr>
        <dsp:cNvPr id="0" name=""/>
        <dsp:cNvSpPr/>
      </dsp:nvSpPr>
      <dsp:spPr>
        <a:xfrm>
          <a:off x="3513470" y="2231395"/>
          <a:ext cx="259482" cy="988883"/>
        </a:xfrm>
        <a:custGeom>
          <a:avLst/>
          <a:gdLst/>
          <a:ahLst/>
          <a:cxnLst/>
          <a:rect l="0" t="0" r="0" b="0"/>
          <a:pathLst>
            <a:path>
              <a:moveTo>
                <a:pt x="0" y="988883"/>
              </a:moveTo>
              <a:lnTo>
                <a:pt x="129741" y="988883"/>
              </a:lnTo>
              <a:lnTo>
                <a:pt x="129741" y="0"/>
              </a:lnTo>
              <a:lnTo>
                <a:pt x="259482"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17653" y="2700277"/>
        <a:ext cx="51118" cy="51118"/>
      </dsp:txXfrm>
    </dsp:sp>
    <dsp:sp modelId="{EA5122D6-6AAD-4F7E-B564-1AC95CB5C928}">
      <dsp:nvSpPr>
        <dsp:cNvPr id="0" name=""/>
        <dsp:cNvSpPr/>
      </dsp:nvSpPr>
      <dsp:spPr>
        <a:xfrm>
          <a:off x="5070368" y="1444012"/>
          <a:ext cx="259482" cy="91440"/>
        </a:xfrm>
        <a:custGeom>
          <a:avLst/>
          <a:gdLst/>
          <a:ahLst/>
          <a:cxnLst/>
          <a:rect l="0" t="0" r="0" b="0"/>
          <a:pathLst>
            <a:path>
              <a:moveTo>
                <a:pt x="0" y="45720"/>
              </a:moveTo>
              <a:lnTo>
                <a:pt x="259482" y="45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193623" y="1483245"/>
        <a:ext cx="12974" cy="12974"/>
      </dsp:txXfrm>
    </dsp:sp>
    <dsp:sp modelId="{EC37F8A1-0593-4380-B230-430E6734764D}">
      <dsp:nvSpPr>
        <dsp:cNvPr id="0" name=""/>
        <dsp:cNvSpPr/>
      </dsp:nvSpPr>
      <dsp:spPr>
        <a:xfrm>
          <a:off x="3513470" y="1489732"/>
          <a:ext cx="259482" cy="1730545"/>
        </a:xfrm>
        <a:custGeom>
          <a:avLst/>
          <a:gdLst/>
          <a:ahLst/>
          <a:cxnLst/>
          <a:rect l="0" t="0" r="0" b="0"/>
          <a:pathLst>
            <a:path>
              <a:moveTo>
                <a:pt x="0" y="1730545"/>
              </a:moveTo>
              <a:lnTo>
                <a:pt x="129741" y="1730545"/>
              </a:lnTo>
              <a:lnTo>
                <a:pt x="129741" y="0"/>
              </a:lnTo>
              <a:lnTo>
                <a:pt x="259482"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3599464" y="2311258"/>
        <a:ext cx="87494" cy="87494"/>
      </dsp:txXfrm>
    </dsp:sp>
    <dsp:sp modelId="{5AD65CC5-8BCA-4A28-8032-AB367C2B16C3}">
      <dsp:nvSpPr>
        <dsp:cNvPr id="0" name=""/>
        <dsp:cNvSpPr/>
      </dsp:nvSpPr>
      <dsp:spPr>
        <a:xfrm>
          <a:off x="3513470" y="995290"/>
          <a:ext cx="259482" cy="2224987"/>
        </a:xfrm>
        <a:custGeom>
          <a:avLst/>
          <a:gdLst/>
          <a:ahLst/>
          <a:cxnLst/>
          <a:rect l="0" t="0" r="0" b="0"/>
          <a:pathLst>
            <a:path>
              <a:moveTo>
                <a:pt x="0" y="2224987"/>
              </a:moveTo>
              <a:lnTo>
                <a:pt x="129741" y="2224987"/>
              </a:lnTo>
              <a:lnTo>
                <a:pt x="129741" y="0"/>
              </a:lnTo>
              <a:lnTo>
                <a:pt x="259482"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a:off x="3587210" y="2051783"/>
        <a:ext cx="112003" cy="112003"/>
      </dsp:txXfrm>
    </dsp:sp>
    <dsp:sp modelId="{4E70CFE8-7651-4C98-B75D-4104805EA65C}">
      <dsp:nvSpPr>
        <dsp:cNvPr id="0" name=""/>
        <dsp:cNvSpPr/>
      </dsp:nvSpPr>
      <dsp:spPr>
        <a:xfrm>
          <a:off x="3513470" y="500849"/>
          <a:ext cx="259482" cy="2719429"/>
        </a:xfrm>
        <a:custGeom>
          <a:avLst/>
          <a:gdLst/>
          <a:ahLst/>
          <a:cxnLst/>
          <a:rect l="0" t="0" r="0" b="0"/>
          <a:pathLst>
            <a:path>
              <a:moveTo>
                <a:pt x="0" y="2719429"/>
              </a:moveTo>
              <a:lnTo>
                <a:pt x="129741" y="2719429"/>
              </a:lnTo>
              <a:lnTo>
                <a:pt x="129741" y="0"/>
              </a:lnTo>
              <a:lnTo>
                <a:pt x="259482"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3574917" y="1792269"/>
        <a:ext cx="136589" cy="136589"/>
      </dsp:txXfrm>
    </dsp:sp>
    <dsp:sp modelId="{A9396996-4EEB-40D0-8039-B319E1704F78}">
      <dsp:nvSpPr>
        <dsp:cNvPr id="0" name=""/>
        <dsp:cNvSpPr/>
      </dsp:nvSpPr>
      <dsp:spPr>
        <a:xfrm>
          <a:off x="1956572" y="3174558"/>
          <a:ext cx="259482" cy="91440"/>
        </a:xfrm>
        <a:custGeom>
          <a:avLst/>
          <a:gdLst/>
          <a:ahLst/>
          <a:cxnLst/>
          <a:rect l="0" t="0" r="0" b="0"/>
          <a:pathLst>
            <a:path>
              <a:moveTo>
                <a:pt x="0" y="45720"/>
              </a:moveTo>
              <a:lnTo>
                <a:pt x="259482" y="45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79827" y="3213791"/>
        <a:ext cx="12974" cy="12974"/>
      </dsp:txXfrm>
    </dsp:sp>
    <dsp:sp modelId="{04F6374C-15B4-4896-BA85-4147FB0201B1}">
      <dsp:nvSpPr>
        <dsp:cNvPr id="0" name=""/>
        <dsp:cNvSpPr/>
      </dsp:nvSpPr>
      <dsp:spPr>
        <a:xfrm>
          <a:off x="399674" y="3220278"/>
          <a:ext cx="259482" cy="247220"/>
        </a:xfrm>
        <a:custGeom>
          <a:avLst/>
          <a:gdLst/>
          <a:ahLst/>
          <a:cxnLst/>
          <a:rect l="0" t="0" r="0" b="0"/>
          <a:pathLst>
            <a:path>
              <a:moveTo>
                <a:pt x="0" y="247220"/>
              </a:moveTo>
              <a:lnTo>
                <a:pt x="129741" y="247220"/>
              </a:lnTo>
              <a:lnTo>
                <a:pt x="129741" y="0"/>
              </a:lnTo>
              <a:lnTo>
                <a:pt x="259482"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20456" y="3334928"/>
        <a:ext cx="17919" cy="17919"/>
      </dsp:txXfrm>
    </dsp:sp>
    <dsp:sp modelId="{02CDB5E0-6512-4E16-8C81-41961EAE245E}">
      <dsp:nvSpPr>
        <dsp:cNvPr id="0" name=""/>
        <dsp:cNvSpPr/>
      </dsp:nvSpPr>
      <dsp:spPr>
        <a:xfrm rot="16200000">
          <a:off x="-839031" y="3269722"/>
          <a:ext cx="2081859" cy="39555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xmlns:mc="http://schemas.openxmlformats.org/markup-compatibility/2006" xmlns:a14="http://schemas.microsoft.com/office/drawing/2010/main" val="000000" mc:Ignorable="">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US" sz="2500" kern="1200"/>
            <a:t>Game Object</a:t>
          </a:r>
        </a:p>
      </dsp:txBody>
      <dsp:txXfrm>
        <a:off x="-839031" y="3269722"/>
        <a:ext cx="2081859" cy="395553"/>
      </dsp:txXfrm>
    </dsp:sp>
    <dsp:sp modelId="{137064BD-DB8E-411D-B685-CE5F59AA10A3}">
      <dsp:nvSpPr>
        <dsp:cNvPr id="0" name=""/>
        <dsp:cNvSpPr/>
      </dsp:nvSpPr>
      <dsp:spPr>
        <a:xfrm>
          <a:off x="659157" y="3022501"/>
          <a:ext cx="1297414" cy="39555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xmlns:mc="http://schemas.openxmlformats.org/markup-compatibility/2006" xmlns:a14="http://schemas.microsoft.com/office/drawing/2010/main" val="000000" mc:Ignorable="">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Game Object Ogre</a:t>
          </a:r>
        </a:p>
      </dsp:txBody>
      <dsp:txXfrm>
        <a:off x="659157" y="3022501"/>
        <a:ext cx="1297414" cy="395553"/>
      </dsp:txXfrm>
    </dsp:sp>
    <dsp:sp modelId="{32B7DF76-8979-444A-A14B-717967D14094}">
      <dsp:nvSpPr>
        <dsp:cNvPr id="0" name=""/>
        <dsp:cNvSpPr/>
      </dsp:nvSpPr>
      <dsp:spPr>
        <a:xfrm>
          <a:off x="2216055" y="3022501"/>
          <a:ext cx="1297414" cy="39555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xmlns:mc="http://schemas.openxmlformats.org/markup-compatibility/2006" xmlns:a14="http://schemas.microsoft.com/office/drawing/2010/main" val="000000" mc:Ignorable="">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Game Object Ogre Box2D</a:t>
          </a:r>
        </a:p>
      </dsp:txBody>
      <dsp:txXfrm>
        <a:off x="2216055" y="3022501"/>
        <a:ext cx="1297414" cy="395553"/>
      </dsp:txXfrm>
    </dsp:sp>
    <dsp:sp modelId="{9B421C44-EEFE-4CA3-A093-0A413388AA5B}">
      <dsp:nvSpPr>
        <dsp:cNvPr id="0" name=""/>
        <dsp:cNvSpPr/>
      </dsp:nvSpPr>
      <dsp:spPr>
        <a:xfrm>
          <a:off x="3772953" y="303072"/>
          <a:ext cx="1297414" cy="39555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xmlns:mc="http://schemas.openxmlformats.org/markup-compatibility/2006" xmlns:a14="http://schemas.microsoft.com/office/drawing/2010/main" val="000000" mc:Ignorable="">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Holt Platform</a:t>
          </a:r>
        </a:p>
        <a:p>
          <a:pPr lvl="0" algn="ctr" defTabSz="488950">
            <a:lnSpc>
              <a:spcPct val="90000"/>
            </a:lnSpc>
            <a:spcBef>
              <a:spcPct val="0"/>
            </a:spcBef>
            <a:spcAft>
              <a:spcPct val="35000"/>
            </a:spcAft>
          </a:pPr>
          <a:endParaRPr lang="en-US" sz="1100" kern="1200"/>
        </a:p>
      </dsp:txBody>
      <dsp:txXfrm>
        <a:off x="3772953" y="303072"/>
        <a:ext cx="1297414" cy="395553"/>
      </dsp:txXfrm>
    </dsp:sp>
    <dsp:sp modelId="{F0D956D1-6C7B-468D-B6AB-AB5B27E4436B}">
      <dsp:nvSpPr>
        <dsp:cNvPr id="0" name=""/>
        <dsp:cNvSpPr/>
      </dsp:nvSpPr>
      <dsp:spPr>
        <a:xfrm>
          <a:off x="3772953" y="797514"/>
          <a:ext cx="1297414" cy="39555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xmlns:mc="http://schemas.openxmlformats.org/markup-compatibility/2006" xmlns:a14="http://schemas.microsoft.com/office/drawing/2010/main" val="000000" mc:Ignorable="">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Holt Box</a:t>
          </a:r>
        </a:p>
      </dsp:txBody>
      <dsp:txXfrm>
        <a:off x="3772953" y="797514"/>
        <a:ext cx="1297414" cy="395553"/>
      </dsp:txXfrm>
    </dsp:sp>
    <dsp:sp modelId="{88DAA85D-8642-462B-83FD-72A9C5FC764C}">
      <dsp:nvSpPr>
        <dsp:cNvPr id="0" name=""/>
        <dsp:cNvSpPr/>
      </dsp:nvSpPr>
      <dsp:spPr>
        <a:xfrm>
          <a:off x="3772953" y="1291955"/>
          <a:ext cx="1297414" cy="39555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xmlns:mc="http://schemas.openxmlformats.org/markup-compatibility/2006" xmlns:a14="http://schemas.microsoft.com/office/drawing/2010/main" val="000000" mc:Ignorable="">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Platform</a:t>
          </a:r>
        </a:p>
      </dsp:txBody>
      <dsp:txXfrm>
        <a:off x="3772953" y="1291955"/>
        <a:ext cx="1297414" cy="395553"/>
      </dsp:txXfrm>
    </dsp:sp>
    <dsp:sp modelId="{CDCA7060-6B1A-442A-9F6C-C677DC7E9852}">
      <dsp:nvSpPr>
        <dsp:cNvPr id="0" name=""/>
        <dsp:cNvSpPr/>
      </dsp:nvSpPr>
      <dsp:spPr>
        <a:xfrm>
          <a:off x="5329851" y="1291955"/>
          <a:ext cx="1297414" cy="39555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xmlns:mc="http://schemas.openxmlformats.org/markup-compatibility/2006" xmlns:a14="http://schemas.microsoft.com/office/drawing/2010/main" val="000000" mc:Ignorable="">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Moving Platform</a:t>
          </a:r>
        </a:p>
      </dsp:txBody>
      <dsp:txXfrm>
        <a:off x="5329851" y="1291955"/>
        <a:ext cx="1297414" cy="395553"/>
      </dsp:txXfrm>
    </dsp:sp>
    <dsp:sp modelId="{DD43E89B-097B-43A9-A9AA-DACB200A13E2}">
      <dsp:nvSpPr>
        <dsp:cNvPr id="0" name=""/>
        <dsp:cNvSpPr/>
      </dsp:nvSpPr>
      <dsp:spPr>
        <a:xfrm>
          <a:off x="3772953" y="2033618"/>
          <a:ext cx="1297414" cy="39555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xmlns:mc="http://schemas.openxmlformats.org/markup-compatibility/2006" xmlns:a14="http://schemas.microsoft.com/office/drawing/2010/main" val="000000" mc:Ignorable="">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Character</a:t>
          </a:r>
        </a:p>
      </dsp:txBody>
      <dsp:txXfrm>
        <a:off x="3772953" y="2033618"/>
        <a:ext cx="1297414" cy="395553"/>
      </dsp:txXfrm>
    </dsp:sp>
    <dsp:sp modelId="{7B6D5D82-AEE5-408C-9A70-AE20BCE4EE07}">
      <dsp:nvSpPr>
        <dsp:cNvPr id="0" name=""/>
        <dsp:cNvSpPr/>
      </dsp:nvSpPr>
      <dsp:spPr>
        <a:xfrm>
          <a:off x="5329851" y="1786397"/>
          <a:ext cx="1297414" cy="39555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xmlns:mc="http://schemas.openxmlformats.org/markup-compatibility/2006" xmlns:a14="http://schemas.microsoft.com/office/drawing/2010/main" val="000000" mc:Ignorable="">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CharacterParker</a:t>
          </a:r>
        </a:p>
      </dsp:txBody>
      <dsp:txXfrm>
        <a:off x="5329851" y="1786397"/>
        <a:ext cx="1297414" cy="395553"/>
      </dsp:txXfrm>
    </dsp:sp>
    <dsp:sp modelId="{3B1F2787-EDD3-487A-89AE-A8733B7214D0}">
      <dsp:nvSpPr>
        <dsp:cNvPr id="0" name=""/>
        <dsp:cNvSpPr/>
      </dsp:nvSpPr>
      <dsp:spPr>
        <a:xfrm>
          <a:off x="5329851" y="2280839"/>
          <a:ext cx="1297414" cy="39555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xmlns:mc="http://schemas.openxmlformats.org/markup-compatibility/2006" xmlns:a14="http://schemas.microsoft.com/office/drawing/2010/main" val="000000" mc:Ignorable="">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CharacterHolt</a:t>
          </a:r>
        </a:p>
      </dsp:txBody>
      <dsp:txXfrm>
        <a:off x="5329851" y="2280839"/>
        <a:ext cx="1297414" cy="395553"/>
      </dsp:txXfrm>
    </dsp:sp>
    <dsp:sp modelId="{FAE51FD4-43C2-4831-B3BC-B024C0824A29}">
      <dsp:nvSpPr>
        <dsp:cNvPr id="0" name=""/>
        <dsp:cNvSpPr/>
      </dsp:nvSpPr>
      <dsp:spPr>
        <a:xfrm>
          <a:off x="3772953" y="3269722"/>
          <a:ext cx="1297414" cy="39555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xmlns:mc="http://schemas.openxmlformats.org/markup-compatibility/2006" xmlns:a14="http://schemas.microsoft.com/office/drawing/2010/main" val="000000" mc:Ignorable="">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Sensor</a:t>
          </a:r>
        </a:p>
      </dsp:txBody>
      <dsp:txXfrm>
        <a:off x="3772953" y="3269722"/>
        <a:ext cx="1297414" cy="395553"/>
      </dsp:txXfrm>
    </dsp:sp>
    <dsp:sp modelId="{570064F0-07D6-4D5D-A654-70C7028BAFCB}">
      <dsp:nvSpPr>
        <dsp:cNvPr id="0" name=""/>
        <dsp:cNvSpPr/>
      </dsp:nvSpPr>
      <dsp:spPr>
        <a:xfrm>
          <a:off x="5329851" y="2775280"/>
          <a:ext cx="1297414" cy="395553"/>
        </a:xfrm>
        <a:prstGeom prst="rect">
          <a:avLst/>
        </a:prstGeom>
        <a:gradFill rotWithShape="0">
          <a:gsLst>
            <a:gs pos="0">
              <a:srgbClr xmlns:mc="http://schemas.openxmlformats.org/markup-compatibility/2006" xmlns:a14="http://schemas.microsoft.com/office/drawing/2010/main" val="DDEBCF" mc:Ignorable="">
                <a:lumMod val="80000"/>
              </a:srgbClr>
            </a:gs>
            <a:gs pos="50000">
              <a:srgbClr xmlns:mc="http://schemas.openxmlformats.org/markup-compatibility/2006" xmlns:a14="http://schemas.microsoft.com/office/drawing/2010/main" val="9CB86E" mc:Ignorable=""/>
            </a:gs>
            <a:gs pos="100000">
              <a:srgbClr xmlns:mc="http://schemas.openxmlformats.org/markup-compatibility/2006" xmlns:a14="http://schemas.microsoft.com/office/drawing/2010/main" val="156B13" mc:Ignorable=""/>
            </a:gs>
          </a:gsLst>
          <a:lin ang="5400000" scaled="0"/>
        </a:gradFill>
        <a:ln>
          <a:noFill/>
        </a:ln>
        <a:effectLst>
          <a:outerShdw blurRad="40000" dist="23000" dir="5400000" rotWithShape="0">
            <a:srgbClr xmlns:mc="http://schemas.openxmlformats.org/markup-compatibility/2006" xmlns:a14="http://schemas.microsoft.com/office/drawing/2010/main" val="000000" mc:Ignorable="">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Ledge Sensor</a:t>
          </a:r>
        </a:p>
      </dsp:txBody>
      <dsp:txXfrm>
        <a:off x="5329851" y="2775280"/>
        <a:ext cx="1297414" cy="395553"/>
      </dsp:txXfrm>
    </dsp:sp>
    <dsp:sp modelId="{53454144-B0E0-4428-97E5-8BA58C8930F6}">
      <dsp:nvSpPr>
        <dsp:cNvPr id="0" name=""/>
        <dsp:cNvSpPr/>
      </dsp:nvSpPr>
      <dsp:spPr>
        <a:xfrm>
          <a:off x="5329851" y="3269722"/>
          <a:ext cx="1297414" cy="395553"/>
        </a:xfrm>
        <a:prstGeom prst="rect">
          <a:avLst/>
        </a:prstGeom>
        <a:gradFill rotWithShape="0">
          <a:gsLst>
            <a:gs pos="0">
              <a:srgbClr xmlns:mc="http://schemas.openxmlformats.org/markup-compatibility/2006" xmlns:a14="http://schemas.microsoft.com/office/drawing/2010/main" val="DDEBCF" mc:Ignorable="">
                <a:lumMod val="88000"/>
              </a:srgbClr>
            </a:gs>
            <a:gs pos="50000">
              <a:srgbClr xmlns:mc="http://schemas.openxmlformats.org/markup-compatibility/2006" xmlns:a14="http://schemas.microsoft.com/office/drawing/2010/main" val="9CB86E" mc:Ignorable=""/>
            </a:gs>
            <a:gs pos="100000">
              <a:srgbClr xmlns:mc="http://schemas.openxmlformats.org/markup-compatibility/2006" xmlns:a14="http://schemas.microsoft.com/office/drawing/2010/main" val="156B13" mc:Ignorable=""/>
            </a:gs>
          </a:gsLst>
          <a:lin ang="5400000" scaled="0"/>
        </a:gradFill>
        <a:ln>
          <a:noFill/>
        </a:ln>
        <a:effectLst>
          <a:outerShdw blurRad="40000" dist="23000" dir="5400000" rotWithShape="0">
            <a:srgbClr xmlns:mc="http://schemas.openxmlformats.org/markup-compatibility/2006" xmlns:a14="http://schemas.microsoft.com/office/drawing/2010/main" val="000000" mc:Ignorable="">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Switch</a:t>
          </a:r>
        </a:p>
      </dsp:txBody>
      <dsp:txXfrm>
        <a:off x="5329851" y="3269722"/>
        <a:ext cx="1297414" cy="395553"/>
      </dsp:txXfrm>
    </dsp:sp>
    <dsp:sp modelId="{94B84016-05C0-4EAF-B720-B21179030CA8}">
      <dsp:nvSpPr>
        <dsp:cNvPr id="0" name=""/>
        <dsp:cNvSpPr/>
      </dsp:nvSpPr>
      <dsp:spPr>
        <a:xfrm>
          <a:off x="5329851" y="3764164"/>
          <a:ext cx="1297414" cy="39555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xmlns:mc="http://schemas.openxmlformats.org/markup-compatibility/2006" xmlns:a14="http://schemas.microsoft.com/office/drawing/2010/main" val="000000" mc:Ignorable="">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Pressure Switch</a:t>
          </a:r>
        </a:p>
      </dsp:txBody>
      <dsp:txXfrm>
        <a:off x="5329851" y="3764164"/>
        <a:ext cx="1297414" cy="395553"/>
      </dsp:txXfrm>
    </dsp:sp>
    <dsp:sp modelId="{CAC661D4-1299-4B82-B410-1431FA1C0563}">
      <dsp:nvSpPr>
        <dsp:cNvPr id="0" name=""/>
        <dsp:cNvSpPr/>
      </dsp:nvSpPr>
      <dsp:spPr>
        <a:xfrm>
          <a:off x="3772953" y="3764164"/>
          <a:ext cx="1297414" cy="39555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xmlns:mc="http://schemas.openxmlformats.org/markup-compatibility/2006" xmlns:a14="http://schemas.microsoft.com/office/drawing/2010/main" val="000000" mc:Ignorable="">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Mouse</a:t>
          </a:r>
        </a:p>
      </dsp:txBody>
      <dsp:txXfrm>
        <a:off x="3772953" y="3764164"/>
        <a:ext cx="1297414" cy="395553"/>
      </dsp:txXfrm>
    </dsp:sp>
    <dsp:sp modelId="{64036E90-0FD6-40A6-A965-B99182FA7C32}">
      <dsp:nvSpPr>
        <dsp:cNvPr id="0" name=""/>
        <dsp:cNvSpPr/>
      </dsp:nvSpPr>
      <dsp:spPr>
        <a:xfrm>
          <a:off x="3772953" y="4258606"/>
          <a:ext cx="1297414" cy="39555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xmlns:mc="http://schemas.openxmlformats.org/markup-compatibility/2006" xmlns:a14="http://schemas.microsoft.com/office/drawing/2010/main" val="000000" mc:Ignorable="">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Gravity Vector</a:t>
          </a:r>
        </a:p>
      </dsp:txBody>
      <dsp:txXfrm>
        <a:off x="3772953" y="4258606"/>
        <a:ext cx="1297414" cy="395553"/>
      </dsp:txXfrm>
    </dsp:sp>
    <dsp:sp modelId="{7A8A2B7C-2329-4E92-9512-F7199A1A3E73}">
      <dsp:nvSpPr>
        <dsp:cNvPr id="0" name=""/>
        <dsp:cNvSpPr/>
      </dsp:nvSpPr>
      <dsp:spPr>
        <a:xfrm>
          <a:off x="3772953" y="4753047"/>
          <a:ext cx="1297414" cy="39555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xmlns:mc="http://schemas.openxmlformats.org/markup-compatibility/2006" xmlns:a14="http://schemas.microsoft.com/office/drawing/2010/main" val="000000" mc:Ignorable="">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Fading Platform</a:t>
          </a:r>
        </a:p>
      </dsp:txBody>
      <dsp:txXfrm>
        <a:off x="3772953" y="4753047"/>
        <a:ext cx="1297414" cy="395553"/>
      </dsp:txXfrm>
    </dsp:sp>
    <dsp:sp modelId="{9C840645-F8D0-40C7-A0A2-E39C19550522}">
      <dsp:nvSpPr>
        <dsp:cNvPr id="0" name=""/>
        <dsp:cNvSpPr/>
      </dsp:nvSpPr>
      <dsp:spPr>
        <a:xfrm>
          <a:off x="3772953" y="5247489"/>
          <a:ext cx="1297414" cy="39555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xmlns:mc="http://schemas.openxmlformats.org/markup-compatibility/2006" xmlns:a14="http://schemas.microsoft.com/office/drawing/2010/main" val="000000" mc:Ignorable="">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CheckPoint</a:t>
          </a:r>
        </a:p>
      </dsp:txBody>
      <dsp:txXfrm>
        <a:off x="3772953" y="5247489"/>
        <a:ext cx="1297414" cy="395553"/>
      </dsp:txXfrm>
    </dsp:sp>
    <dsp:sp modelId="{1CFDEDDF-7AE3-4867-8B13-518D5A2326C3}">
      <dsp:nvSpPr>
        <dsp:cNvPr id="0" name=""/>
        <dsp:cNvSpPr/>
      </dsp:nvSpPr>
      <dsp:spPr>
        <a:xfrm>
          <a:off x="3772953" y="5741931"/>
          <a:ext cx="1297414" cy="39555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xmlns:mc="http://schemas.openxmlformats.org/markup-compatibility/2006" xmlns:a14="http://schemas.microsoft.com/office/drawing/2010/main" val="000000" mc:Ignorable="">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PickUp</a:t>
          </a:r>
        </a:p>
      </dsp:txBody>
      <dsp:txXfrm>
        <a:off x="3772953" y="5741931"/>
        <a:ext cx="1297414" cy="395553"/>
      </dsp:txXfrm>
    </dsp:sp>
    <dsp:sp modelId="{8B4AA169-C6B3-4EAD-9661-A6CDC7FDC691}">
      <dsp:nvSpPr>
        <dsp:cNvPr id="0" name=""/>
        <dsp:cNvSpPr/>
      </dsp:nvSpPr>
      <dsp:spPr>
        <a:xfrm>
          <a:off x="659157" y="3516943"/>
          <a:ext cx="1297414" cy="39555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xmlns:mc="http://schemas.openxmlformats.org/markup-compatibility/2006" xmlns:a14="http://schemas.microsoft.com/office/drawing/2010/main" val="000000" mc:Ignorable="">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Key Handler</a:t>
          </a:r>
        </a:p>
      </dsp:txBody>
      <dsp:txXfrm>
        <a:off x="659157" y="3516943"/>
        <a:ext cx="1297414" cy="395553"/>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09DCC6-D924-491D-BDF3-69B19619E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13</Pages>
  <Words>1569</Words>
  <Characters>8947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3</cp:revision>
  <dcterms:created xsi:type="dcterms:W3CDTF">2010-01-11T05:42:00Z</dcterms:created>
  <dcterms:modified xsi:type="dcterms:W3CDTF">2010-04-10T13:05:00Z</dcterms:modified>
</cp:coreProperties>
</file>